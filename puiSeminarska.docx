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92300" w14:textId="77777777" w:rsidR="00987834" w:rsidRPr="007C22A2" w:rsidRDefault="00C331F3">
      <w:r w:rsidRPr="007C22A2">
        <w:rPr>
          <w:noProof/>
          <w:lang w:eastAsia="sl-SI"/>
        </w:rPr>
        <mc:AlternateContent>
          <mc:Choice Requires="wps">
            <w:drawing>
              <wp:anchor distT="0" distB="0" distL="114300" distR="114300" simplePos="0" relativeHeight="251661312" behindDoc="0" locked="0" layoutInCell="1" allowOverlap="1" wp14:anchorId="696EA23B" wp14:editId="35A4246C">
                <wp:simplePos x="0" y="0"/>
                <wp:positionH relativeFrom="column">
                  <wp:posOffset>3743325</wp:posOffset>
                </wp:positionH>
                <wp:positionV relativeFrom="paragraph">
                  <wp:posOffset>-798195</wp:posOffset>
                </wp:positionV>
                <wp:extent cx="2898140" cy="3775710"/>
                <wp:effectExtent l="0" t="1905" r="0" b="3810"/>
                <wp:wrapNone/>
                <wp:docPr id="8"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8140" cy="377571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C0504D"/>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313DA56" w14:textId="77777777" w:rsidR="00764012" w:rsidRDefault="00764012" w:rsidP="00A34871">
                            <w:pPr>
                              <w:jc w:val="center"/>
                              <w:rPr>
                                <w:b/>
                                <w:sz w:val="32"/>
                                <w:szCs w:val="32"/>
                              </w:rPr>
                            </w:pPr>
                            <w:r>
                              <w:rPr>
                                <w:noProof/>
                                <w:lang w:eastAsia="sl-SI"/>
                              </w:rPr>
                              <w:br/>
                            </w:r>
                            <w:r w:rsidR="008D1B5F">
                              <w:rPr>
                                <w:b/>
                                <w:sz w:val="32"/>
                                <w:szCs w:val="32"/>
                              </w:rPr>
                              <w:t>Gašper Martič</w:t>
                            </w:r>
                          </w:p>
                          <w:p w14:paraId="1DCBBAC5" w14:textId="77777777" w:rsidR="008D1B5F" w:rsidRDefault="008D1B5F" w:rsidP="00A34871">
                            <w:pPr>
                              <w:jc w:val="center"/>
                              <w:rPr>
                                <w:b/>
                                <w:sz w:val="32"/>
                                <w:szCs w:val="32"/>
                              </w:rPr>
                            </w:pPr>
                            <w:r>
                              <w:rPr>
                                <w:b/>
                                <w:sz w:val="32"/>
                                <w:szCs w:val="32"/>
                              </w:rPr>
                              <w:t>Jakob Marušič</w:t>
                            </w:r>
                          </w:p>
                          <w:p w14:paraId="5D79C033" w14:textId="77777777" w:rsidR="008D1B5F" w:rsidRDefault="008D1B5F" w:rsidP="00A34871">
                            <w:pPr>
                              <w:jc w:val="center"/>
                              <w:rPr>
                                <w:b/>
                                <w:sz w:val="32"/>
                                <w:szCs w:val="32"/>
                              </w:rPr>
                            </w:pPr>
                            <w:r>
                              <w:rPr>
                                <w:b/>
                                <w:sz w:val="32"/>
                                <w:szCs w:val="32"/>
                              </w:rPr>
                              <w:t>Matjaž Pogorelec</w:t>
                            </w:r>
                          </w:p>
                          <w:p w14:paraId="672A6659" w14:textId="77777777" w:rsidR="00764012" w:rsidRDefault="00764012" w:rsidP="00D9437D">
                            <w:pPr>
                              <w:jc w:val="center"/>
                              <w:rPr>
                                <w:b/>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6EA23B" id="_x0000_t202" coordsize="21600,21600" o:spt="202" path="m,l,21600r21600,l21600,xe">
                <v:stroke joinstyle="miter"/>
                <v:path gradientshapeok="t" o:connecttype="rect"/>
              </v:shapetype>
              <v:shape id="Text Box 27" o:spid="_x0000_s1026" type="#_x0000_t202" style="position:absolute;left:0;text-align:left;margin-left:294.75pt;margin-top:-62.85pt;width:228.2pt;height:297.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" filled="f" stroked="f">
                <v:textbox>
                  <w:txbxContent>
                    <w:p w14:paraId="6313DA56" w14:textId="77777777" w:rsidR="00764012" w:rsidRDefault="00764012" w:rsidP="00A34871">
                      <w:pPr>
                        <w:jc w:val="center"/>
                        <w:rPr>
                          <w:b/>
                          <w:sz w:val="32"/>
                          <w:szCs w:val="32"/>
                        </w:rPr>
                      </w:pPr>
                      <w:r>
                        <w:rPr>
                          <w:noProof/>
                          <w:lang w:eastAsia="sl-SI"/>
                        </w:rPr>
                        <w:br/>
                      </w:r>
                      <w:r w:rsidR="008D1B5F">
                        <w:rPr>
                          <w:b/>
                          <w:sz w:val="32"/>
                          <w:szCs w:val="32"/>
                        </w:rPr>
                        <w:t>Gašper Martič</w:t>
                      </w:r>
                    </w:p>
                    <w:p w14:paraId="1DCBBAC5" w14:textId="77777777" w:rsidR="008D1B5F" w:rsidRDefault="008D1B5F" w:rsidP="00A34871">
                      <w:pPr>
                        <w:jc w:val="center"/>
                        <w:rPr>
                          <w:b/>
                          <w:sz w:val="32"/>
                          <w:szCs w:val="32"/>
                        </w:rPr>
                      </w:pPr>
                      <w:r>
                        <w:rPr>
                          <w:b/>
                          <w:sz w:val="32"/>
                          <w:szCs w:val="32"/>
                        </w:rPr>
                        <w:t>Jakob Marušič</w:t>
                      </w:r>
                    </w:p>
                    <w:p w14:paraId="5D79C033" w14:textId="77777777" w:rsidR="008D1B5F" w:rsidRDefault="008D1B5F" w:rsidP="00A34871">
                      <w:pPr>
                        <w:jc w:val="center"/>
                        <w:rPr>
                          <w:b/>
                          <w:sz w:val="32"/>
                          <w:szCs w:val="32"/>
                        </w:rPr>
                      </w:pPr>
                      <w:r>
                        <w:rPr>
                          <w:b/>
                          <w:sz w:val="32"/>
                          <w:szCs w:val="32"/>
                        </w:rPr>
                        <w:t>Matjaž Pogorelec</w:t>
                      </w:r>
                    </w:p>
                    <w:p w14:paraId="672A6659" w14:textId="77777777" w:rsidR="00764012" w:rsidRDefault="00764012" w:rsidP="00D9437D">
                      <w:pPr>
                        <w:jc w:val="center"/>
                        <w:rPr>
                          <w:b/>
                          <w:sz w:val="32"/>
                          <w:szCs w:val="32"/>
                        </w:rPr>
                      </w:pPr>
                    </w:p>
                  </w:txbxContent>
                </v:textbox>
              </v:shape>
            </w:pict>
          </mc:Fallback>
        </mc:AlternateContent>
      </w:r>
      <w:r w:rsidRPr="007C22A2">
        <w:rPr>
          <w:noProof/>
          <w:lang w:eastAsia="sl-SI"/>
        </w:rPr>
        <mc:AlternateContent>
          <mc:Choice Requires="wps">
            <w:drawing>
              <wp:anchor distT="0" distB="0" distL="114300" distR="114300" simplePos="0" relativeHeight="251654144" behindDoc="0" locked="0" layoutInCell="1" allowOverlap="1" wp14:anchorId="696EA23D" wp14:editId="751611D5">
                <wp:simplePos x="0" y="0"/>
                <wp:positionH relativeFrom="column">
                  <wp:posOffset>3646805</wp:posOffset>
                </wp:positionH>
                <wp:positionV relativeFrom="page">
                  <wp:posOffset>-3810</wp:posOffset>
                </wp:positionV>
                <wp:extent cx="125730" cy="10680065"/>
                <wp:effectExtent l="8255" t="5715" r="8890" b="6350"/>
                <wp:wrapNone/>
                <wp:docPr id="7" name="Rectangle 20" descr="Light vertic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0680065"/>
                        </a:xfrm>
                        <a:prstGeom prst="rect">
                          <a:avLst/>
                        </a:prstGeom>
                        <a:pattFill prst="ltVert">
                          <a:fgClr>
                            <a:srgbClr val="4F81BD">
                              <a:alpha val="80000"/>
                            </a:srgbClr>
                          </a:fgClr>
                          <a:bgClr>
                            <a:srgbClr val="FFFFFF">
                              <a:alpha val="80000"/>
                            </a:srgbClr>
                          </a:bgClr>
                        </a:pattFill>
                        <a:ln>
                          <a:noFill/>
                        </a:ln>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FFFFFF"/>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a:graphicData>
                </a:graphic>
                <wp14:sizeRelH relativeFrom="margin">
                  <wp14:pctWidth>0</wp14:pctWidth>
                </wp14:sizeRelH>
                <wp14:sizeRelV relativeFrom="page">
                  <wp14:pctHeight>100000</wp14:pctHeight>
                </wp14:sizeRelV>
              </wp:anchor>
            </w:drawing>
          </mc:Choice>
          <mc:Fallback xmlns:a="http://schemas.openxmlformats.org/drawingml/2006/main" xmlns:a14="http://schemas.microsoft.com/office/drawing/2010/main" xmlns:wp14="http://schemas.microsoft.com/office/word/2010/wordml">
            <w:pict w14:anchorId="068E223F">
              <v:rect id="Rectangle 20" style="position:absolute;margin-left:287.15pt;margin-top:-.3pt;width:9.9pt;height:840.95pt;z-index:251654144;visibility:visible;mso-wrap-style:square;mso-width-percent:0;mso-height-percent:1000;mso-wrap-distance-left:9pt;mso-wrap-distance-top:0;mso-wrap-distance-right:9pt;mso-wrap-distance-bottom:0;mso-position-horizontal:absolute;mso-position-horizontal-relative:text;mso-position-vertical:absolute;mso-position-vertical-relative:page;mso-width-percent:0;mso-height-percent:1000;mso-width-relative:margin;mso-height-relative:page;v-text-anchor:middle" alt="Light vertical" o:spid="_x0000_s1026" fillcolor="#4f81bd" stroked="f" w14:anchorId="1628AB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">
                <v:fill type="pattern" opacity="52428f" o:title="" o:opacity2="52428f" r:id="rId12"/>
                <w10:wrap anchory="page"/>
              </v:rect>
            </w:pict>
          </mc:Fallback>
        </mc:AlternateContent>
      </w:r>
      <w:r w:rsidRPr="007C22A2">
        <w:rPr>
          <w:noProof/>
          <w:lang w:eastAsia="sl-SI"/>
        </w:rPr>
        <mc:AlternateContent>
          <mc:Choice Requires="wps">
            <w:drawing>
              <wp:anchor distT="0" distB="0" distL="114300" distR="114300" simplePos="0" relativeHeight="251651072" behindDoc="0" locked="0" layoutInCell="1" allowOverlap="1" wp14:anchorId="696EA23F" wp14:editId="6AB706F9">
                <wp:simplePos x="0" y="0"/>
                <wp:positionH relativeFrom="column">
                  <wp:posOffset>3778885</wp:posOffset>
                </wp:positionH>
                <wp:positionV relativeFrom="page">
                  <wp:align>top</wp:align>
                </wp:positionV>
                <wp:extent cx="2898140" cy="10657840"/>
                <wp:effectExtent l="6985" t="9525" r="9525" b="24765"/>
                <wp:wrapNone/>
                <wp:docPr id="6"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8140" cy="10657840"/>
                        </a:xfrm>
                        <a:prstGeom prst="rect">
                          <a:avLst/>
                        </a:prstGeom>
                        <a:gradFill rotWithShape="1">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100000</wp14:pctHeight>
                </wp14:sizeRelV>
              </wp:anchor>
            </w:drawing>
          </mc:Choice>
          <mc:Fallback xmlns:a="http://schemas.openxmlformats.org/drawingml/2006/main" xmlns:a14="http://schemas.microsoft.com/office/drawing/2010/main" xmlns:wp14="http://schemas.microsoft.com/office/word/2010/wordml">
            <w:pict w14:anchorId="3F3D0FE0">
              <v:rect id="Rectangle 19" style="position:absolute;margin-left:297.55pt;margin-top:0;width:228.2pt;height:839.2pt;z-index:251651072;visibility:visible;mso-wrap-style:square;mso-width-percent:0;mso-height-percent:1000;mso-wrap-distance-left:9pt;mso-wrap-distance-top:0;mso-wrap-distance-right:9pt;mso-wrap-distance-bottom:0;mso-position-horizontal:absolute;mso-position-horizontal-relative:text;mso-position-vertical:top;mso-position-vertical-relative:page;mso-width-percent:0;mso-height-percent:1000;mso-width-relative:page;mso-height-relative:page;v-text-anchor:top" o:spid="_x0000_s1026" fillcolor="#95b3d7" strokecolor="#95b3d7" strokeweight="1pt" w14:anchorId="50D1D2C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">
                <v:fill type="gradient" color2="#dbe5f1" angle="135" focus="50%" rotate="t"/>
                <v:shadow on="t" color="#243f60" opacity=".5" offset="1pt"/>
                <w10:wrap anchory="page"/>
              </v:rect>
            </w:pict>
          </mc:Fallback>
        </mc:AlternateContent>
      </w:r>
      <w:r w:rsidRPr="007C22A2">
        <w:rPr>
          <w:noProof/>
          <w:lang w:eastAsia="sl-SI"/>
        </w:rPr>
        <mc:AlternateContent>
          <mc:Choice Requires="wps">
            <w:drawing>
              <wp:anchor distT="0" distB="0" distL="114300" distR="114300" simplePos="0" relativeHeight="251657216" behindDoc="0" locked="0" layoutInCell="0" allowOverlap="1" wp14:anchorId="696EA241" wp14:editId="0A935C32">
                <wp:simplePos x="0" y="0"/>
                <wp:positionH relativeFrom="page">
                  <wp:posOffset>4669790</wp:posOffset>
                </wp:positionH>
                <wp:positionV relativeFrom="margin">
                  <wp:posOffset>8094980</wp:posOffset>
                </wp:positionV>
                <wp:extent cx="2898140" cy="541020"/>
                <wp:effectExtent l="2540" t="0" r="4445" b="3175"/>
                <wp:wrapNone/>
                <wp:docPr id="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8140" cy="54102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C0504D">
                                  <a:alpha val="80000"/>
                                </a:srgbClr>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FFFFFF"/>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5E250A62" w14:textId="77777777" w:rsidR="00764012" w:rsidRPr="00AB2B83" w:rsidRDefault="008D1B5F" w:rsidP="00987834">
                            <w:pPr>
                              <w:pStyle w:val="NoSpacing"/>
                              <w:spacing w:line="360" w:lineRule="auto"/>
                              <w:jc w:val="center"/>
                              <w:rPr>
                                <w:b/>
                                <w:sz w:val="24"/>
                                <w:szCs w:val="24"/>
                                <w:lang w:val="sl-SI"/>
                              </w:rPr>
                            </w:pPr>
                            <w:r>
                              <w:rPr>
                                <w:b/>
                                <w:sz w:val="24"/>
                                <w:szCs w:val="24"/>
                                <w:lang w:val="sl-SI"/>
                              </w:rPr>
                              <w:t>April 2020</w:t>
                            </w:r>
                          </w:p>
                        </w:txbxContent>
                      </wps:txbx>
                      <wps:bodyPr rot="0" vert="horz" wrap="square" lIns="365760" tIns="182880" rIns="182880" bIns="18288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696EA241" id="Rectangle 22" o:spid="_x0000_s1027" style="position:absolute;left:0;text-align:left;margin-left:367.7pt;margin-top:637.4pt;width:228.2pt;height:42.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" o:allowincell="f" filled="f" stroked="f">
                <v:textbox inset="28.8pt,14.4pt,14.4pt,14.4pt">
                  <w:txbxContent>
                    <w:p w14:paraId="5E250A62" w14:textId="77777777" w:rsidR="00764012" w:rsidRPr="00AB2B83" w:rsidRDefault="008D1B5F" w:rsidP="00987834">
                      <w:pPr>
                        <w:pStyle w:val="NoSpacing"/>
                        <w:spacing w:line="360" w:lineRule="auto"/>
                        <w:jc w:val="center"/>
                        <w:rPr>
                          <w:b/>
                          <w:sz w:val="24"/>
                          <w:szCs w:val="24"/>
                          <w:lang w:val="sl-SI"/>
                        </w:rPr>
                      </w:pPr>
                      <w:r>
                        <w:rPr>
                          <w:b/>
                          <w:sz w:val="24"/>
                          <w:szCs w:val="24"/>
                          <w:lang w:val="sl-SI"/>
                        </w:rPr>
                        <w:t>April 2020</w:t>
                      </w:r>
                    </w:p>
                  </w:txbxContent>
                </v:textbox>
                <w10:wrap anchorx="page" anchory="margin"/>
              </v:rect>
            </w:pict>
          </mc:Fallback>
        </mc:AlternateContent>
      </w:r>
      <w:r w:rsidRPr="007C22A2">
        <w:rPr>
          <w:noProof/>
          <w:lang w:eastAsia="sl-SI"/>
        </w:rPr>
        <mc:AlternateContent>
          <mc:Choice Requires="wps">
            <w:drawing>
              <wp:anchor distT="0" distB="0" distL="114300" distR="114300" simplePos="0" relativeHeight="251664384" behindDoc="0" locked="0" layoutInCell="0" allowOverlap="1" wp14:anchorId="696EA243" wp14:editId="5244A68E">
                <wp:simplePos x="0" y="0"/>
                <wp:positionH relativeFrom="page">
                  <wp:posOffset>4672330</wp:posOffset>
                </wp:positionH>
                <wp:positionV relativeFrom="margin">
                  <wp:posOffset>6863715</wp:posOffset>
                </wp:positionV>
                <wp:extent cx="2895600" cy="537210"/>
                <wp:effectExtent l="0" t="0" r="4445" b="0"/>
                <wp:wrapNone/>
                <wp:docPr id="4"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0" cy="53721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C0504D">
                                  <a:alpha val="80000"/>
                                </a:srgbClr>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FFFFFF"/>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1AB40002" w14:textId="77777777" w:rsidR="00764012" w:rsidRPr="00362541" w:rsidRDefault="00764012" w:rsidP="00484FB7">
                            <w:pPr>
                              <w:pStyle w:val="NoSpacing"/>
                              <w:spacing w:line="360" w:lineRule="auto"/>
                              <w:jc w:val="center"/>
                              <w:rPr>
                                <w:color w:val="FFFFFF"/>
                                <w:lang w:val="de-DE"/>
                              </w:rPr>
                            </w:pPr>
                            <w:r>
                              <w:rPr>
                                <w:b/>
                                <w:sz w:val="24"/>
                                <w:szCs w:val="24"/>
                                <w:lang w:val="de-DE"/>
                              </w:rPr>
                              <w:t xml:space="preserve">verzija </w:t>
                            </w:r>
                            <w:r w:rsidR="008D1B5F">
                              <w:rPr>
                                <w:b/>
                                <w:sz w:val="24"/>
                                <w:szCs w:val="24"/>
                                <w:lang w:val="de-DE"/>
                              </w:rPr>
                              <w:t>0.</w:t>
                            </w:r>
                            <w:r w:rsidR="00A663F3">
                              <w:rPr>
                                <w:b/>
                                <w:sz w:val="24"/>
                                <w:szCs w:val="24"/>
                                <w:lang w:val="de-DE"/>
                              </w:rPr>
                              <w:t>2</w:t>
                            </w:r>
                          </w:p>
                        </w:txbxContent>
                      </wps:txbx>
                      <wps:bodyPr rot="0" vert="horz" wrap="square" lIns="365760" tIns="182880" rIns="182880" bIns="18288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696EA243" id="Rectangle 33" o:spid="_x0000_s1028" style="position:absolute;left:0;text-align:left;margin-left:367.9pt;margin-top:540.45pt;width:228pt;height:42.3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" o:allowincell="f" filled="f" stroked="f">
                <v:textbox inset="28.8pt,14.4pt,14.4pt,14.4pt">
                  <w:txbxContent>
                    <w:p w14:paraId="1AB40002" w14:textId="77777777" w:rsidR="00764012" w:rsidRPr="00362541" w:rsidRDefault="00764012" w:rsidP="00484FB7">
                      <w:pPr>
                        <w:pStyle w:val="NoSpacing"/>
                        <w:spacing w:line="360" w:lineRule="auto"/>
                        <w:jc w:val="center"/>
                        <w:rPr>
                          <w:color w:val="FFFFFF"/>
                          <w:lang w:val="de-DE"/>
                        </w:rPr>
                      </w:pPr>
                      <w:r>
                        <w:rPr>
                          <w:b/>
                          <w:sz w:val="24"/>
                          <w:szCs w:val="24"/>
                          <w:lang w:val="de-DE"/>
                        </w:rPr>
                        <w:t xml:space="preserve">verzija </w:t>
                      </w:r>
                      <w:r w:rsidR="008D1B5F">
                        <w:rPr>
                          <w:b/>
                          <w:sz w:val="24"/>
                          <w:szCs w:val="24"/>
                          <w:lang w:val="de-DE"/>
                        </w:rPr>
                        <w:t>0.</w:t>
                      </w:r>
                      <w:r w:rsidR="00A663F3">
                        <w:rPr>
                          <w:b/>
                          <w:sz w:val="24"/>
                          <w:szCs w:val="24"/>
                          <w:lang w:val="de-DE"/>
                        </w:rPr>
                        <w:t>2</w:t>
                      </w:r>
                    </w:p>
                  </w:txbxContent>
                </v:textbox>
                <w10:wrap anchorx="page" anchory="margin"/>
              </v:rect>
            </w:pict>
          </mc:Fallback>
        </mc:AlternateContent>
      </w:r>
    </w:p>
    <w:p w14:paraId="7D6DEED6" w14:textId="77777777" w:rsidR="001F08A4" w:rsidRPr="007C22A2" w:rsidRDefault="00C331F3">
      <w:r w:rsidRPr="007C22A2">
        <w:rPr>
          <w:noProof/>
          <w:lang w:eastAsia="sl-SI"/>
        </w:rPr>
        <mc:AlternateContent>
          <mc:Choice Requires="wps">
            <w:drawing>
              <wp:anchor distT="0" distB="0" distL="114300" distR="114300" simplePos="0" relativeHeight="251659264" behindDoc="0" locked="0" layoutInCell="0" allowOverlap="1" wp14:anchorId="696EA245" wp14:editId="399AEF19">
                <wp:simplePos x="0" y="0"/>
                <wp:positionH relativeFrom="page">
                  <wp:posOffset>6350</wp:posOffset>
                </wp:positionH>
                <wp:positionV relativeFrom="page">
                  <wp:posOffset>4017010</wp:posOffset>
                </wp:positionV>
                <wp:extent cx="6804025" cy="1170305"/>
                <wp:effectExtent l="6350" t="6985" r="6350" b="10795"/>
                <wp:wrapNone/>
                <wp:docPr id="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4025" cy="1170305"/>
                        </a:xfrm>
                        <a:prstGeom prst="rect">
                          <a:avLst/>
                        </a:prstGeom>
                        <a:gradFill rotWithShape="1">
                          <a:gsLst>
                            <a:gs pos="0">
                              <a:srgbClr val="8DB3E2">
                                <a:gamma/>
                                <a:shade val="46275"/>
                                <a:invGamma/>
                              </a:srgbClr>
                            </a:gs>
                            <a:gs pos="50000">
                              <a:srgbClr val="8DB3E2"/>
                            </a:gs>
                            <a:gs pos="100000">
                              <a:srgbClr val="8DB3E2">
                                <a:gamma/>
                                <a:shade val="46275"/>
                                <a:invGamma/>
                              </a:srgbClr>
                            </a:gs>
                          </a:gsLst>
                          <a:lin ang="5400000" scaled="1"/>
                        </a:gradFill>
                        <a:ln w="12700">
                          <a:solidFill>
                            <a:srgbClr val="FFFFFF"/>
                          </a:solidFill>
                          <a:miter lim="800000"/>
                          <a:headEnd/>
                          <a:tailEnd/>
                        </a:ln>
                        <a:effectLst/>
                        <a:extLs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53882" dir="2700000" algn="ctr" rotWithShape="0">
                                  <a:srgbClr val="D8D8D8"/>
                                </a:outerShdw>
                              </a:effectLst>
                            </a14:hiddenEffects>
                          </a:ext>
                        </a:extLst>
                      </wps:spPr>
                      <wps:txbx>
                        <w:txbxContent>
                          <w:p w14:paraId="09EEA45B" w14:textId="77777777" w:rsidR="00764012" w:rsidRPr="00C32867" w:rsidRDefault="008D1B5F" w:rsidP="00EA3EB5">
                            <w:pPr>
                              <w:pStyle w:val="NoSpacing"/>
                              <w:spacing w:before="120" w:after="120"/>
                              <w:jc w:val="right"/>
                              <w:rPr>
                                <w:rFonts w:ascii="Cambria" w:hAnsi="Cambria"/>
                                <w:b/>
                                <w:noProof/>
                                <w:color w:val="000000"/>
                                <w:sz w:val="44"/>
                                <w:szCs w:val="44"/>
                                <w:lang w:val="sl-SI"/>
                              </w:rPr>
                            </w:pPr>
                            <w:r>
                              <w:rPr>
                                <w:rFonts w:ascii="Cambria" w:hAnsi="Cambria"/>
                                <w:b/>
                                <w:noProof/>
                                <w:color w:val="000000"/>
                                <w:sz w:val="44"/>
                                <w:szCs w:val="44"/>
                                <w:lang w:val="sl-SI"/>
                              </w:rPr>
                              <w:t>Uvedba komunikacijskega sistema v podjetju</w:t>
                            </w:r>
                          </w:p>
                          <w:p w14:paraId="7F7C4350" w14:textId="77777777" w:rsidR="00764012" w:rsidRPr="00362541" w:rsidRDefault="00A34871" w:rsidP="00747002">
                            <w:pPr>
                              <w:pStyle w:val="NoSpacing"/>
                              <w:spacing w:before="360" w:after="120"/>
                              <w:jc w:val="right"/>
                              <w:rPr>
                                <w:rFonts w:ascii="Cambria" w:hAnsi="Cambria"/>
                                <w:b/>
                                <w:color w:val="FFFFFF"/>
                                <w:sz w:val="48"/>
                                <w:szCs w:val="48"/>
                                <w:lang w:val="sl-SI"/>
                              </w:rPr>
                            </w:pPr>
                            <w:r>
                              <w:rPr>
                                <w:rFonts w:ascii="Cambria" w:hAnsi="Cambria"/>
                                <w:b/>
                                <w:color w:val="FFFFFF"/>
                                <w:sz w:val="48"/>
                                <w:szCs w:val="48"/>
                                <w:lang w:val="sl-SI"/>
                              </w:rPr>
                              <w:t>VDP</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96EA245" id="Rectangle 23" o:spid="_x0000_s1029" style="position:absolute;left:0;text-align:left;margin-left:.5pt;margin-top:316.3pt;width:535.75pt;height:92.15pt;z-index:251659264;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" o:allowincell="f" fillcolor="#415369" strokecolor="white" strokeweight="1pt">
                <v:fill color2="#8db3e2" rotate="t" focus="50%" type="gradient"/>
                <v:textbox style="mso-fit-shape-to-text:t" inset="14.4pt,,14.4pt">
                  <w:txbxContent>
                    <w:p w14:paraId="09EEA45B" w14:textId="77777777" w:rsidR="00764012" w:rsidRPr="00C32867" w:rsidRDefault="008D1B5F" w:rsidP="00EA3EB5">
                      <w:pPr>
                        <w:pStyle w:val="NoSpacing"/>
                        <w:spacing w:before="120" w:after="120"/>
                        <w:jc w:val="right"/>
                        <w:rPr>
                          <w:rFonts w:ascii="Cambria" w:hAnsi="Cambria"/>
                          <w:b/>
                          <w:noProof/>
                          <w:color w:val="000000"/>
                          <w:sz w:val="44"/>
                          <w:szCs w:val="44"/>
                          <w:lang w:val="sl-SI"/>
                        </w:rPr>
                      </w:pPr>
                      <w:r>
                        <w:rPr>
                          <w:rFonts w:ascii="Cambria" w:hAnsi="Cambria"/>
                          <w:b/>
                          <w:noProof/>
                          <w:color w:val="000000"/>
                          <w:sz w:val="44"/>
                          <w:szCs w:val="44"/>
                          <w:lang w:val="sl-SI"/>
                        </w:rPr>
                        <w:t>Uvedba komunikacijskega sistema v podjetju</w:t>
                      </w:r>
                    </w:p>
                    <w:p w14:paraId="7F7C4350" w14:textId="77777777" w:rsidR="00764012" w:rsidRPr="00362541" w:rsidRDefault="00A34871" w:rsidP="00747002">
                      <w:pPr>
                        <w:pStyle w:val="NoSpacing"/>
                        <w:spacing w:before="360" w:after="120"/>
                        <w:jc w:val="right"/>
                        <w:rPr>
                          <w:rFonts w:ascii="Cambria" w:hAnsi="Cambria"/>
                          <w:b/>
                          <w:color w:val="FFFFFF"/>
                          <w:sz w:val="48"/>
                          <w:szCs w:val="48"/>
                          <w:lang w:val="sl-SI"/>
                        </w:rPr>
                      </w:pPr>
                      <w:r>
                        <w:rPr>
                          <w:rFonts w:ascii="Cambria" w:hAnsi="Cambria"/>
                          <w:b/>
                          <w:color w:val="FFFFFF"/>
                          <w:sz w:val="48"/>
                          <w:szCs w:val="48"/>
                          <w:lang w:val="sl-SI"/>
                        </w:rPr>
                        <w:t>VDP</w:t>
                      </w:r>
                    </w:p>
                  </w:txbxContent>
                </v:textbox>
                <w10:wrap anchorx="page" anchory="page"/>
              </v:rect>
            </w:pict>
          </mc:Fallback>
        </mc:AlternateContent>
      </w:r>
    </w:p>
    <w:p w14:paraId="5DAB6C7B" w14:textId="77777777" w:rsidR="001F08A4" w:rsidRPr="007C22A2" w:rsidRDefault="001F08A4" w:rsidP="00EB4909">
      <w:pPr>
        <w:tabs>
          <w:tab w:val="left" w:pos="3757"/>
        </w:tabs>
        <w:rPr>
          <w:rFonts w:ascii="Cambria" w:eastAsia="Times New Roman" w:hAnsi="Cambria"/>
          <w:caps/>
        </w:rPr>
      </w:pPr>
      <w:r w:rsidRPr="007C22A2">
        <w:rPr>
          <w:rFonts w:ascii="Cambria" w:eastAsia="Times New Roman" w:hAnsi="Cambria"/>
          <w:caps/>
        </w:rPr>
        <w:br w:type="page"/>
      </w:r>
      <w:r w:rsidR="00EB4909" w:rsidRPr="007C22A2">
        <w:rPr>
          <w:rFonts w:ascii="Cambria" w:eastAsia="Times New Roman" w:hAnsi="Cambria"/>
          <w:caps/>
        </w:rPr>
        <w:lastRenderedPageBreak/>
        <w:tab/>
      </w:r>
    </w:p>
    <w:tbl>
      <w:tblPr>
        <w:tblW w:w="5000" w:type="pct"/>
        <w:tblLayout w:type="fixed"/>
        <w:tblCellMar>
          <w:top w:w="57" w:type="dxa"/>
          <w:bottom w:w="57" w:type="dxa"/>
        </w:tblCellMar>
        <w:tblLook w:val="04A0" w:firstRow="1" w:lastRow="0" w:firstColumn="1" w:lastColumn="0" w:noHBand="0" w:noVBand="1"/>
      </w:tblPr>
      <w:tblGrid>
        <w:gridCol w:w="2598"/>
        <w:gridCol w:w="472"/>
        <w:gridCol w:w="6000"/>
      </w:tblGrid>
      <w:tr w:rsidR="00BE6CB8" w:rsidRPr="007C22A2" w14:paraId="055888A2" w14:textId="77777777" w:rsidTr="00362541">
        <w:tc>
          <w:tcPr>
            <w:tcW w:w="9288" w:type="dxa"/>
            <w:gridSpan w:val="3"/>
          </w:tcPr>
          <w:p w14:paraId="298CB777" w14:textId="77777777" w:rsidR="00BE6CB8" w:rsidRPr="007C22A2" w:rsidRDefault="00F454EE" w:rsidP="00362541">
            <w:pPr>
              <w:pStyle w:val="Naslov-breztevilenja"/>
              <w:spacing w:line="240" w:lineRule="auto"/>
              <w:rPr>
                <w:color w:val="4F81BD"/>
              </w:rPr>
            </w:pPr>
            <w:r w:rsidRPr="007C22A2">
              <w:rPr>
                <w:color w:val="4F81BD"/>
              </w:rPr>
              <w:t>Stanje dokumenta</w:t>
            </w:r>
          </w:p>
          <w:p w14:paraId="02EB378F" w14:textId="77777777" w:rsidR="00054324" w:rsidRPr="007C22A2" w:rsidRDefault="00054324" w:rsidP="00362541">
            <w:pPr>
              <w:spacing w:after="0" w:line="240" w:lineRule="auto"/>
            </w:pPr>
          </w:p>
        </w:tc>
      </w:tr>
      <w:tr w:rsidR="00BE6CB8" w:rsidRPr="007C22A2" w14:paraId="2B577D37" w14:textId="77777777" w:rsidTr="00362541">
        <w:tc>
          <w:tcPr>
            <w:tcW w:w="2660" w:type="dxa"/>
          </w:tcPr>
          <w:p w14:paraId="1DB89390" w14:textId="77777777" w:rsidR="00BE6CB8" w:rsidRPr="007C22A2" w:rsidRDefault="00F454EE" w:rsidP="00362541">
            <w:pPr>
              <w:pStyle w:val="Naslov-breztevilenja"/>
              <w:spacing w:line="240" w:lineRule="auto"/>
              <w:jc w:val="left"/>
              <w:rPr>
                <w:sz w:val="26"/>
                <w:szCs w:val="26"/>
              </w:rPr>
            </w:pPr>
            <w:r w:rsidRPr="007C22A2">
              <w:rPr>
                <w:sz w:val="26"/>
                <w:szCs w:val="26"/>
              </w:rPr>
              <w:t>Vsebina</w:t>
            </w:r>
          </w:p>
        </w:tc>
        <w:tc>
          <w:tcPr>
            <w:tcW w:w="478" w:type="dxa"/>
          </w:tcPr>
          <w:p w14:paraId="2127E81B" w14:textId="77777777" w:rsidR="00BE6CB8" w:rsidRPr="007C22A2" w:rsidRDefault="00BE6CB8" w:rsidP="00362541">
            <w:pPr>
              <w:pStyle w:val="Naslov-breztevilenja"/>
              <w:spacing w:line="240" w:lineRule="auto"/>
            </w:pPr>
            <w:r w:rsidRPr="007C22A2">
              <w:t>:</w:t>
            </w:r>
          </w:p>
        </w:tc>
        <w:tc>
          <w:tcPr>
            <w:tcW w:w="6150" w:type="dxa"/>
            <w:tcMar>
              <w:top w:w="28" w:type="dxa"/>
              <w:bottom w:w="57" w:type="dxa"/>
            </w:tcMar>
            <w:vAlign w:val="center"/>
          </w:tcPr>
          <w:p w14:paraId="45405B72" w14:textId="77777777" w:rsidR="00BE6CB8" w:rsidRPr="007C22A2" w:rsidRDefault="008D1B5F" w:rsidP="001A6D08">
            <w:pPr>
              <w:spacing w:after="0" w:line="240" w:lineRule="auto"/>
            </w:pPr>
            <w:r>
              <w:t>Načrt uvedbe komunikacijskega sistema v podjetju</w:t>
            </w:r>
          </w:p>
        </w:tc>
      </w:tr>
      <w:tr w:rsidR="00BE6CB8" w:rsidRPr="007C22A2" w14:paraId="63F84ED0" w14:textId="77777777" w:rsidTr="00362541">
        <w:tc>
          <w:tcPr>
            <w:tcW w:w="2660" w:type="dxa"/>
          </w:tcPr>
          <w:p w14:paraId="3102AD42" w14:textId="77777777" w:rsidR="00BE6CB8" w:rsidRPr="007C22A2" w:rsidRDefault="00F454EE" w:rsidP="00362541">
            <w:pPr>
              <w:pStyle w:val="Naslov-breztevilenja"/>
              <w:spacing w:line="240" w:lineRule="auto"/>
              <w:jc w:val="left"/>
              <w:rPr>
                <w:sz w:val="26"/>
                <w:szCs w:val="26"/>
              </w:rPr>
            </w:pPr>
            <w:r w:rsidRPr="007C22A2">
              <w:rPr>
                <w:sz w:val="26"/>
                <w:szCs w:val="26"/>
              </w:rPr>
              <w:t>Verzija</w:t>
            </w:r>
          </w:p>
        </w:tc>
        <w:tc>
          <w:tcPr>
            <w:tcW w:w="478" w:type="dxa"/>
          </w:tcPr>
          <w:p w14:paraId="67A8245E" w14:textId="77777777" w:rsidR="00BE6CB8" w:rsidRPr="007C22A2" w:rsidRDefault="00BE6CB8" w:rsidP="00362541">
            <w:pPr>
              <w:pStyle w:val="Naslov-breztevilenja"/>
              <w:spacing w:line="240" w:lineRule="auto"/>
            </w:pPr>
            <w:r w:rsidRPr="007C22A2">
              <w:t>:</w:t>
            </w:r>
          </w:p>
        </w:tc>
        <w:tc>
          <w:tcPr>
            <w:tcW w:w="6150" w:type="dxa"/>
            <w:tcMar>
              <w:top w:w="28" w:type="dxa"/>
              <w:bottom w:w="57" w:type="dxa"/>
            </w:tcMar>
            <w:vAlign w:val="center"/>
          </w:tcPr>
          <w:p w14:paraId="494AC823" w14:textId="3F82CEBB" w:rsidR="00BE6CB8" w:rsidRPr="007C22A2" w:rsidRDefault="008D1B5F" w:rsidP="00F454EE">
            <w:pPr>
              <w:pStyle w:val="NoSpacing"/>
              <w:rPr>
                <w:lang w:val="sl-SI"/>
              </w:rPr>
            </w:pPr>
            <w:r>
              <w:rPr>
                <w:lang w:val="sl-SI"/>
              </w:rPr>
              <w:t>0.</w:t>
            </w:r>
            <w:r w:rsidR="005D13F1">
              <w:rPr>
                <w:lang w:val="sl-SI"/>
              </w:rPr>
              <w:t>6</w:t>
            </w:r>
          </w:p>
        </w:tc>
      </w:tr>
      <w:tr w:rsidR="00F454EE" w:rsidRPr="007C22A2" w14:paraId="26EED91A" w14:textId="77777777" w:rsidTr="00362541">
        <w:tc>
          <w:tcPr>
            <w:tcW w:w="2660" w:type="dxa"/>
          </w:tcPr>
          <w:p w14:paraId="00CB7571" w14:textId="77777777" w:rsidR="00F454EE" w:rsidRPr="007C22A2" w:rsidRDefault="00F454EE" w:rsidP="00362541">
            <w:pPr>
              <w:pStyle w:val="Naslov-breztevilenja"/>
              <w:spacing w:line="240" w:lineRule="auto"/>
              <w:jc w:val="left"/>
              <w:rPr>
                <w:sz w:val="26"/>
                <w:szCs w:val="26"/>
              </w:rPr>
            </w:pPr>
            <w:r w:rsidRPr="007C22A2">
              <w:rPr>
                <w:sz w:val="26"/>
                <w:szCs w:val="26"/>
              </w:rPr>
              <w:t>Datum verzije</w:t>
            </w:r>
          </w:p>
        </w:tc>
        <w:tc>
          <w:tcPr>
            <w:tcW w:w="478" w:type="dxa"/>
          </w:tcPr>
          <w:p w14:paraId="56A8759A" w14:textId="77777777" w:rsidR="00F454EE" w:rsidRPr="007C22A2" w:rsidRDefault="00F454EE" w:rsidP="00362541">
            <w:pPr>
              <w:pStyle w:val="Naslov-breztevilenja"/>
              <w:spacing w:line="240" w:lineRule="auto"/>
            </w:pPr>
            <w:r w:rsidRPr="007C22A2">
              <w:t>:</w:t>
            </w:r>
          </w:p>
        </w:tc>
        <w:tc>
          <w:tcPr>
            <w:tcW w:w="6150" w:type="dxa"/>
            <w:tcMar>
              <w:top w:w="28" w:type="dxa"/>
              <w:bottom w:w="57" w:type="dxa"/>
            </w:tcMar>
            <w:vAlign w:val="center"/>
          </w:tcPr>
          <w:p w14:paraId="6E74900D" w14:textId="712DAA52" w:rsidR="00F454EE" w:rsidRPr="007C22A2" w:rsidRDefault="00A663F3" w:rsidP="009155D6">
            <w:pPr>
              <w:pStyle w:val="NoSpacing"/>
              <w:spacing w:line="360" w:lineRule="auto"/>
              <w:rPr>
                <w:rFonts w:eastAsia="Calibri"/>
                <w:lang w:val="sl-SI"/>
              </w:rPr>
            </w:pPr>
            <w:r>
              <w:rPr>
                <w:rFonts w:eastAsia="Calibri"/>
                <w:lang w:val="sl-SI"/>
              </w:rPr>
              <w:t>2</w:t>
            </w:r>
            <w:r w:rsidR="001D167F">
              <w:rPr>
                <w:rFonts w:eastAsia="Calibri"/>
                <w:lang w:val="sl-SI"/>
              </w:rPr>
              <w:t>3.05</w:t>
            </w:r>
            <w:r w:rsidR="008D1B5F">
              <w:rPr>
                <w:rFonts w:eastAsia="Calibri"/>
                <w:lang w:val="sl-SI"/>
              </w:rPr>
              <w:t>.2020</w:t>
            </w:r>
          </w:p>
        </w:tc>
      </w:tr>
      <w:tr w:rsidR="00F454EE" w:rsidRPr="007C22A2" w14:paraId="22BB2679" w14:textId="77777777" w:rsidTr="00362541">
        <w:tc>
          <w:tcPr>
            <w:tcW w:w="2660" w:type="dxa"/>
          </w:tcPr>
          <w:p w14:paraId="07C183E8" w14:textId="77777777" w:rsidR="00F454EE" w:rsidRPr="007C22A2" w:rsidRDefault="00F454EE" w:rsidP="00362541">
            <w:pPr>
              <w:pStyle w:val="Naslov-breztevilenja"/>
              <w:spacing w:line="240" w:lineRule="auto"/>
              <w:jc w:val="left"/>
              <w:rPr>
                <w:sz w:val="26"/>
                <w:szCs w:val="26"/>
              </w:rPr>
            </w:pPr>
            <w:r w:rsidRPr="007C22A2">
              <w:rPr>
                <w:sz w:val="26"/>
                <w:szCs w:val="26"/>
              </w:rPr>
              <w:t>Avtorji</w:t>
            </w:r>
          </w:p>
        </w:tc>
        <w:tc>
          <w:tcPr>
            <w:tcW w:w="478" w:type="dxa"/>
          </w:tcPr>
          <w:p w14:paraId="18329EB3" w14:textId="77777777" w:rsidR="00F454EE" w:rsidRPr="007C22A2" w:rsidRDefault="00F454EE" w:rsidP="00362541">
            <w:pPr>
              <w:pStyle w:val="Naslov-breztevilenja"/>
              <w:spacing w:line="240" w:lineRule="auto"/>
            </w:pPr>
            <w:r w:rsidRPr="007C22A2">
              <w:t>:</w:t>
            </w:r>
          </w:p>
        </w:tc>
        <w:tc>
          <w:tcPr>
            <w:tcW w:w="6150" w:type="dxa"/>
            <w:tcMar>
              <w:top w:w="28" w:type="dxa"/>
              <w:bottom w:w="57" w:type="dxa"/>
            </w:tcMar>
            <w:vAlign w:val="center"/>
          </w:tcPr>
          <w:p w14:paraId="2000E299" w14:textId="77777777" w:rsidR="00F454EE" w:rsidRPr="007C22A2" w:rsidRDefault="008D1B5F" w:rsidP="00F454EE">
            <w:pPr>
              <w:pStyle w:val="NoSpacing"/>
              <w:rPr>
                <w:lang w:val="sl-SI"/>
              </w:rPr>
            </w:pPr>
            <w:r>
              <w:rPr>
                <w:lang w:val="sl-SI"/>
              </w:rPr>
              <w:t>Gašper Martič, Jakob Marušič, Matjaž Pogorelec</w:t>
            </w:r>
          </w:p>
        </w:tc>
      </w:tr>
      <w:tr w:rsidR="00F454EE" w:rsidRPr="007C22A2" w14:paraId="652F669F" w14:textId="77777777" w:rsidTr="00362541">
        <w:tc>
          <w:tcPr>
            <w:tcW w:w="2660" w:type="dxa"/>
          </w:tcPr>
          <w:p w14:paraId="1A508797" w14:textId="77777777" w:rsidR="00F454EE" w:rsidRPr="007C22A2" w:rsidRDefault="00F454EE" w:rsidP="00362541">
            <w:pPr>
              <w:pStyle w:val="Naslov-breztevilenja"/>
              <w:spacing w:line="240" w:lineRule="auto"/>
              <w:jc w:val="left"/>
              <w:rPr>
                <w:sz w:val="26"/>
                <w:szCs w:val="26"/>
              </w:rPr>
            </w:pPr>
            <w:r w:rsidRPr="007C22A2">
              <w:rPr>
                <w:sz w:val="26"/>
                <w:szCs w:val="26"/>
              </w:rPr>
              <w:t>Dostavljeno</w:t>
            </w:r>
          </w:p>
        </w:tc>
        <w:tc>
          <w:tcPr>
            <w:tcW w:w="478" w:type="dxa"/>
          </w:tcPr>
          <w:p w14:paraId="370CD116" w14:textId="77777777" w:rsidR="00F454EE" w:rsidRPr="007C22A2" w:rsidRDefault="00F454EE" w:rsidP="00362541">
            <w:pPr>
              <w:pStyle w:val="Naslov-breztevilenja"/>
              <w:spacing w:line="240" w:lineRule="auto"/>
            </w:pPr>
            <w:r w:rsidRPr="007C22A2">
              <w:t>:</w:t>
            </w:r>
          </w:p>
        </w:tc>
        <w:tc>
          <w:tcPr>
            <w:tcW w:w="6150" w:type="dxa"/>
            <w:tcMar>
              <w:top w:w="28" w:type="dxa"/>
              <w:bottom w:w="57" w:type="dxa"/>
            </w:tcMar>
            <w:vAlign w:val="center"/>
          </w:tcPr>
          <w:p w14:paraId="6A05A809" w14:textId="3200B042" w:rsidR="00F454EE" w:rsidRPr="007C22A2" w:rsidRDefault="00336B6E" w:rsidP="0049652F">
            <w:pPr>
              <w:pStyle w:val="NoSpacing"/>
              <w:rPr>
                <w:lang w:val="sl-SI"/>
              </w:rPr>
            </w:pPr>
            <w:r>
              <w:rPr>
                <w:lang w:val="sl-SI"/>
              </w:rPr>
              <w:t>24.05.2020</w:t>
            </w:r>
          </w:p>
        </w:tc>
      </w:tr>
      <w:tr w:rsidR="002728F5" w:rsidRPr="007C22A2" w14:paraId="094C5F59" w14:textId="77777777" w:rsidTr="00362541">
        <w:tc>
          <w:tcPr>
            <w:tcW w:w="2660" w:type="dxa"/>
          </w:tcPr>
          <w:p w14:paraId="34867109" w14:textId="77777777" w:rsidR="002728F5" w:rsidRPr="007C22A2" w:rsidRDefault="002728F5" w:rsidP="00362541">
            <w:pPr>
              <w:pStyle w:val="Naslov-breztevilenja"/>
              <w:spacing w:line="240" w:lineRule="auto"/>
              <w:jc w:val="left"/>
              <w:rPr>
                <w:sz w:val="26"/>
                <w:szCs w:val="26"/>
              </w:rPr>
            </w:pPr>
            <w:r w:rsidRPr="007C22A2">
              <w:rPr>
                <w:sz w:val="26"/>
                <w:szCs w:val="26"/>
              </w:rPr>
              <w:t>Tiskano dne</w:t>
            </w:r>
          </w:p>
        </w:tc>
        <w:tc>
          <w:tcPr>
            <w:tcW w:w="478" w:type="dxa"/>
          </w:tcPr>
          <w:p w14:paraId="69B263F4" w14:textId="77777777" w:rsidR="002728F5" w:rsidRPr="007C22A2" w:rsidRDefault="002728F5" w:rsidP="00362541">
            <w:pPr>
              <w:pStyle w:val="Naslov-breztevilenja"/>
              <w:spacing w:line="240" w:lineRule="auto"/>
            </w:pPr>
            <w:r w:rsidRPr="007C22A2">
              <w:t>:</w:t>
            </w:r>
          </w:p>
        </w:tc>
        <w:tc>
          <w:tcPr>
            <w:tcW w:w="6150" w:type="dxa"/>
            <w:tcMar>
              <w:top w:w="28" w:type="dxa"/>
              <w:bottom w:w="57" w:type="dxa"/>
            </w:tcMar>
            <w:vAlign w:val="center"/>
          </w:tcPr>
          <w:p w14:paraId="5A39BBE3" w14:textId="06C4A687" w:rsidR="002728F5" w:rsidRPr="007C22A2" w:rsidRDefault="00336B6E" w:rsidP="00F454EE">
            <w:pPr>
              <w:pStyle w:val="NoSpacing"/>
              <w:rPr>
                <w:lang w:val="sl-SI"/>
              </w:rPr>
            </w:pPr>
            <w:r>
              <w:rPr>
                <w:lang w:val="sl-SI"/>
              </w:rPr>
              <w:t>24.05.2020</w:t>
            </w:r>
          </w:p>
        </w:tc>
      </w:tr>
    </w:tbl>
    <w:p w14:paraId="41C8F396" w14:textId="77777777" w:rsidR="008E4F3C" w:rsidRPr="007C22A2" w:rsidRDefault="008E4F3C" w:rsidP="00D75DFD"/>
    <w:p w14:paraId="72A3D3EC" w14:textId="77777777" w:rsidR="008E4F3C" w:rsidRPr="007C22A2" w:rsidRDefault="008E4F3C" w:rsidP="00D75DFD"/>
    <w:p w14:paraId="0D0B940D" w14:textId="77777777" w:rsidR="00DA1D2E" w:rsidRPr="007C22A2" w:rsidRDefault="00DA1D2E" w:rsidP="00D75DFD"/>
    <w:p w14:paraId="0E27B00A" w14:textId="77777777" w:rsidR="008E4F3C" w:rsidRPr="007C22A2" w:rsidRDefault="008E4F3C" w:rsidP="00D75DFD"/>
    <w:p w14:paraId="60061E4C" w14:textId="77777777" w:rsidR="008E4F3C" w:rsidRPr="007C22A2" w:rsidRDefault="008E4F3C" w:rsidP="00D75DFD"/>
    <w:p w14:paraId="35ED9A9D" w14:textId="77777777" w:rsidR="008E4F3C" w:rsidRPr="007C22A2" w:rsidRDefault="00DA1D2E" w:rsidP="00D75DFD">
      <w:pPr>
        <w:rPr>
          <w:rFonts w:ascii="Cambria" w:hAnsi="Cambria"/>
          <w:b/>
          <w:color w:val="4F81BD"/>
          <w:sz w:val="28"/>
        </w:rPr>
      </w:pPr>
      <w:r w:rsidRPr="007C22A2">
        <w:rPr>
          <w:rFonts w:ascii="Cambria" w:hAnsi="Cambria"/>
          <w:b/>
          <w:color w:val="4F81BD"/>
          <w:sz w:val="28"/>
        </w:rPr>
        <w:br w:type="page"/>
      </w:r>
      <w:r w:rsidR="00E628F9" w:rsidRPr="007C22A2">
        <w:rPr>
          <w:rFonts w:ascii="Cambria" w:hAnsi="Cambria"/>
          <w:b/>
          <w:color w:val="4F81BD"/>
          <w:sz w:val="28"/>
        </w:rPr>
        <w:lastRenderedPageBreak/>
        <w:t>Zgodovina verzij</w:t>
      </w:r>
    </w:p>
    <w:tbl>
      <w:tblPr>
        <w:tblW w:w="4731" w:type="pct"/>
        <w:tblInd w:w="108" w:type="dxa"/>
        <w:tblLayout w:type="fixed"/>
        <w:tblCellMar>
          <w:top w:w="57" w:type="dxa"/>
          <w:bottom w:w="57" w:type="dxa"/>
        </w:tblCellMar>
        <w:tblLook w:val="04A0" w:firstRow="1" w:lastRow="0" w:firstColumn="1" w:lastColumn="0" w:noHBand="0" w:noVBand="1"/>
      </w:tblPr>
      <w:tblGrid>
        <w:gridCol w:w="1797"/>
        <w:gridCol w:w="1523"/>
        <w:gridCol w:w="3316"/>
        <w:gridCol w:w="1937"/>
      </w:tblGrid>
      <w:tr w:rsidR="00E628F9" w:rsidRPr="007C22A2" w14:paraId="42E9B70E" w14:textId="77777777" w:rsidTr="3A4B7941">
        <w:trPr>
          <w:tblHeader/>
        </w:trPr>
        <w:tc>
          <w:tcPr>
            <w:tcW w:w="1798" w:type="dxa"/>
            <w:tcBorders>
              <w:top w:val="single" w:sz="4" w:space="0" w:color="auto"/>
              <w:left w:val="single" w:sz="4" w:space="0" w:color="auto"/>
              <w:bottom w:val="single" w:sz="4" w:space="0" w:color="auto"/>
              <w:right w:val="single" w:sz="4" w:space="0" w:color="auto"/>
            </w:tcBorders>
            <w:vAlign w:val="center"/>
          </w:tcPr>
          <w:p w14:paraId="67CE284A" w14:textId="77777777" w:rsidR="00E628F9" w:rsidRPr="007C22A2" w:rsidRDefault="00E628F9" w:rsidP="00E628F9">
            <w:pPr>
              <w:spacing w:before="40" w:after="0" w:line="240" w:lineRule="auto"/>
              <w:jc w:val="left"/>
              <w:rPr>
                <w:rStyle w:val="CaptionChar"/>
              </w:rPr>
            </w:pPr>
            <w:r w:rsidRPr="007C22A2">
              <w:rPr>
                <w:rStyle w:val="CaptionChar"/>
              </w:rPr>
              <w:t>Verzija</w:t>
            </w:r>
          </w:p>
        </w:tc>
        <w:tc>
          <w:tcPr>
            <w:tcW w:w="1523" w:type="dxa"/>
            <w:tcBorders>
              <w:top w:val="single" w:sz="4" w:space="0" w:color="auto"/>
              <w:left w:val="single" w:sz="4" w:space="0" w:color="auto"/>
              <w:bottom w:val="single" w:sz="4" w:space="0" w:color="auto"/>
              <w:right w:val="single" w:sz="4" w:space="0" w:color="auto"/>
            </w:tcBorders>
            <w:vAlign w:val="center"/>
          </w:tcPr>
          <w:p w14:paraId="1DDD18D4" w14:textId="77777777" w:rsidR="00E628F9" w:rsidRPr="007C22A2" w:rsidRDefault="00E628F9" w:rsidP="00E628F9">
            <w:pPr>
              <w:spacing w:before="40" w:after="0" w:line="240" w:lineRule="auto"/>
              <w:jc w:val="left"/>
              <w:rPr>
                <w:rStyle w:val="CaptionChar"/>
              </w:rPr>
            </w:pPr>
            <w:r w:rsidRPr="007C22A2">
              <w:rPr>
                <w:rStyle w:val="CaptionChar"/>
              </w:rPr>
              <w:t>Datum verzije</w:t>
            </w:r>
          </w:p>
        </w:tc>
        <w:tc>
          <w:tcPr>
            <w:tcW w:w="3316" w:type="dxa"/>
            <w:tcBorders>
              <w:top w:val="single" w:sz="4" w:space="0" w:color="auto"/>
              <w:left w:val="single" w:sz="4" w:space="0" w:color="auto"/>
              <w:bottom w:val="single" w:sz="4" w:space="0" w:color="auto"/>
              <w:right w:val="single" w:sz="4" w:space="0" w:color="auto"/>
            </w:tcBorders>
            <w:tcMar>
              <w:top w:w="28" w:type="dxa"/>
              <w:bottom w:w="57" w:type="dxa"/>
            </w:tcMar>
            <w:vAlign w:val="center"/>
          </w:tcPr>
          <w:p w14:paraId="26B8071A" w14:textId="77777777" w:rsidR="00E628F9" w:rsidRPr="007C22A2" w:rsidRDefault="00E628F9" w:rsidP="00E628F9">
            <w:pPr>
              <w:spacing w:before="40" w:after="0" w:line="240" w:lineRule="auto"/>
              <w:jc w:val="left"/>
              <w:rPr>
                <w:rStyle w:val="CaptionChar"/>
              </w:rPr>
            </w:pPr>
            <w:r w:rsidRPr="007C22A2">
              <w:rPr>
                <w:rStyle w:val="CaptionChar"/>
              </w:rPr>
              <w:t>Opombe</w:t>
            </w:r>
          </w:p>
        </w:tc>
        <w:tc>
          <w:tcPr>
            <w:tcW w:w="1937" w:type="dxa"/>
            <w:tcBorders>
              <w:top w:val="single" w:sz="4" w:space="0" w:color="auto"/>
              <w:left w:val="single" w:sz="4" w:space="0" w:color="auto"/>
              <w:bottom w:val="single" w:sz="4" w:space="0" w:color="auto"/>
              <w:right w:val="single" w:sz="4" w:space="0" w:color="auto"/>
            </w:tcBorders>
            <w:vAlign w:val="center"/>
          </w:tcPr>
          <w:p w14:paraId="1B9FBFDD" w14:textId="77777777" w:rsidR="00E628F9" w:rsidRPr="007C22A2" w:rsidRDefault="00E628F9" w:rsidP="00E628F9">
            <w:pPr>
              <w:spacing w:before="40" w:after="0" w:line="240" w:lineRule="auto"/>
              <w:jc w:val="left"/>
              <w:rPr>
                <w:rStyle w:val="CaptionChar"/>
              </w:rPr>
            </w:pPr>
            <w:r w:rsidRPr="007C22A2">
              <w:rPr>
                <w:rStyle w:val="CaptionChar"/>
              </w:rPr>
              <w:t>Status</w:t>
            </w:r>
          </w:p>
        </w:tc>
      </w:tr>
      <w:tr w:rsidR="00994810" w:rsidRPr="007C22A2" w14:paraId="6DA38364" w14:textId="77777777" w:rsidTr="3A4B7941">
        <w:tc>
          <w:tcPr>
            <w:tcW w:w="1798" w:type="dxa"/>
            <w:tcBorders>
              <w:top w:val="single" w:sz="4" w:space="0" w:color="auto"/>
              <w:left w:val="single" w:sz="4" w:space="0" w:color="auto"/>
              <w:bottom w:val="single" w:sz="4" w:space="0" w:color="auto"/>
              <w:right w:val="single" w:sz="4" w:space="0" w:color="auto"/>
            </w:tcBorders>
          </w:tcPr>
          <w:p w14:paraId="6F54A5A7" w14:textId="77777777" w:rsidR="00994810" w:rsidRPr="007C22A2" w:rsidRDefault="008D1B5F" w:rsidP="004E7CA4">
            <w:pPr>
              <w:spacing w:after="0" w:line="240" w:lineRule="auto"/>
            </w:pPr>
            <w:r>
              <w:t>0.1</w:t>
            </w:r>
          </w:p>
        </w:tc>
        <w:tc>
          <w:tcPr>
            <w:tcW w:w="1523" w:type="dxa"/>
            <w:tcBorders>
              <w:top w:val="single" w:sz="4" w:space="0" w:color="auto"/>
              <w:left w:val="single" w:sz="4" w:space="0" w:color="auto"/>
              <w:bottom w:val="single" w:sz="4" w:space="0" w:color="auto"/>
              <w:right w:val="single" w:sz="4" w:space="0" w:color="auto"/>
            </w:tcBorders>
          </w:tcPr>
          <w:p w14:paraId="5E11BE30" w14:textId="77777777" w:rsidR="00994810" w:rsidRPr="007C22A2" w:rsidRDefault="008D1B5F" w:rsidP="004E7CA4">
            <w:pPr>
              <w:spacing w:after="0" w:line="240" w:lineRule="auto"/>
            </w:pPr>
            <w:r>
              <w:t>15.04</w:t>
            </w:r>
            <w:r w:rsidR="00A663F3">
              <w:t>.2020</w:t>
            </w:r>
          </w:p>
        </w:tc>
        <w:tc>
          <w:tcPr>
            <w:tcW w:w="3316" w:type="dxa"/>
            <w:tcBorders>
              <w:top w:val="single" w:sz="4" w:space="0" w:color="auto"/>
              <w:left w:val="single" w:sz="4" w:space="0" w:color="auto"/>
              <w:bottom w:val="single" w:sz="4" w:space="0" w:color="auto"/>
              <w:right w:val="single" w:sz="4" w:space="0" w:color="auto"/>
            </w:tcBorders>
            <w:tcMar>
              <w:top w:w="28" w:type="dxa"/>
              <w:bottom w:w="57" w:type="dxa"/>
            </w:tcMar>
            <w:vAlign w:val="center"/>
          </w:tcPr>
          <w:p w14:paraId="1B7A56B0" w14:textId="77777777" w:rsidR="00994810" w:rsidRPr="007C22A2" w:rsidRDefault="008D1B5F" w:rsidP="004E7CA4">
            <w:pPr>
              <w:spacing w:after="0" w:line="240" w:lineRule="auto"/>
            </w:pPr>
            <w:r>
              <w:t>Prvotna verzija</w:t>
            </w:r>
          </w:p>
        </w:tc>
        <w:tc>
          <w:tcPr>
            <w:tcW w:w="1937" w:type="dxa"/>
            <w:tcBorders>
              <w:top w:val="single" w:sz="4" w:space="0" w:color="auto"/>
              <w:left w:val="single" w:sz="4" w:space="0" w:color="auto"/>
              <w:bottom w:val="single" w:sz="4" w:space="0" w:color="auto"/>
              <w:right w:val="single" w:sz="4" w:space="0" w:color="auto"/>
            </w:tcBorders>
          </w:tcPr>
          <w:p w14:paraId="3DB7098F" w14:textId="77777777" w:rsidR="00994810" w:rsidRPr="007C22A2" w:rsidRDefault="006E660F" w:rsidP="007C4C0D">
            <w:pPr>
              <w:spacing w:after="0" w:line="240" w:lineRule="auto"/>
            </w:pPr>
            <w:r>
              <w:t>Osnutek</w:t>
            </w:r>
          </w:p>
        </w:tc>
      </w:tr>
      <w:tr w:rsidR="00E628F9" w:rsidRPr="007C22A2" w14:paraId="75061B3F" w14:textId="77777777" w:rsidTr="3A4B7941">
        <w:tc>
          <w:tcPr>
            <w:tcW w:w="1798" w:type="dxa"/>
            <w:tcBorders>
              <w:top w:val="single" w:sz="4" w:space="0" w:color="auto"/>
              <w:left w:val="single" w:sz="4" w:space="0" w:color="auto"/>
              <w:bottom w:val="single" w:sz="4" w:space="0" w:color="auto"/>
              <w:right w:val="single" w:sz="4" w:space="0" w:color="auto"/>
            </w:tcBorders>
          </w:tcPr>
          <w:p w14:paraId="4A3E593C" w14:textId="77777777" w:rsidR="00E628F9" w:rsidRPr="007C22A2" w:rsidRDefault="00A663F3" w:rsidP="004E7CA4">
            <w:pPr>
              <w:spacing w:after="0" w:line="240" w:lineRule="auto"/>
            </w:pPr>
            <w:r>
              <w:t>0.2</w:t>
            </w:r>
          </w:p>
        </w:tc>
        <w:tc>
          <w:tcPr>
            <w:tcW w:w="1523" w:type="dxa"/>
            <w:tcBorders>
              <w:top w:val="single" w:sz="4" w:space="0" w:color="auto"/>
              <w:left w:val="single" w:sz="4" w:space="0" w:color="auto"/>
              <w:bottom w:val="single" w:sz="4" w:space="0" w:color="auto"/>
              <w:right w:val="single" w:sz="4" w:space="0" w:color="auto"/>
            </w:tcBorders>
          </w:tcPr>
          <w:p w14:paraId="7839BDFA" w14:textId="77777777" w:rsidR="00E628F9" w:rsidRPr="007C22A2" w:rsidRDefault="00A663F3" w:rsidP="004E7CA4">
            <w:pPr>
              <w:spacing w:after="0" w:line="240" w:lineRule="auto"/>
            </w:pPr>
            <w:r>
              <w:t>27.04.2020</w:t>
            </w:r>
          </w:p>
        </w:tc>
        <w:tc>
          <w:tcPr>
            <w:tcW w:w="3316" w:type="dxa"/>
            <w:tcBorders>
              <w:top w:val="single" w:sz="4" w:space="0" w:color="auto"/>
              <w:left w:val="single" w:sz="4" w:space="0" w:color="auto"/>
              <w:bottom w:val="single" w:sz="4" w:space="0" w:color="auto"/>
              <w:right w:val="single" w:sz="4" w:space="0" w:color="auto"/>
            </w:tcBorders>
            <w:tcMar>
              <w:top w:w="28" w:type="dxa"/>
              <w:bottom w:w="57" w:type="dxa"/>
            </w:tcMar>
            <w:vAlign w:val="center"/>
          </w:tcPr>
          <w:p w14:paraId="4F4CCB0E" w14:textId="77777777" w:rsidR="00E628F9" w:rsidRPr="007C22A2" w:rsidRDefault="004132D2" w:rsidP="004E7CA4">
            <w:pPr>
              <w:spacing w:after="0" w:line="240" w:lineRule="auto"/>
            </w:pPr>
            <w:r>
              <w:t>Dodana tveganja ter opredelitev vmesnih in končnih tehničnih izdelkov</w:t>
            </w:r>
          </w:p>
        </w:tc>
        <w:tc>
          <w:tcPr>
            <w:tcW w:w="1937" w:type="dxa"/>
            <w:tcBorders>
              <w:top w:val="single" w:sz="4" w:space="0" w:color="auto"/>
              <w:left w:val="single" w:sz="4" w:space="0" w:color="auto"/>
              <w:bottom w:val="single" w:sz="4" w:space="0" w:color="auto"/>
              <w:right w:val="single" w:sz="4" w:space="0" w:color="auto"/>
            </w:tcBorders>
          </w:tcPr>
          <w:p w14:paraId="4DDB76A1" w14:textId="77777777" w:rsidR="00E628F9" w:rsidRPr="007C22A2" w:rsidRDefault="004132D2" w:rsidP="007C4C0D">
            <w:pPr>
              <w:spacing w:after="0" w:line="240" w:lineRule="auto"/>
            </w:pPr>
            <w:r>
              <w:t>Osnutek (predan v pregled naročniku)</w:t>
            </w:r>
          </w:p>
        </w:tc>
      </w:tr>
      <w:tr w:rsidR="007C4C0D" w:rsidRPr="007C22A2" w14:paraId="44EAFD9C" w14:textId="77777777" w:rsidTr="3A4B7941">
        <w:tc>
          <w:tcPr>
            <w:tcW w:w="1798" w:type="dxa"/>
            <w:tcBorders>
              <w:top w:val="single" w:sz="4" w:space="0" w:color="auto"/>
              <w:left w:val="single" w:sz="4" w:space="0" w:color="auto"/>
              <w:bottom w:val="single" w:sz="4" w:space="0" w:color="auto"/>
              <w:right w:val="single" w:sz="4" w:space="0" w:color="auto"/>
            </w:tcBorders>
          </w:tcPr>
          <w:p w14:paraId="4B94D5A5" w14:textId="11D7FE23" w:rsidR="007C4C0D" w:rsidRPr="007C22A2" w:rsidRDefault="00F25199" w:rsidP="004E7CA4">
            <w:pPr>
              <w:spacing w:after="0" w:line="240" w:lineRule="auto"/>
            </w:pPr>
            <w:r>
              <w:t xml:space="preserve">0.3 </w:t>
            </w:r>
          </w:p>
        </w:tc>
        <w:tc>
          <w:tcPr>
            <w:tcW w:w="1523" w:type="dxa"/>
            <w:tcBorders>
              <w:top w:val="single" w:sz="4" w:space="0" w:color="auto"/>
              <w:left w:val="single" w:sz="4" w:space="0" w:color="auto"/>
              <w:bottom w:val="single" w:sz="4" w:space="0" w:color="auto"/>
              <w:right w:val="single" w:sz="4" w:space="0" w:color="auto"/>
            </w:tcBorders>
          </w:tcPr>
          <w:p w14:paraId="3DEEC669" w14:textId="532621FA" w:rsidR="007C4C0D" w:rsidRPr="007C22A2" w:rsidRDefault="00F25199" w:rsidP="004E7CA4">
            <w:pPr>
              <w:spacing w:after="0" w:line="240" w:lineRule="auto"/>
            </w:pPr>
            <w:r>
              <w:t>20.05.2020</w:t>
            </w:r>
          </w:p>
        </w:tc>
        <w:tc>
          <w:tcPr>
            <w:tcW w:w="3316" w:type="dxa"/>
            <w:tcBorders>
              <w:top w:val="single" w:sz="4" w:space="0" w:color="auto"/>
              <w:left w:val="single" w:sz="4" w:space="0" w:color="auto"/>
              <w:bottom w:val="single" w:sz="4" w:space="0" w:color="auto"/>
              <w:right w:val="single" w:sz="4" w:space="0" w:color="auto"/>
            </w:tcBorders>
            <w:tcMar>
              <w:top w:w="28" w:type="dxa"/>
              <w:bottom w:w="57" w:type="dxa"/>
            </w:tcMar>
            <w:vAlign w:val="center"/>
          </w:tcPr>
          <w:p w14:paraId="3656B9AB" w14:textId="1CED6BAA" w:rsidR="007C4C0D" w:rsidRPr="007C22A2" w:rsidRDefault="00097D9C" w:rsidP="00734D2F">
            <w:pPr>
              <w:spacing w:after="0" w:line="240" w:lineRule="auto"/>
              <w:jc w:val="left"/>
            </w:pPr>
            <w:r>
              <w:t>Dodane predpostavke, omejitve in predpogoji</w:t>
            </w:r>
          </w:p>
        </w:tc>
        <w:tc>
          <w:tcPr>
            <w:tcW w:w="1937" w:type="dxa"/>
            <w:tcBorders>
              <w:top w:val="single" w:sz="4" w:space="0" w:color="auto"/>
              <w:left w:val="single" w:sz="4" w:space="0" w:color="auto"/>
              <w:bottom w:val="single" w:sz="4" w:space="0" w:color="auto"/>
              <w:right w:val="single" w:sz="4" w:space="0" w:color="auto"/>
            </w:tcBorders>
          </w:tcPr>
          <w:p w14:paraId="45FB0818" w14:textId="31145749" w:rsidR="007C4C0D" w:rsidRPr="007C22A2" w:rsidRDefault="00097D9C" w:rsidP="00037DA7">
            <w:pPr>
              <w:spacing w:after="0" w:line="240" w:lineRule="auto"/>
            </w:pPr>
            <w:r>
              <w:t>Osnutek</w:t>
            </w:r>
          </w:p>
        </w:tc>
      </w:tr>
      <w:tr w:rsidR="007C4C0D" w:rsidRPr="007C22A2" w14:paraId="049F31CB" w14:textId="77777777" w:rsidTr="3A4B7941">
        <w:tc>
          <w:tcPr>
            <w:tcW w:w="1798" w:type="dxa"/>
            <w:tcBorders>
              <w:top w:val="single" w:sz="4" w:space="0" w:color="auto"/>
              <w:left w:val="single" w:sz="4" w:space="0" w:color="auto"/>
              <w:bottom w:val="single" w:sz="4" w:space="0" w:color="auto"/>
              <w:right w:val="single" w:sz="4" w:space="0" w:color="auto"/>
            </w:tcBorders>
          </w:tcPr>
          <w:p w14:paraId="53128261" w14:textId="4EAAF37E" w:rsidR="007C4C0D" w:rsidRPr="007C22A2" w:rsidRDefault="08664C71" w:rsidP="004E7CA4">
            <w:pPr>
              <w:spacing w:after="0" w:line="240" w:lineRule="auto"/>
            </w:pPr>
            <w:r>
              <w:t>0.4</w:t>
            </w:r>
          </w:p>
        </w:tc>
        <w:tc>
          <w:tcPr>
            <w:tcW w:w="1523" w:type="dxa"/>
            <w:tcBorders>
              <w:top w:val="single" w:sz="4" w:space="0" w:color="auto"/>
              <w:left w:val="single" w:sz="4" w:space="0" w:color="auto"/>
              <w:bottom w:val="single" w:sz="4" w:space="0" w:color="auto"/>
              <w:right w:val="single" w:sz="4" w:space="0" w:color="auto"/>
            </w:tcBorders>
          </w:tcPr>
          <w:p w14:paraId="62486C05" w14:textId="494D910C" w:rsidR="007C4C0D" w:rsidRPr="007C22A2" w:rsidRDefault="08664C71" w:rsidP="004E7CA4">
            <w:pPr>
              <w:spacing w:after="0" w:line="240" w:lineRule="auto"/>
            </w:pPr>
            <w:r>
              <w:t>20.05.2020</w:t>
            </w:r>
          </w:p>
        </w:tc>
        <w:tc>
          <w:tcPr>
            <w:tcW w:w="3316" w:type="dxa"/>
            <w:tcBorders>
              <w:top w:val="single" w:sz="4" w:space="0" w:color="auto"/>
              <w:left w:val="single" w:sz="4" w:space="0" w:color="auto"/>
              <w:bottom w:val="single" w:sz="4" w:space="0" w:color="auto"/>
              <w:right w:val="single" w:sz="4" w:space="0" w:color="auto"/>
            </w:tcBorders>
            <w:tcMar>
              <w:top w:w="28" w:type="dxa"/>
              <w:bottom w:w="57" w:type="dxa"/>
            </w:tcMar>
            <w:vAlign w:val="center"/>
          </w:tcPr>
          <w:p w14:paraId="4101652C" w14:textId="3534A6FC" w:rsidR="007C4C0D" w:rsidRPr="007C22A2" w:rsidRDefault="08664C71" w:rsidP="005C4781">
            <w:pPr>
              <w:spacing w:after="0" w:line="240" w:lineRule="auto"/>
              <w:jc w:val="left"/>
            </w:pPr>
            <w:r>
              <w:t>Dodani mejniki</w:t>
            </w:r>
          </w:p>
        </w:tc>
        <w:tc>
          <w:tcPr>
            <w:tcW w:w="1937" w:type="dxa"/>
            <w:tcBorders>
              <w:top w:val="single" w:sz="4" w:space="0" w:color="auto"/>
              <w:left w:val="single" w:sz="4" w:space="0" w:color="auto"/>
              <w:bottom w:val="single" w:sz="4" w:space="0" w:color="auto"/>
              <w:right w:val="single" w:sz="4" w:space="0" w:color="auto"/>
            </w:tcBorders>
          </w:tcPr>
          <w:p w14:paraId="4B99056E" w14:textId="6EAD82E6" w:rsidR="007C4C0D" w:rsidRPr="007C22A2" w:rsidRDefault="08664C71" w:rsidP="004E7CA4">
            <w:pPr>
              <w:spacing w:after="0" w:line="240" w:lineRule="auto"/>
            </w:pPr>
            <w:r>
              <w:t>Osnutek</w:t>
            </w:r>
          </w:p>
        </w:tc>
      </w:tr>
      <w:tr w:rsidR="007C4C0D" w:rsidRPr="007C22A2" w14:paraId="1299C43A" w14:textId="77777777" w:rsidTr="3A4B7941">
        <w:tc>
          <w:tcPr>
            <w:tcW w:w="1798" w:type="dxa"/>
            <w:tcBorders>
              <w:top w:val="single" w:sz="4" w:space="0" w:color="auto"/>
              <w:left w:val="single" w:sz="4" w:space="0" w:color="auto"/>
              <w:bottom w:val="single" w:sz="4" w:space="0" w:color="auto"/>
              <w:right w:val="single" w:sz="4" w:space="0" w:color="auto"/>
            </w:tcBorders>
          </w:tcPr>
          <w:p w14:paraId="4DDBEF00" w14:textId="1AC0CBB3" w:rsidR="007C4C0D" w:rsidRPr="007C22A2" w:rsidRDefault="08664C71" w:rsidP="004E7CA4">
            <w:pPr>
              <w:spacing w:after="0" w:line="240" w:lineRule="auto"/>
            </w:pPr>
            <w:r>
              <w:t>0.5</w:t>
            </w:r>
          </w:p>
        </w:tc>
        <w:tc>
          <w:tcPr>
            <w:tcW w:w="1523" w:type="dxa"/>
            <w:tcBorders>
              <w:top w:val="single" w:sz="4" w:space="0" w:color="auto"/>
              <w:left w:val="single" w:sz="4" w:space="0" w:color="auto"/>
              <w:bottom w:val="single" w:sz="4" w:space="0" w:color="auto"/>
              <w:right w:val="single" w:sz="4" w:space="0" w:color="auto"/>
            </w:tcBorders>
          </w:tcPr>
          <w:p w14:paraId="3461D779" w14:textId="27F30089" w:rsidR="007C4C0D" w:rsidRPr="007C22A2" w:rsidRDefault="5D29D37C" w:rsidP="004E7CA4">
            <w:pPr>
              <w:spacing w:after="0" w:line="240" w:lineRule="auto"/>
            </w:pPr>
            <w:r>
              <w:t>20.05.2020</w:t>
            </w:r>
          </w:p>
        </w:tc>
        <w:tc>
          <w:tcPr>
            <w:tcW w:w="3316" w:type="dxa"/>
            <w:tcBorders>
              <w:top w:val="single" w:sz="4" w:space="0" w:color="auto"/>
              <w:left w:val="single" w:sz="4" w:space="0" w:color="auto"/>
              <w:bottom w:val="single" w:sz="4" w:space="0" w:color="auto"/>
              <w:right w:val="single" w:sz="4" w:space="0" w:color="auto"/>
            </w:tcBorders>
            <w:tcMar>
              <w:top w:w="28" w:type="dxa"/>
              <w:bottom w:w="57" w:type="dxa"/>
            </w:tcMar>
            <w:vAlign w:val="center"/>
          </w:tcPr>
          <w:p w14:paraId="3CF2D8B6" w14:textId="5A88F30B" w:rsidR="007C4C0D" w:rsidRPr="007C22A2" w:rsidRDefault="00626D6D" w:rsidP="004E7CA4">
            <w:pPr>
              <w:spacing w:after="0" w:line="240" w:lineRule="auto"/>
            </w:pPr>
            <w:r>
              <w:t>Popravki tveganj projekta</w:t>
            </w:r>
          </w:p>
        </w:tc>
        <w:tc>
          <w:tcPr>
            <w:tcW w:w="1937" w:type="dxa"/>
            <w:tcBorders>
              <w:top w:val="single" w:sz="4" w:space="0" w:color="auto"/>
              <w:left w:val="single" w:sz="4" w:space="0" w:color="auto"/>
              <w:bottom w:val="single" w:sz="4" w:space="0" w:color="auto"/>
              <w:right w:val="single" w:sz="4" w:space="0" w:color="auto"/>
            </w:tcBorders>
          </w:tcPr>
          <w:p w14:paraId="0FB78278" w14:textId="64E72BFE" w:rsidR="007C4C0D" w:rsidRPr="007C22A2" w:rsidRDefault="5D29D37C" w:rsidP="004E7CA4">
            <w:pPr>
              <w:spacing w:after="0" w:line="240" w:lineRule="auto"/>
            </w:pPr>
            <w:r>
              <w:t>Osnutek</w:t>
            </w:r>
          </w:p>
        </w:tc>
      </w:tr>
      <w:tr w:rsidR="007C4C0D" w:rsidRPr="007C22A2" w14:paraId="1FC39945" w14:textId="77777777" w:rsidTr="3A4B7941">
        <w:tc>
          <w:tcPr>
            <w:tcW w:w="1798" w:type="dxa"/>
            <w:tcBorders>
              <w:top w:val="single" w:sz="4" w:space="0" w:color="auto"/>
              <w:left w:val="single" w:sz="4" w:space="0" w:color="auto"/>
              <w:bottom w:val="single" w:sz="4" w:space="0" w:color="auto"/>
              <w:right w:val="single" w:sz="4" w:space="0" w:color="auto"/>
            </w:tcBorders>
          </w:tcPr>
          <w:p w14:paraId="0562CB0E" w14:textId="6C86A8B2" w:rsidR="007C4C0D" w:rsidRPr="007C22A2" w:rsidRDefault="00626D6D" w:rsidP="004E7CA4">
            <w:pPr>
              <w:spacing w:after="0" w:line="240" w:lineRule="auto"/>
            </w:pPr>
            <w:r>
              <w:t>0.6</w:t>
            </w:r>
          </w:p>
        </w:tc>
        <w:tc>
          <w:tcPr>
            <w:tcW w:w="1523" w:type="dxa"/>
            <w:tcBorders>
              <w:top w:val="single" w:sz="4" w:space="0" w:color="auto"/>
              <w:left w:val="single" w:sz="4" w:space="0" w:color="auto"/>
              <w:bottom w:val="single" w:sz="4" w:space="0" w:color="auto"/>
              <w:right w:val="single" w:sz="4" w:space="0" w:color="auto"/>
            </w:tcBorders>
          </w:tcPr>
          <w:p w14:paraId="34CE0A41" w14:textId="2C9C6DA1" w:rsidR="007C4C0D" w:rsidRPr="007C22A2" w:rsidRDefault="00626D6D" w:rsidP="004E7CA4">
            <w:pPr>
              <w:spacing w:after="0" w:line="240" w:lineRule="auto"/>
            </w:pPr>
            <w:r>
              <w:t>23.05.2020</w:t>
            </w:r>
          </w:p>
        </w:tc>
        <w:tc>
          <w:tcPr>
            <w:tcW w:w="3316" w:type="dxa"/>
            <w:tcBorders>
              <w:top w:val="single" w:sz="4" w:space="0" w:color="auto"/>
              <w:left w:val="single" w:sz="4" w:space="0" w:color="auto"/>
              <w:bottom w:val="single" w:sz="4" w:space="0" w:color="auto"/>
              <w:right w:val="single" w:sz="4" w:space="0" w:color="auto"/>
            </w:tcBorders>
            <w:tcMar>
              <w:top w:w="28" w:type="dxa"/>
              <w:bottom w:w="57" w:type="dxa"/>
            </w:tcMar>
            <w:vAlign w:val="center"/>
          </w:tcPr>
          <w:p w14:paraId="62EBF3C5" w14:textId="30845038" w:rsidR="007C4C0D" w:rsidRPr="007C22A2" w:rsidRDefault="00626D6D" w:rsidP="004E7CA4">
            <w:pPr>
              <w:spacing w:after="0" w:line="240" w:lineRule="auto"/>
            </w:pPr>
            <w:r>
              <w:t>Dodana koordinacija z ostalimi projekti</w:t>
            </w:r>
          </w:p>
        </w:tc>
        <w:tc>
          <w:tcPr>
            <w:tcW w:w="1937" w:type="dxa"/>
            <w:tcBorders>
              <w:top w:val="single" w:sz="4" w:space="0" w:color="auto"/>
              <w:left w:val="single" w:sz="4" w:space="0" w:color="auto"/>
              <w:bottom w:val="single" w:sz="4" w:space="0" w:color="auto"/>
              <w:right w:val="single" w:sz="4" w:space="0" w:color="auto"/>
            </w:tcBorders>
          </w:tcPr>
          <w:p w14:paraId="6D98A12B" w14:textId="07023BA4" w:rsidR="007C4C0D" w:rsidRPr="007C22A2" w:rsidRDefault="00626D6D" w:rsidP="004E7CA4">
            <w:pPr>
              <w:spacing w:after="0" w:line="240" w:lineRule="auto"/>
            </w:pPr>
            <w:r>
              <w:t>Osnutek</w:t>
            </w:r>
          </w:p>
        </w:tc>
      </w:tr>
      <w:tr w:rsidR="007C4C0D" w:rsidRPr="007C22A2" w14:paraId="2946DB82" w14:textId="77777777" w:rsidTr="3A4B7941">
        <w:tc>
          <w:tcPr>
            <w:tcW w:w="1798" w:type="dxa"/>
            <w:tcBorders>
              <w:top w:val="single" w:sz="4" w:space="0" w:color="auto"/>
              <w:left w:val="single" w:sz="4" w:space="0" w:color="auto"/>
              <w:bottom w:val="single" w:sz="4" w:space="0" w:color="auto"/>
              <w:right w:val="single" w:sz="4" w:space="0" w:color="auto"/>
            </w:tcBorders>
          </w:tcPr>
          <w:p w14:paraId="5997CC1D" w14:textId="77777777" w:rsidR="007C4C0D" w:rsidRPr="007C22A2" w:rsidRDefault="007C4C0D" w:rsidP="004E7CA4">
            <w:pPr>
              <w:spacing w:after="0" w:line="240" w:lineRule="auto"/>
            </w:pPr>
          </w:p>
        </w:tc>
        <w:tc>
          <w:tcPr>
            <w:tcW w:w="1523" w:type="dxa"/>
            <w:tcBorders>
              <w:top w:val="single" w:sz="4" w:space="0" w:color="auto"/>
              <w:left w:val="single" w:sz="4" w:space="0" w:color="auto"/>
              <w:bottom w:val="single" w:sz="4" w:space="0" w:color="auto"/>
              <w:right w:val="single" w:sz="4" w:space="0" w:color="auto"/>
            </w:tcBorders>
          </w:tcPr>
          <w:p w14:paraId="110FFD37" w14:textId="77777777" w:rsidR="007C4C0D" w:rsidRPr="007C22A2" w:rsidRDefault="007C4C0D" w:rsidP="004E7CA4">
            <w:pPr>
              <w:spacing w:after="0" w:line="240" w:lineRule="auto"/>
            </w:pPr>
          </w:p>
        </w:tc>
        <w:tc>
          <w:tcPr>
            <w:tcW w:w="3316" w:type="dxa"/>
            <w:tcBorders>
              <w:top w:val="single" w:sz="4" w:space="0" w:color="auto"/>
              <w:left w:val="single" w:sz="4" w:space="0" w:color="auto"/>
              <w:bottom w:val="single" w:sz="4" w:space="0" w:color="auto"/>
              <w:right w:val="single" w:sz="4" w:space="0" w:color="auto"/>
            </w:tcBorders>
            <w:tcMar>
              <w:top w:w="28" w:type="dxa"/>
              <w:bottom w:w="57" w:type="dxa"/>
            </w:tcMar>
            <w:vAlign w:val="center"/>
          </w:tcPr>
          <w:p w14:paraId="6B699379" w14:textId="77777777" w:rsidR="007C4C0D" w:rsidRPr="007C22A2" w:rsidRDefault="007C4C0D" w:rsidP="004E7CA4">
            <w:pPr>
              <w:spacing w:after="0" w:line="240" w:lineRule="auto"/>
            </w:pPr>
          </w:p>
        </w:tc>
        <w:tc>
          <w:tcPr>
            <w:tcW w:w="1937" w:type="dxa"/>
            <w:tcBorders>
              <w:top w:val="single" w:sz="4" w:space="0" w:color="auto"/>
              <w:left w:val="single" w:sz="4" w:space="0" w:color="auto"/>
              <w:bottom w:val="single" w:sz="4" w:space="0" w:color="auto"/>
              <w:right w:val="single" w:sz="4" w:space="0" w:color="auto"/>
            </w:tcBorders>
          </w:tcPr>
          <w:p w14:paraId="3FE9F23F" w14:textId="77777777" w:rsidR="007C4C0D" w:rsidRPr="007C22A2" w:rsidRDefault="007C4C0D" w:rsidP="004E7CA4">
            <w:pPr>
              <w:spacing w:after="0" w:line="240" w:lineRule="auto"/>
            </w:pPr>
          </w:p>
        </w:tc>
      </w:tr>
      <w:tr w:rsidR="007C4C0D" w:rsidRPr="007C22A2" w14:paraId="1F72F646" w14:textId="77777777" w:rsidTr="3A4B7941">
        <w:tc>
          <w:tcPr>
            <w:tcW w:w="1798" w:type="dxa"/>
            <w:tcBorders>
              <w:top w:val="single" w:sz="4" w:space="0" w:color="auto"/>
              <w:left w:val="single" w:sz="4" w:space="0" w:color="auto"/>
              <w:bottom w:val="single" w:sz="4" w:space="0" w:color="auto"/>
              <w:right w:val="single" w:sz="4" w:space="0" w:color="auto"/>
            </w:tcBorders>
          </w:tcPr>
          <w:p w14:paraId="08CE6F91" w14:textId="77777777" w:rsidR="007C4C0D" w:rsidRPr="007C22A2" w:rsidRDefault="007C4C0D" w:rsidP="004E7CA4">
            <w:pPr>
              <w:spacing w:after="0" w:line="240" w:lineRule="auto"/>
            </w:pPr>
          </w:p>
        </w:tc>
        <w:tc>
          <w:tcPr>
            <w:tcW w:w="1523" w:type="dxa"/>
            <w:tcBorders>
              <w:top w:val="single" w:sz="4" w:space="0" w:color="auto"/>
              <w:left w:val="single" w:sz="4" w:space="0" w:color="auto"/>
              <w:bottom w:val="single" w:sz="4" w:space="0" w:color="auto"/>
              <w:right w:val="single" w:sz="4" w:space="0" w:color="auto"/>
            </w:tcBorders>
          </w:tcPr>
          <w:p w14:paraId="61CDCEAD" w14:textId="77777777" w:rsidR="007C4C0D" w:rsidRPr="007C22A2" w:rsidRDefault="007C4C0D" w:rsidP="004E7CA4">
            <w:pPr>
              <w:spacing w:after="0" w:line="240" w:lineRule="auto"/>
            </w:pPr>
          </w:p>
        </w:tc>
        <w:tc>
          <w:tcPr>
            <w:tcW w:w="3316" w:type="dxa"/>
            <w:tcBorders>
              <w:top w:val="single" w:sz="4" w:space="0" w:color="auto"/>
              <w:left w:val="single" w:sz="4" w:space="0" w:color="auto"/>
              <w:bottom w:val="single" w:sz="4" w:space="0" w:color="auto"/>
              <w:right w:val="single" w:sz="4" w:space="0" w:color="auto"/>
            </w:tcBorders>
            <w:tcMar>
              <w:top w:w="28" w:type="dxa"/>
              <w:bottom w:w="57" w:type="dxa"/>
            </w:tcMar>
            <w:vAlign w:val="center"/>
          </w:tcPr>
          <w:p w14:paraId="6BB9E253" w14:textId="77777777" w:rsidR="007C4C0D" w:rsidRPr="007C22A2" w:rsidRDefault="007C4C0D" w:rsidP="004E7CA4">
            <w:pPr>
              <w:spacing w:after="0" w:line="240" w:lineRule="auto"/>
            </w:pPr>
          </w:p>
        </w:tc>
        <w:tc>
          <w:tcPr>
            <w:tcW w:w="1937" w:type="dxa"/>
            <w:tcBorders>
              <w:top w:val="single" w:sz="4" w:space="0" w:color="auto"/>
              <w:left w:val="single" w:sz="4" w:space="0" w:color="auto"/>
              <w:bottom w:val="single" w:sz="4" w:space="0" w:color="auto"/>
              <w:right w:val="single" w:sz="4" w:space="0" w:color="auto"/>
            </w:tcBorders>
          </w:tcPr>
          <w:p w14:paraId="23DE523C" w14:textId="77777777" w:rsidR="007C4C0D" w:rsidRPr="007C22A2" w:rsidRDefault="007C4C0D" w:rsidP="004E7CA4">
            <w:pPr>
              <w:spacing w:after="0" w:line="240" w:lineRule="auto"/>
            </w:pPr>
          </w:p>
        </w:tc>
      </w:tr>
      <w:tr w:rsidR="007C4C0D" w:rsidRPr="007C22A2" w14:paraId="52E56223" w14:textId="77777777" w:rsidTr="3A4B7941">
        <w:tc>
          <w:tcPr>
            <w:tcW w:w="1798" w:type="dxa"/>
            <w:tcBorders>
              <w:top w:val="single" w:sz="4" w:space="0" w:color="auto"/>
              <w:left w:val="single" w:sz="4" w:space="0" w:color="auto"/>
              <w:bottom w:val="single" w:sz="4" w:space="0" w:color="auto"/>
              <w:right w:val="single" w:sz="4" w:space="0" w:color="auto"/>
            </w:tcBorders>
          </w:tcPr>
          <w:p w14:paraId="07547A01" w14:textId="77777777" w:rsidR="007C4C0D" w:rsidRPr="007C22A2" w:rsidRDefault="007C4C0D" w:rsidP="004E7CA4">
            <w:pPr>
              <w:spacing w:after="0" w:line="240" w:lineRule="auto"/>
            </w:pPr>
          </w:p>
        </w:tc>
        <w:tc>
          <w:tcPr>
            <w:tcW w:w="1523" w:type="dxa"/>
            <w:tcBorders>
              <w:top w:val="single" w:sz="4" w:space="0" w:color="auto"/>
              <w:left w:val="single" w:sz="4" w:space="0" w:color="auto"/>
              <w:bottom w:val="single" w:sz="4" w:space="0" w:color="auto"/>
              <w:right w:val="single" w:sz="4" w:space="0" w:color="auto"/>
            </w:tcBorders>
          </w:tcPr>
          <w:p w14:paraId="5043CB0F" w14:textId="77777777" w:rsidR="007C4C0D" w:rsidRPr="007C22A2" w:rsidRDefault="007C4C0D" w:rsidP="004E7CA4">
            <w:pPr>
              <w:spacing w:after="0" w:line="240" w:lineRule="auto"/>
            </w:pPr>
          </w:p>
        </w:tc>
        <w:tc>
          <w:tcPr>
            <w:tcW w:w="3316" w:type="dxa"/>
            <w:tcBorders>
              <w:top w:val="single" w:sz="4" w:space="0" w:color="auto"/>
              <w:left w:val="single" w:sz="4" w:space="0" w:color="auto"/>
              <w:bottom w:val="single" w:sz="4" w:space="0" w:color="auto"/>
              <w:right w:val="single" w:sz="4" w:space="0" w:color="auto"/>
            </w:tcBorders>
            <w:tcMar>
              <w:top w:w="28" w:type="dxa"/>
              <w:bottom w:w="57" w:type="dxa"/>
            </w:tcMar>
            <w:vAlign w:val="center"/>
          </w:tcPr>
          <w:p w14:paraId="07459315" w14:textId="77777777" w:rsidR="007C4C0D" w:rsidRPr="007C22A2" w:rsidRDefault="007C4C0D" w:rsidP="004E7CA4">
            <w:pPr>
              <w:spacing w:after="0" w:line="240" w:lineRule="auto"/>
            </w:pPr>
          </w:p>
        </w:tc>
        <w:tc>
          <w:tcPr>
            <w:tcW w:w="1937" w:type="dxa"/>
            <w:tcBorders>
              <w:top w:val="single" w:sz="4" w:space="0" w:color="auto"/>
              <w:left w:val="single" w:sz="4" w:space="0" w:color="auto"/>
              <w:bottom w:val="single" w:sz="4" w:space="0" w:color="auto"/>
              <w:right w:val="single" w:sz="4" w:space="0" w:color="auto"/>
            </w:tcBorders>
          </w:tcPr>
          <w:p w14:paraId="6537F28F" w14:textId="77777777" w:rsidR="007C4C0D" w:rsidRPr="007C22A2" w:rsidRDefault="007C4C0D" w:rsidP="004E7CA4">
            <w:pPr>
              <w:spacing w:after="0" w:line="240" w:lineRule="auto"/>
            </w:pPr>
          </w:p>
        </w:tc>
      </w:tr>
      <w:tr w:rsidR="007C4C0D" w:rsidRPr="007C22A2" w14:paraId="6DFB9E20" w14:textId="77777777" w:rsidTr="3A4B7941">
        <w:tc>
          <w:tcPr>
            <w:tcW w:w="1798" w:type="dxa"/>
            <w:tcBorders>
              <w:top w:val="single" w:sz="4" w:space="0" w:color="auto"/>
              <w:left w:val="single" w:sz="4" w:space="0" w:color="auto"/>
              <w:bottom w:val="single" w:sz="4" w:space="0" w:color="auto"/>
              <w:right w:val="single" w:sz="4" w:space="0" w:color="auto"/>
            </w:tcBorders>
          </w:tcPr>
          <w:p w14:paraId="70DF9E56" w14:textId="77777777" w:rsidR="007C4C0D" w:rsidRPr="007C22A2" w:rsidRDefault="007C4C0D" w:rsidP="004E7CA4">
            <w:pPr>
              <w:spacing w:after="0" w:line="240" w:lineRule="auto"/>
            </w:pPr>
          </w:p>
        </w:tc>
        <w:tc>
          <w:tcPr>
            <w:tcW w:w="1523" w:type="dxa"/>
            <w:tcBorders>
              <w:top w:val="single" w:sz="4" w:space="0" w:color="auto"/>
              <w:left w:val="single" w:sz="4" w:space="0" w:color="auto"/>
              <w:bottom w:val="single" w:sz="4" w:space="0" w:color="auto"/>
              <w:right w:val="single" w:sz="4" w:space="0" w:color="auto"/>
            </w:tcBorders>
          </w:tcPr>
          <w:p w14:paraId="44E871BC" w14:textId="77777777" w:rsidR="007C4C0D" w:rsidRPr="007C22A2" w:rsidRDefault="007C4C0D" w:rsidP="004E7CA4">
            <w:pPr>
              <w:spacing w:after="0" w:line="240" w:lineRule="auto"/>
            </w:pPr>
          </w:p>
        </w:tc>
        <w:tc>
          <w:tcPr>
            <w:tcW w:w="3316" w:type="dxa"/>
            <w:tcBorders>
              <w:top w:val="single" w:sz="4" w:space="0" w:color="auto"/>
              <w:left w:val="single" w:sz="4" w:space="0" w:color="auto"/>
              <w:bottom w:val="single" w:sz="4" w:space="0" w:color="auto"/>
              <w:right w:val="single" w:sz="4" w:space="0" w:color="auto"/>
            </w:tcBorders>
            <w:tcMar>
              <w:top w:w="28" w:type="dxa"/>
              <w:bottom w:w="57" w:type="dxa"/>
            </w:tcMar>
            <w:vAlign w:val="center"/>
          </w:tcPr>
          <w:p w14:paraId="144A5D23" w14:textId="77777777" w:rsidR="007C4C0D" w:rsidRPr="007C22A2" w:rsidRDefault="007C4C0D" w:rsidP="004E7CA4">
            <w:pPr>
              <w:spacing w:after="0" w:line="240" w:lineRule="auto"/>
            </w:pPr>
          </w:p>
        </w:tc>
        <w:tc>
          <w:tcPr>
            <w:tcW w:w="1937" w:type="dxa"/>
            <w:tcBorders>
              <w:top w:val="single" w:sz="4" w:space="0" w:color="auto"/>
              <w:left w:val="single" w:sz="4" w:space="0" w:color="auto"/>
              <w:bottom w:val="single" w:sz="4" w:space="0" w:color="auto"/>
              <w:right w:val="single" w:sz="4" w:space="0" w:color="auto"/>
            </w:tcBorders>
          </w:tcPr>
          <w:p w14:paraId="738610EB" w14:textId="77777777" w:rsidR="007C4C0D" w:rsidRPr="007C22A2" w:rsidRDefault="007C4C0D" w:rsidP="004E7CA4">
            <w:pPr>
              <w:spacing w:after="0" w:line="240" w:lineRule="auto"/>
            </w:pPr>
          </w:p>
        </w:tc>
      </w:tr>
      <w:tr w:rsidR="007C4C0D" w:rsidRPr="007C22A2" w14:paraId="637805D2" w14:textId="77777777" w:rsidTr="3A4B7941">
        <w:tc>
          <w:tcPr>
            <w:tcW w:w="1798" w:type="dxa"/>
            <w:tcBorders>
              <w:top w:val="single" w:sz="4" w:space="0" w:color="auto"/>
              <w:left w:val="single" w:sz="4" w:space="0" w:color="auto"/>
              <w:bottom w:val="single" w:sz="4" w:space="0" w:color="auto"/>
              <w:right w:val="single" w:sz="4" w:space="0" w:color="auto"/>
            </w:tcBorders>
          </w:tcPr>
          <w:p w14:paraId="463F29E8" w14:textId="77777777" w:rsidR="007C4C0D" w:rsidRPr="007C22A2" w:rsidRDefault="007C4C0D" w:rsidP="004E7CA4">
            <w:pPr>
              <w:spacing w:after="0" w:line="240" w:lineRule="auto"/>
            </w:pPr>
          </w:p>
        </w:tc>
        <w:tc>
          <w:tcPr>
            <w:tcW w:w="1523" w:type="dxa"/>
            <w:tcBorders>
              <w:top w:val="single" w:sz="4" w:space="0" w:color="auto"/>
              <w:left w:val="single" w:sz="4" w:space="0" w:color="auto"/>
              <w:bottom w:val="single" w:sz="4" w:space="0" w:color="auto"/>
              <w:right w:val="single" w:sz="4" w:space="0" w:color="auto"/>
            </w:tcBorders>
          </w:tcPr>
          <w:p w14:paraId="3B7B4B86" w14:textId="77777777" w:rsidR="007C4C0D" w:rsidRPr="007C22A2" w:rsidRDefault="007C4C0D" w:rsidP="004E7CA4">
            <w:pPr>
              <w:spacing w:after="0" w:line="240" w:lineRule="auto"/>
            </w:pPr>
          </w:p>
        </w:tc>
        <w:tc>
          <w:tcPr>
            <w:tcW w:w="3316" w:type="dxa"/>
            <w:tcBorders>
              <w:top w:val="single" w:sz="4" w:space="0" w:color="auto"/>
              <w:left w:val="single" w:sz="4" w:space="0" w:color="auto"/>
              <w:bottom w:val="single" w:sz="4" w:space="0" w:color="auto"/>
              <w:right w:val="single" w:sz="4" w:space="0" w:color="auto"/>
            </w:tcBorders>
            <w:tcMar>
              <w:top w:w="28" w:type="dxa"/>
              <w:bottom w:w="57" w:type="dxa"/>
            </w:tcMar>
            <w:vAlign w:val="center"/>
          </w:tcPr>
          <w:p w14:paraId="3A0FF5F2" w14:textId="77777777" w:rsidR="007C4C0D" w:rsidRPr="007C22A2" w:rsidRDefault="007C4C0D" w:rsidP="004E7CA4">
            <w:pPr>
              <w:spacing w:after="0" w:line="240" w:lineRule="auto"/>
            </w:pPr>
          </w:p>
        </w:tc>
        <w:tc>
          <w:tcPr>
            <w:tcW w:w="1937" w:type="dxa"/>
            <w:tcBorders>
              <w:top w:val="single" w:sz="4" w:space="0" w:color="auto"/>
              <w:left w:val="single" w:sz="4" w:space="0" w:color="auto"/>
              <w:bottom w:val="single" w:sz="4" w:space="0" w:color="auto"/>
              <w:right w:val="single" w:sz="4" w:space="0" w:color="auto"/>
            </w:tcBorders>
          </w:tcPr>
          <w:p w14:paraId="5630AD66" w14:textId="77777777" w:rsidR="007C4C0D" w:rsidRPr="007C22A2" w:rsidRDefault="007C4C0D" w:rsidP="004E7CA4">
            <w:pPr>
              <w:spacing w:after="0" w:line="240" w:lineRule="auto"/>
            </w:pPr>
          </w:p>
        </w:tc>
      </w:tr>
      <w:tr w:rsidR="007C4C0D" w:rsidRPr="007C22A2" w14:paraId="61829076" w14:textId="77777777" w:rsidTr="3A4B7941">
        <w:tc>
          <w:tcPr>
            <w:tcW w:w="1798" w:type="dxa"/>
            <w:tcBorders>
              <w:top w:val="single" w:sz="4" w:space="0" w:color="auto"/>
              <w:left w:val="single" w:sz="4" w:space="0" w:color="auto"/>
              <w:bottom w:val="single" w:sz="4" w:space="0" w:color="auto"/>
              <w:right w:val="single" w:sz="4" w:space="0" w:color="auto"/>
            </w:tcBorders>
          </w:tcPr>
          <w:p w14:paraId="2BA226A1" w14:textId="77777777" w:rsidR="007C4C0D" w:rsidRPr="007C22A2" w:rsidRDefault="007C4C0D" w:rsidP="004E7CA4">
            <w:pPr>
              <w:spacing w:after="0" w:line="240" w:lineRule="auto"/>
            </w:pPr>
          </w:p>
        </w:tc>
        <w:tc>
          <w:tcPr>
            <w:tcW w:w="1523" w:type="dxa"/>
            <w:tcBorders>
              <w:top w:val="single" w:sz="4" w:space="0" w:color="auto"/>
              <w:left w:val="single" w:sz="4" w:space="0" w:color="auto"/>
              <w:bottom w:val="single" w:sz="4" w:space="0" w:color="auto"/>
              <w:right w:val="single" w:sz="4" w:space="0" w:color="auto"/>
            </w:tcBorders>
          </w:tcPr>
          <w:p w14:paraId="17AD93B2" w14:textId="77777777" w:rsidR="007C4C0D" w:rsidRPr="007C22A2" w:rsidRDefault="007C4C0D" w:rsidP="004E7CA4">
            <w:pPr>
              <w:spacing w:after="0" w:line="240" w:lineRule="auto"/>
            </w:pPr>
          </w:p>
        </w:tc>
        <w:tc>
          <w:tcPr>
            <w:tcW w:w="3316" w:type="dxa"/>
            <w:tcBorders>
              <w:top w:val="single" w:sz="4" w:space="0" w:color="auto"/>
              <w:left w:val="single" w:sz="4" w:space="0" w:color="auto"/>
              <w:bottom w:val="single" w:sz="4" w:space="0" w:color="auto"/>
              <w:right w:val="single" w:sz="4" w:space="0" w:color="auto"/>
            </w:tcBorders>
            <w:tcMar>
              <w:top w:w="28" w:type="dxa"/>
              <w:bottom w:w="57" w:type="dxa"/>
            </w:tcMar>
            <w:vAlign w:val="center"/>
          </w:tcPr>
          <w:p w14:paraId="0DE4B5B7" w14:textId="77777777" w:rsidR="007C4C0D" w:rsidRPr="007C22A2" w:rsidRDefault="007C4C0D" w:rsidP="004E7CA4">
            <w:pPr>
              <w:spacing w:after="0" w:line="240" w:lineRule="auto"/>
            </w:pPr>
          </w:p>
        </w:tc>
        <w:tc>
          <w:tcPr>
            <w:tcW w:w="1937" w:type="dxa"/>
            <w:tcBorders>
              <w:top w:val="single" w:sz="4" w:space="0" w:color="auto"/>
              <w:left w:val="single" w:sz="4" w:space="0" w:color="auto"/>
              <w:bottom w:val="single" w:sz="4" w:space="0" w:color="auto"/>
              <w:right w:val="single" w:sz="4" w:space="0" w:color="auto"/>
            </w:tcBorders>
          </w:tcPr>
          <w:p w14:paraId="66204FF1" w14:textId="77777777" w:rsidR="007C4C0D" w:rsidRPr="007C22A2" w:rsidRDefault="007C4C0D" w:rsidP="004E7CA4">
            <w:pPr>
              <w:spacing w:after="0" w:line="240" w:lineRule="auto"/>
            </w:pPr>
          </w:p>
        </w:tc>
      </w:tr>
      <w:tr w:rsidR="007C4C0D" w:rsidRPr="007C22A2" w14:paraId="2DBF0D7D" w14:textId="77777777" w:rsidTr="3A4B7941">
        <w:tc>
          <w:tcPr>
            <w:tcW w:w="1798" w:type="dxa"/>
            <w:tcBorders>
              <w:top w:val="single" w:sz="4" w:space="0" w:color="auto"/>
              <w:left w:val="single" w:sz="4" w:space="0" w:color="auto"/>
              <w:bottom w:val="single" w:sz="4" w:space="0" w:color="auto"/>
              <w:right w:val="single" w:sz="4" w:space="0" w:color="auto"/>
            </w:tcBorders>
          </w:tcPr>
          <w:p w14:paraId="6B62F1B3" w14:textId="77777777" w:rsidR="007C4C0D" w:rsidRPr="007C22A2" w:rsidRDefault="007C4C0D" w:rsidP="004E7CA4">
            <w:pPr>
              <w:spacing w:after="0" w:line="240" w:lineRule="auto"/>
            </w:pPr>
          </w:p>
        </w:tc>
        <w:tc>
          <w:tcPr>
            <w:tcW w:w="1523" w:type="dxa"/>
            <w:tcBorders>
              <w:top w:val="single" w:sz="4" w:space="0" w:color="auto"/>
              <w:left w:val="single" w:sz="4" w:space="0" w:color="auto"/>
              <w:bottom w:val="single" w:sz="4" w:space="0" w:color="auto"/>
              <w:right w:val="single" w:sz="4" w:space="0" w:color="auto"/>
            </w:tcBorders>
          </w:tcPr>
          <w:p w14:paraId="02F2C34E" w14:textId="77777777" w:rsidR="007C4C0D" w:rsidRPr="007C22A2" w:rsidRDefault="007C4C0D" w:rsidP="004E7CA4">
            <w:pPr>
              <w:spacing w:after="0" w:line="240" w:lineRule="auto"/>
            </w:pPr>
          </w:p>
        </w:tc>
        <w:tc>
          <w:tcPr>
            <w:tcW w:w="3316" w:type="dxa"/>
            <w:tcBorders>
              <w:top w:val="single" w:sz="4" w:space="0" w:color="auto"/>
              <w:left w:val="single" w:sz="4" w:space="0" w:color="auto"/>
              <w:bottom w:val="single" w:sz="4" w:space="0" w:color="auto"/>
              <w:right w:val="single" w:sz="4" w:space="0" w:color="auto"/>
            </w:tcBorders>
            <w:tcMar>
              <w:top w:w="28" w:type="dxa"/>
              <w:bottom w:w="57" w:type="dxa"/>
            </w:tcMar>
            <w:vAlign w:val="center"/>
          </w:tcPr>
          <w:p w14:paraId="680A4E5D" w14:textId="77777777" w:rsidR="007C4C0D" w:rsidRPr="007C22A2" w:rsidRDefault="007C4C0D" w:rsidP="004E7CA4">
            <w:pPr>
              <w:spacing w:after="0" w:line="240" w:lineRule="auto"/>
            </w:pPr>
          </w:p>
        </w:tc>
        <w:tc>
          <w:tcPr>
            <w:tcW w:w="1937" w:type="dxa"/>
            <w:tcBorders>
              <w:top w:val="single" w:sz="4" w:space="0" w:color="auto"/>
              <w:left w:val="single" w:sz="4" w:space="0" w:color="auto"/>
              <w:bottom w:val="single" w:sz="4" w:space="0" w:color="auto"/>
              <w:right w:val="single" w:sz="4" w:space="0" w:color="auto"/>
            </w:tcBorders>
          </w:tcPr>
          <w:p w14:paraId="19219836" w14:textId="77777777" w:rsidR="007C4C0D" w:rsidRPr="007C22A2" w:rsidRDefault="007C4C0D" w:rsidP="004E7CA4">
            <w:pPr>
              <w:spacing w:after="0" w:line="240" w:lineRule="auto"/>
            </w:pPr>
          </w:p>
        </w:tc>
      </w:tr>
      <w:tr w:rsidR="007C4C0D" w:rsidRPr="007C22A2" w14:paraId="296FEF7D" w14:textId="77777777" w:rsidTr="3A4B7941">
        <w:tc>
          <w:tcPr>
            <w:tcW w:w="1798" w:type="dxa"/>
            <w:tcBorders>
              <w:top w:val="single" w:sz="4" w:space="0" w:color="auto"/>
              <w:left w:val="single" w:sz="4" w:space="0" w:color="auto"/>
              <w:bottom w:val="single" w:sz="4" w:space="0" w:color="auto"/>
              <w:right w:val="single" w:sz="4" w:space="0" w:color="auto"/>
            </w:tcBorders>
          </w:tcPr>
          <w:p w14:paraId="7194DBDC" w14:textId="77777777" w:rsidR="007C4C0D" w:rsidRPr="007C22A2" w:rsidRDefault="007C4C0D" w:rsidP="004E7CA4">
            <w:pPr>
              <w:spacing w:after="0" w:line="240" w:lineRule="auto"/>
            </w:pPr>
          </w:p>
        </w:tc>
        <w:tc>
          <w:tcPr>
            <w:tcW w:w="1523" w:type="dxa"/>
            <w:tcBorders>
              <w:top w:val="single" w:sz="4" w:space="0" w:color="auto"/>
              <w:left w:val="single" w:sz="4" w:space="0" w:color="auto"/>
              <w:bottom w:val="single" w:sz="4" w:space="0" w:color="auto"/>
              <w:right w:val="single" w:sz="4" w:space="0" w:color="auto"/>
            </w:tcBorders>
          </w:tcPr>
          <w:p w14:paraId="769D0D3C" w14:textId="77777777" w:rsidR="007C4C0D" w:rsidRPr="007C22A2" w:rsidRDefault="007C4C0D" w:rsidP="004E7CA4">
            <w:pPr>
              <w:spacing w:after="0" w:line="240" w:lineRule="auto"/>
            </w:pPr>
          </w:p>
        </w:tc>
        <w:tc>
          <w:tcPr>
            <w:tcW w:w="3316" w:type="dxa"/>
            <w:tcBorders>
              <w:top w:val="single" w:sz="4" w:space="0" w:color="auto"/>
              <w:left w:val="single" w:sz="4" w:space="0" w:color="auto"/>
              <w:bottom w:val="single" w:sz="4" w:space="0" w:color="auto"/>
              <w:right w:val="single" w:sz="4" w:space="0" w:color="auto"/>
            </w:tcBorders>
            <w:tcMar>
              <w:top w:w="28" w:type="dxa"/>
              <w:bottom w:w="57" w:type="dxa"/>
            </w:tcMar>
            <w:vAlign w:val="center"/>
          </w:tcPr>
          <w:p w14:paraId="54CD245A" w14:textId="77777777" w:rsidR="007C4C0D" w:rsidRPr="007C22A2" w:rsidRDefault="007C4C0D" w:rsidP="004E7CA4">
            <w:pPr>
              <w:spacing w:after="0" w:line="240" w:lineRule="auto"/>
            </w:pPr>
          </w:p>
        </w:tc>
        <w:tc>
          <w:tcPr>
            <w:tcW w:w="1937" w:type="dxa"/>
            <w:tcBorders>
              <w:top w:val="single" w:sz="4" w:space="0" w:color="auto"/>
              <w:left w:val="single" w:sz="4" w:space="0" w:color="auto"/>
              <w:bottom w:val="single" w:sz="4" w:space="0" w:color="auto"/>
              <w:right w:val="single" w:sz="4" w:space="0" w:color="auto"/>
            </w:tcBorders>
          </w:tcPr>
          <w:p w14:paraId="1231BE67" w14:textId="77777777" w:rsidR="007C4C0D" w:rsidRPr="007C22A2" w:rsidRDefault="007C4C0D" w:rsidP="004E7CA4">
            <w:pPr>
              <w:spacing w:after="0" w:line="240" w:lineRule="auto"/>
            </w:pPr>
          </w:p>
        </w:tc>
      </w:tr>
      <w:tr w:rsidR="007C4C0D" w:rsidRPr="007C22A2" w14:paraId="36FEB5B0" w14:textId="77777777" w:rsidTr="3A4B7941">
        <w:tc>
          <w:tcPr>
            <w:tcW w:w="1798" w:type="dxa"/>
            <w:tcBorders>
              <w:top w:val="single" w:sz="4" w:space="0" w:color="auto"/>
              <w:left w:val="single" w:sz="4" w:space="0" w:color="auto"/>
              <w:bottom w:val="single" w:sz="4" w:space="0" w:color="auto"/>
              <w:right w:val="single" w:sz="4" w:space="0" w:color="auto"/>
            </w:tcBorders>
          </w:tcPr>
          <w:p w14:paraId="30D7AA69" w14:textId="77777777" w:rsidR="007C4C0D" w:rsidRPr="007C22A2" w:rsidRDefault="007C4C0D" w:rsidP="004E7CA4">
            <w:pPr>
              <w:spacing w:after="0" w:line="240" w:lineRule="auto"/>
            </w:pPr>
          </w:p>
        </w:tc>
        <w:tc>
          <w:tcPr>
            <w:tcW w:w="1523" w:type="dxa"/>
            <w:tcBorders>
              <w:top w:val="single" w:sz="4" w:space="0" w:color="auto"/>
              <w:left w:val="single" w:sz="4" w:space="0" w:color="auto"/>
              <w:bottom w:val="single" w:sz="4" w:space="0" w:color="auto"/>
              <w:right w:val="single" w:sz="4" w:space="0" w:color="auto"/>
            </w:tcBorders>
          </w:tcPr>
          <w:p w14:paraId="7196D064" w14:textId="77777777" w:rsidR="007C4C0D" w:rsidRPr="007C22A2" w:rsidRDefault="007C4C0D" w:rsidP="004E7CA4">
            <w:pPr>
              <w:spacing w:after="0" w:line="240" w:lineRule="auto"/>
            </w:pPr>
          </w:p>
        </w:tc>
        <w:tc>
          <w:tcPr>
            <w:tcW w:w="3316" w:type="dxa"/>
            <w:tcBorders>
              <w:top w:val="single" w:sz="4" w:space="0" w:color="auto"/>
              <w:left w:val="single" w:sz="4" w:space="0" w:color="auto"/>
              <w:bottom w:val="single" w:sz="4" w:space="0" w:color="auto"/>
              <w:right w:val="single" w:sz="4" w:space="0" w:color="auto"/>
            </w:tcBorders>
            <w:tcMar>
              <w:top w:w="28" w:type="dxa"/>
              <w:bottom w:w="57" w:type="dxa"/>
            </w:tcMar>
            <w:vAlign w:val="center"/>
          </w:tcPr>
          <w:p w14:paraId="34FF1C98" w14:textId="77777777" w:rsidR="007C4C0D" w:rsidRPr="007C22A2" w:rsidRDefault="007C4C0D" w:rsidP="004E7CA4">
            <w:pPr>
              <w:spacing w:after="0" w:line="240" w:lineRule="auto"/>
            </w:pPr>
          </w:p>
        </w:tc>
        <w:tc>
          <w:tcPr>
            <w:tcW w:w="1937" w:type="dxa"/>
            <w:tcBorders>
              <w:top w:val="single" w:sz="4" w:space="0" w:color="auto"/>
              <w:left w:val="single" w:sz="4" w:space="0" w:color="auto"/>
              <w:bottom w:val="single" w:sz="4" w:space="0" w:color="auto"/>
              <w:right w:val="single" w:sz="4" w:space="0" w:color="auto"/>
            </w:tcBorders>
          </w:tcPr>
          <w:p w14:paraId="6D072C0D" w14:textId="77777777" w:rsidR="007C4C0D" w:rsidRPr="007C22A2" w:rsidRDefault="007C4C0D" w:rsidP="004E7CA4">
            <w:pPr>
              <w:spacing w:after="0" w:line="240" w:lineRule="auto"/>
            </w:pPr>
          </w:p>
        </w:tc>
      </w:tr>
    </w:tbl>
    <w:p w14:paraId="48A21919" w14:textId="77777777" w:rsidR="008E4F3C" w:rsidRDefault="008E4F3C" w:rsidP="00D75DFD"/>
    <w:p w14:paraId="6BD18F9B" w14:textId="77777777" w:rsidR="002B7060" w:rsidRDefault="002B7060" w:rsidP="00D75DFD"/>
    <w:p w14:paraId="238601FE" w14:textId="77777777" w:rsidR="002B7060" w:rsidRDefault="002B7060" w:rsidP="00D75DFD"/>
    <w:p w14:paraId="0F3CABC7" w14:textId="77777777" w:rsidR="00A34871" w:rsidRDefault="00A34871">
      <w:pPr>
        <w:spacing w:after="0" w:line="240" w:lineRule="auto"/>
        <w:jc w:val="left"/>
        <w:rPr>
          <w:rFonts w:ascii="Cambria" w:hAnsi="Cambria"/>
          <w:b/>
          <w:sz w:val="28"/>
        </w:rPr>
      </w:pPr>
      <w:r>
        <w:br w:type="page"/>
      </w:r>
    </w:p>
    <w:p w14:paraId="5B08B5D1" w14:textId="77777777" w:rsidR="00752FF2" w:rsidRPr="007C22A2" w:rsidRDefault="00752FF2" w:rsidP="004C0946">
      <w:pPr>
        <w:pStyle w:val="Naslov-breztevilenja"/>
      </w:pPr>
    </w:p>
    <w:p w14:paraId="2DF2CBE0" w14:textId="77777777" w:rsidR="001D5B3F" w:rsidRPr="007C22A2" w:rsidRDefault="006F49C2" w:rsidP="004C0946">
      <w:pPr>
        <w:pStyle w:val="Naslov-breztevilenja"/>
      </w:pPr>
      <w:r w:rsidRPr="007C22A2">
        <w:t>Kazalo</w:t>
      </w:r>
    </w:p>
    <w:p w14:paraId="6C1BAFDC" w14:textId="77777777" w:rsidR="00A34871" w:rsidRDefault="006C4C0D">
      <w:pPr>
        <w:pStyle w:val="TOC1"/>
        <w:tabs>
          <w:tab w:val="left" w:pos="440"/>
          <w:tab w:val="right" w:leader="dot" w:pos="9060"/>
        </w:tabs>
        <w:rPr>
          <w:rFonts w:asciiTheme="minorHAnsi" w:eastAsiaTheme="minorEastAsia" w:hAnsiTheme="minorHAnsi" w:cstheme="minorBidi"/>
          <w:b w:val="0"/>
          <w:noProof/>
          <w:lang w:eastAsia="sl-SI"/>
        </w:rPr>
      </w:pPr>
      <w:r w:rsidRPr="007C22A2">
        <w:fldChar w:fldCharType="begin"/>
      </w:r>
      <w:r w:rsidR="001D5B3F" w:rsidRPr="007C22A2">
        <w:instrText xml:space="preserve"> TOC \o "1-3" \h \z \u </w:instrText>
      </w:r>
      <w:r w:rsidRPr="007C22A2">
        <w:fldChar w:fldCharType="separate"/>
      </w:r>
      <w:hyperlink w:anchor="_Toc510769262" w:history="1">
        <w:r w:rsidR="00A34871" w:rsidRPr="006B0791">
          <w:rPr>
            <w:rStyle w:val="Hyperlink"/>
            <w:noProof/>
          </w:rPr>
          <w:t>1</w:t>
        </w:r>
        <w:r w:rsidR="00A34871">
          <w:rPr>
            <w:rFonts w:asciiTheme="minorHAnsi" w:eastAsiaTheme="minorEastAsia" w:hAnsiTheme="minorHAnsi" w:cstheme="minorBidi"/>
            <w:b w:val="0"/>
            <w:noProof/>
            <w:lang w:eastAsia="sl-SI"/>
          </w:rPr>
          <w:tab/>
        </w:r>
        <w:r w:rsidR="00A34871" w:rsidRPr="006B0791">
          <w:rPr>
            <w:rStyle w:val="Hyperlink"/>
            <w:noProof/>
          </w:rPr>
          <w:t>Povzetek študije</w:t>
        </w:r>
        <w:r w:rsidR="00A34871">
          <w:rPr>
            <w:noProof/>
            <w:webHidden/>
          </w:rPr>
          <w:tab/>
        </w:r>
        <w:r w:rsidR="00A34871">
          <w:rPr>
            <w:noProof/>
            <w:webHidden/>
          </w:rPr>
          <w:fldChar w:fldCharType="begin"/>
        </w:r>
        <w:r w:rsidR="00A34871">
          <w:rPr>
            <w:noProof/>
            <w:webHidden/>
          </w:rPr>
          <w:instrText xml:space="preserve"> PAGEREF _Toc510769262 \h </w:instrText>
        </w:r>
        <w:r w:rsidR="00A34871">
          <w:rPr>
            <w:noProof/>
            <w:webHidden/>
          </w:rPr>
        </w:r>
        <w:r w:rsidR="00A34871">
          <w:rPr>
            <w:noProof/>
            <w:webHidden/>
          </w:rPr>
          <w:fldChar w:fldCharType="separate"/>
        </w:r>
        <w:r w:rsidR="008D1B5F">
          <w:rPr>
            <w:b w:val="0"/>
            <w:bCs/>
            <w:noProof/>
            <w:webHidden/>
            <w:lang w:val="en-US"/>
          </w:rPr>
          <w:t>Error! Bookmark not defined.</w:t>
        </w:r>
        <w:r w:rsidR="00A34871">
          <w:rPr>
            <w:noProof/>
            <w:webHidden/>
          </w:rPr>
          <w:fldChar w:fldCharType="end"/>
        </w:r>
      </w:hyperlink>
    </w:p>
    <w:p w14:paraId="16DEB4AB" w14:textId="77777777" w:rsidR="001D5B3F" w:rsidRPr="007C22A2" w:rsidRDefault="006C4C0D">
      <w:r w:rsidRPr="007C22A2">
        <w:fldChar w:fldCharType="end"/>
      </w:r>
    </w:p>
    <w:p w14:paraId="0AD9C6F4" w14:textId="77777777" w:rsidR="00336533" w:rsidRPr="007C22A2" w:rsidRDefault="00336533">
      <w:pPr>
        <w:spacing w:after="0" w:line="240" w:lineRule="auto"/>
        <w:jc w:val="left"/>
        <w:rPr>
          <w:b/>
          <w:sz w:val="24"/>
        </w:rPr>
      </w:pPr>
    </w:p>
    <w:p w14:paraId="30061118" w14:textId="77777777" w:rsidR="00B67CDB" w:rsidRPr="007C22A2" w:rsidRDefault="00B67CDB">
      <w:pPr>
        <w:spacing w:after="0" w:line="240" w:lineRule="auto"/>
        <w:jc w:val="left"/>
        <w:rPr>
          <w:b/>
          <w:sz w:val="28"/>
        </w:rPr>
      </w:pPr>
      <w:r w:rsidRPr="007C22A2">
        <w:rPr>
          <w:b/>
          <w:sz w:val="28"/>
        </w:rPr>
        <w:t>Kazalo slik</w:t>
      </w:r>
    </w:p>
    <w:p w14:paraId="657E05E2" w14:textId="77777777" w:rsidR="00B67CDB" w:rsidRDefault="00460443">
      <w:pPr>
        <w:spacing w:after="0" w:line="240" w:lineRule="auto"/>
        <w:jc w:val="left"/>
        <w:rPr>
          <w:b/>
          <w:bCs/>
          <w:noProof/>
        </w:rPr>
      </w:pPr>
      <w:r>
        <w:fldChar w:fldCharType="begin"/>
      </w:r>
      <w:r>
        <w:instrText xml:space="preserve"> TOC \h \z \c "Slika" </w:instrText>
      </w:r>
      <w:r>
        <w:fldChar w:fldCharType="separate"/>
      </w:r>
      <w:r w:rsidR="00A34871">
        <w:rPr>
          <w:b/>
          <w:bCs/>
          <w:noProof/>
        </w:rPr>
        <w:t>Nobenega vnosa v kazalo slik ni bilo mogoče najti.</w:t>
      </w:r>
      <w:r>
        <w:rPr>
          <w:b/>
          <w:bCs/>
          <w:noProof/>
        </w:rPr>
        <w:fldChar w:fldCharType="end"/>
      </w:r>
    </w:p>
    <w:p w14:paraId="4B1F511A" w14:textId="77777777" w:rsidR="0093782A" w:rsidRDefault="0093782A">
      <w:pPr>
        <w:spacing w:after="0" w:line="240" w:lineRule="auto"/>
        <w:jc w:val="left"/>
      </w:pPr>
    </w:p>
    <w:p w14:paraId="65F9C3DC" w14:textId="77777777" w:rsidR="0093782A" w:rsidRDefault="0093782A">
      <w:pPr>
        <w:spacing w:after="0" w:line="240" w:lineRule="auto"/>
        <w:jc w:val="left"/>
      </w:pPr>
    </w:p>
    <w:p w14:paraId="5023141B" w14:textId="77777777" w:rsidR="0093782A" w:rsidRDefault="0093782A">
      <w:pPr>
        <w:spacing w:after="0" w:line="240" w:lineRule="auto"/>
        <w:jc w:val="left"/>
      </w:pPr>
      <w:r>
        <w:br w:type="page"/>
      </w:r>
    </w:p>
    <w:p w14:paraId="109A7984" w14:textId="77777777" w:rsidR="0093782A" w:rsidRDefault="0093782A" w:rsidP="0093782A">
      <w:pPr>
        <w:pStyle w:val="Heading1"/>
      </w:pPr>
      <w:r>
        <w:lastRenderedPageBreak/>
        <w:t>Vodstveni povzetek</w:t>
      </w:r>
    </w:p>
    <w:p w14:paraId="5F013ACA" w14:textId="77777777" w:rsidR="0003643D" w:rsidRDefault="0003643D" w:rsidP="0093782A">
      <w:r w:rsidRPr="0003643D">
        <w:t>Vsak izmed nas si želi priti do svojega zdravnika hitro in enostavno. V realnosti pa je to lahko dolgotrajen proces, ki z nepotrebno birokracijo bremeni pacienta in zdravniško osebje ter s tem močno vpliva na dolžino čakalnih vrst v slovenskem zdravstvu. Z uporabo spletne aplikacije eZdravnik, se lahko pacient, pri svojih zdravnikih (lahko gre za osebnega zdravika, ginekologa, psihiatra, zobozdravnika,...), v le nekaj trenutkih, naroči na želen prost termin za pregled ali pa zaprosi za podaljšanje recepta. S tem se izogne napornemu čakanju med klicanjem zdravstvenega osebja na telefonski liniji. Zdravnik lahko pacientov termin potrdi ali zavrne, lahko pa se odloči, da pacienta povabi na video pregled, če se želi prepričati o urgentnosti njegovega stanja ali pa gre za zdravstveno storitev, ki ne potrebuje fizičnega obiska (psiholog). Osebni zdravnik lahko na preprost način dodeli dostop do pacientovega zdravniškega kartona specialistu, če je obisk le-tega zanj potreben. Intuitiven uporabniški vmesnik in optimizacija zdravstvenih storitev, ki jih ponuja aplikacija, bosta pripomogla k hitrejšemu obravnavanju pacientov in tako izboljšala kakovost ter zmanjšala čakalne vrste v zdravstvu.</w:t>
      </w:r>
    </w:p>
    <w:p w14:paraId="3CD0A483" w14:textId="4EAA1F17" w:rsidR="00D643D2" w:rsidRDefault="00D643D2" w:rsidP="00D643D2">
      <w:pPr>
        <w:pStyle w:val="Heading1"/>
      </w:pPr>
      <w:r>
        <w:t>Cilji projekta</w:t>
      </w:r>
    </w:p>
    <w:p w14:paraId="727FDFF1" w14:textId="77777777" w:rsidR="0003643D" w:rsidRDefault="0003643D" w:rsidP="0003643D">
      <w:r w:rsidRPr="0003643D">
        <w:t xml:space="preserve">Cilji projekta so sledeči: </w:t>
      </w:r>
    </w:p>
    <w:p w14:paraId="74588971" w14:textId="77777777" w:rsidR="0003643D" w:rsidRDefault="0003643D" w:rsidP="0003643D">
      <w:pPr>
        <w:pStyle w:val="ListParagraph"/>
        <w:numPr>
          <w:ilvl w:val="0"/>
          <w:numId w:val="17"/>
        </w:numPr>
      </w:pPr>
      <w:r w:rsidRPr="0003643D">
        <w:t xml:space="preserve">Spletna aplikacija za naročanje in komunikacijo med pacienti in zdravniki z intuitivnim uporabniškim vmesnikom, </w:t>
      </w:r>
    </w:p>
    <w:p w14:paraId="333822C7" w14:textId="77777777" w:rsidR="0003643D" w:rsidRDefault="0003643D" w:rsidP="0003643D">
      <w:pPr>
        <w:pStyle w:val="ListParagraph"/>
        <w:numPr>
          <w:ilvl w:val="0"/>
          <w:numId w:val="17"/>
        </w:numPr>
      </w:pPr>
      <w:r w:rsidRPr="0003643D">
        <w:t xml:space="preserve">zmanjšanje porabljenega časa za naročanje pri zdravniku, </w:t>
      </w:r>
    </w:p>
    <w:p w14:paraId="560D6F19" w14:textId="77777777" w:rsidR="0003643D" w:rsidRDefault="0003643D" w:rsidP="0003643D">
      <w:pPr>
        <w:pStyle w:val="ListParagraph"/>
        <w:numPr>
          <w:ilvl w:val="0"/>
          <w:numId w:val="17"/>
        </w:numPr>
      </w:pPr>
      <w:r w:rsidRPr="0003643D">
        <w:t xml:space="preserve">hitrejši pretok informacij med pacientom in njegovim zdravnikom, </w:t>
      </w:r>
    </w:p>
    <w:p w14:paraId="36968842" w14:textId="77777777" w:rsidR="0003643D" w:rsidRDefault="0003643D" w:rsidP="0003643D">
      <w:pPr>
        <w:pStyle w:val="ListParagraph"/>
        <w:numPr>
          <w:ilvl w:val="0"/>
          <w:numId w:val="17"/>
        </w:numPr>
      </w:pPr>
      <w:r w:rsidRPr="0003643D">
        <w:t xml:space="preserve">tehnična dokumentacija (podatkovna baza), </w:t>
      </w:r>
    </w:p>
    <w:p w14:paraId="450DA307" w14:textId="77777777" w:rsidR="0003643D" w:rsidRDefault="0003643D" w:rsidP="0003643D">
      <w:pPr>
        <w:pStyle w:val="ListParagraph"/>
        <w:numPr>
          <w:ilvl w:val="0"/>
          <w:numId w:val="17"/>
        </w:numPr>
      </w:pPr>
      <w:r w:rsidRPr="0003643D">
        <w:t xml:space="preserve">tehnična dokumentacija (aplikacija), </w:t>
      </w:r>
    </w:p>
    <w:p w14:paraId="62C5C7E3" w14:textId="77777777" w:rsidR="0003643D" w:rsidRDefault="0003643D" w:rsidP="0003643D">
      <w:pPr>
        <w:pStyle w:val="ListParagraph"/>
        <w:numPr>
          <w:ilvl w:val="0"/>
          <w:numId w:val="17"/>
        </w:numPr>
      </w:pPr>
      <w:r w:rsidRPr="0003643D">
        <w:t xml:space="preserve">navodila za uporabo uporabniškega vmesnika, </w:t>
      </w:r>
    </w:p>
    <w:p w14:paraId="6F77A0CD" w14:textId="37340C39" w:rsidR="0003643D" w:rsidRPr="0003643D" w:rsidRDefault="0003643D" w:rsidP="0003643D">
      <w:pPr>
        <w:pStyle w:val="ListParagraph"/>
        <w:numPr>
          <w:ilvl w:val="0"/>
          <w:numId w:val="17"/>
        </w:numPr>
      </w:pPr>
      <w:r w:rsidRPr="0003643D">
        <w:t>delujoča podporna storitev za uporabnike aplikacije.</w:t>
      </w:r>
    </w:p>
    <w:p w14:paraId="64498E59" w14:textId="1532FF38" w:rsidR="00D643D2" w:rsidRDefault="00D643D2" w:rsidP="00D643D2">
      <w:pPr>
        <w:pStyle w:val="Heading1"/>
      </w:pPr>
      <w:r>
        <w:t>Pričakovane koristi projekta</w:t>
      </w:r>
    </w:p>
    <w:p w14:paraId="6075B486" w14:textId="477FFAD6" w:rsidR="0003643D" w:rsidRPr="0003643D" w:rsidRDefault="0003643D" w:rsidP="0003643D">
      <w:r>
        <w:t>Koristi, ki jih pričakujemo od dokončanega projekta:</w:t>
      </w:r>
    </w:p>
    <w:p w14:paraId="178DFBDB" w14:textId="0A8FC140" w:rsidR="0003643D" w:rsidRDefault="0003643D" w:rsidP="0003643D">
      <w:pPr>
        <w:pStyle w:val="ListParagraph"/>
        <w:numPr>
          <w:ilvl w:val="0"/>
          <w:numId w:val="18"/>
        </w:numPr>
      </w:pPr>
      <w:r w:rsidRPr="0003643D">
        <w:t>Poenostavit</w:t>
      </w:r>
      <w:r>
        <w:t>ev</w:t>
      </w:r>
      <w:r w:rsidRPr="0003643D">
        <w:t xml:space="preserve"> in optimiz</w:t>
      </w:r>
      <w:r>
        <w:t>izacija</w:t>
      </w:r>
      <w:r w:rsidRPr="0003643D">
        <w:t xml:space="preserve"> zdravstven</w:t>
      </w:r>
      <w:r>
        <w:t>ih</w:t>
      </w:r>
      <w:r w:rsidRPr="0003643D">
        <w:t xml:space="preserve"> storit</w:t>
      </w:r>
      <w:r>
        <w:t>ev</w:t>
      </w:r>
      <w:r w:rsidRPr="0003643D">
        <w:t xml:space="preserve">, </w:t>
      </w:r>
    </w:p>
    <w:p w14:paraId="54ADF174" w14:textId="783B964E" w:rsidR="0003643D" w:rsidRDefault="0003643D" w:rsidP="0003643D">
      <w:pPr>
        <w:pStyle w:val="ListParagraph"/>
        <w:numPr>
          <w:ilvl w:val="0"/>
          <w:numId w:val="18"/>
        </w:numPr>
      </w:pPr>
      <w:r w:rsidRPr="0003643D">
        <w:t>pacientom omogoč</w:t>
      </w:r>
      <w:r>
        <w:t>en</w:t>
      </w:r>
      <w:r w:rsidRPr="0003643D">
        <w:t xml:space="preserve"> pregled nad vsemi svojimi zdravniki v spletni aplikaciji, </w:t>
      </w:r>
    </w:p>
    <w:p w14:paraId="2B493602" w14:textId="6AA4E8FB" w:rsidR="0003643D" w:rsidRDefault="0003643D" w:rsidP="0003643D">
      <w:pPr>
        <w:pStyle w:val="ListParagraph"/>
        <w:numPr>
          <w:ilvl w:val="0"/>
          <w:numId w:val="18"/>
        </w:numPr>
      </w:pPr>
      <w:r w:rsidRPr="0003643D">
        <w:t>pacientom omogoč</w:t>
      </w:r>
      <w:r>
        <w:t>eno</w:t>
      </w:r>
      <w:r w:rsidRPr="0003643D">
        <w:t xml:space="preserve"> naročanje, podaljševanje receptov in opravljanje pregleda preko spleta,</w:t>
      </w:r>
    </w:p>
    <w:p w14:paraId="769F1056" w14:textId="179C10CD" w:rsidR="0003643D" w:rsidRDefault="0003643D" w:rsidP="0003643D">
      <w:pPr>
        <w:pStyle w:val="ListParagraph"/>
        <w:numPr>
          <w:ilvl w:val="0"/>
          <w:numId w:val="18"/>
        </w:numPr>
      </w:pPr>
      <w:r w:rsidRPr="0003643D">
        <w:t>z minimizacijo birokratskih obremenitev zdravnika, poveča</w:t>
      </w:r>
      <w:r>
        <w:t>na</w:t>
      </w:r>
      <w:r w:rsidRPr="0003643D">
        <w:t xml:space="preserve"> hitrost sprejema pacientov in s tem zmanjša</w:t>
      </w:r>
      <w:r w:rsidR="002A3C7E">
        <w:t>ti</w:t>
      </w:r>
      <w:r w:rsidRPr="0003643D">
        <w:t xml:space="preserve"> čakaln</w:t>
      </w:r>
      <w:r w:rsidR="002A3C7E">
        <w:t>e</w:t>
      </w:r>
      <w:r w:rsidRPr="0003643D">
        <w:t xml:space="preserve"> dob</w:t>
      </w:r>
      <w:r w:rsidR="002A3C7E">
        <w:t>e</w:t>
      </w:r>
      <w:r w:rsidRPr="0003643D">
        <w:t xml:space="preserve"> v zdravstvu, </w:t>
      </w:r>
    </w:p>
    <w:p w14:paraId="4E243FFD" w14:textId="593D4038" w:rsidR="0003643D" w:rsidRDefault="0003643D" w:rsidP="0003643D">
      <w:pPr>
        <w:pStyle w:val="ListParagraph"/>
        <w:numPr>
          <w:ilvl w:val="0"/>
          <w:numId w:val="18"/>
        </w:numPr>
      </w:pPr>
      <w:r w:rsidRPr="0003643D">
        <w:t>omogoč</w:t>
      </w:r>
      <w:r>
        <w:t>en</w:t>
      </w:r>
      <w:r w:rsidR="002A3C7E">
        <w:t>o</w:t>
      </w:r>
      <w:r w:rsidRPr="0003643D">
        <w:t xml:space="preserve"> podaljšanje receptov pacienta z uporabo spletne aplikacije, </w:t>
      </w:r>
    </w:p>
    <w:p w14:paraId="251FF2EE" w14:textId="4640F0FF" w:rsidR="0003643D" w:rsidRDefault="0003643D" w:rsidP="002A3C7E">
      <w:pPr>
        <w:pStyle w:val="ListParagraph"/>
        <w:numPr>
          <w:ilvl w:val="0"/>
          <w:numId w:val="18"/>
        </w:numPr>
      </w:pPr>
      <w:r w:rsidRPr="0003643D">
        <w:t xml:space="preserve">zdravniku </w:t>
      </w:r>
      <w:r w:rsidR="002A3C7E">
        <w:t>lahko</w:t>
      </w:r>
      <w:r w:rsidRPr="0003643D">
        <w:t xml:space="preserve"> enostavno dostopa do pacientovega zdravniškega kartona, </w:t>
      </w:r>
    </w:p>
    <w:p w14:paraId="76EA4A58" w14:textId="17E3833E" w:rsidR="0003643D" w:rsidRDefault="0003643D" w:rsidP="0003643D">
      <w:pPr>
        <w:pStyle w:val="ListParagraph"/>
        <w:numPr>
          <w:ilvl w:val="0"/>
          <w:numId w:val="18"/>
        </w:numPr>
      </w:pPr>
      <w:r w:rsidRPr="0003643D">
        <w:t>omogoč</w:t>
      </w:r>
      <w:r w:rsidR="002A3C7E">
        <w:t>eno</w:t>
      </w:r>
      <w:r w:rsidRPr="0003643D">
        <w:t xml:space="preserve"> lažje dostopanje do podatkov pacienta s strani različnih zdravnikov, </w:t>
      </w:r>
    </w:p>
    <w:p w14:paraId="27516BDF" w14:textId="6AE5C047" w:rsidR="005B61BB" w:rsidRDefault="0003643D" w:rsidP="0003643D">
      <w:pPr>
        <w:pStyle w:val="ListParagraph"/>
        <w:numPr>
          <w:ilvl w:val="0"/>
          <w:numId w:val="18"/>
        </w:numPr>
      </w:pPr>
      <w:r w:rsidRPr="0003643D">
        <w:t>minimiz</w:t>
      </w:r>
      <w:r w:rsidR="002A3C7E">
        <w:t>acija</w:t>
      </w:r>
      <w:r w:rsidRPr="0003643D">
        <w:t xml:space="preserve"> čas</w:t>
      </w:r>
      <w:r w:rsidR="002A3C7E">
        <w:t>a</w:t>
      </w:r>
      <w:r w:rsidRPr="0003643D">
        <w:t>, ki ga zdravniško osebje porabi za telefonske pogovore s pacienti.</w:t>
      </w:r>
    </w:p>
    <w:p w14:paraId="64973D46" w14:textId="77777777" w:rsidR="005169C3" w:rsidRDefault="005169C3" w:rsidP="005169C3">
      <w:pPr>
        <w:pStyle w:val="Heading2"/>
      </w:pPr>
      <w:r>
        <w:lastRenderedPageBreak/>
        <w:t>Gantogram</w:t>
      </w:r>
    </w:p>
    <w:p w14:paraId="1F3B1409" w14:textId="77777777" w:rsidR="005169C3" w:rsidRDefault="005169C3" w:rsidP="005169C3"/>
    <w:p w14:paraId="3E03ABB3" w14:textId="77777777" w:rsidR="005169C3" w:rsidRDefault="005169C3" w:rsidP="005169C3">
      <w:pPr>
        <w:pStyle w:val="Heading2"/>
      </w:pPr>
      <w:r>
        <w:t>Mejniki</w:t>
      </w:r>
    </w:p>
    <w:p w14:paraId="5A127947" w14:textId="77777777" w:rsidR="002D2F85" w:rsidRPr="002D2F85" w:rsidRDefault="002D2F85" w:rsidP="002D2F85">
      <w:r>
        <w:t>&lt;</w:t>
      </w:r>
      <w:r w:rsidRPr="002D2F85">
        <w:t>Vsaka predaja izdelka mora biti mejnik</w:t>
      </w:r>
      <w:r>
        <w:t>&gt;</w:t>
      </w:r>
    </w:p>
    <w:p w14:paraId="075E0651" w14:textId="77777777" w:rsidR="002D2F85" w:rsidRPr="002D2F85" w:rsidRDefault="002D2F85" w:rsidP="002D2F85">
      <w:r>
        <w:t>&lt;</w:t>
      </w:r>
      <w:r w:rsidRPr="002D2F85">
        <w:t>Mejnik je točka, ko je dosežen nek pomemben rezultat projekta</w:t>
      </w:r>
      <w:r>
        <w:t>&gt;</w:t>
      </w:r>
    </w:p>
    <w:p w14:paraId="4C16575F" w14:textId="77777777" w:rsidR="005169C3" w:rsidRDefault="002D2F85" w:rsidP="002D2F85">
      <w:r>
        <w:t>&lt;</w:t>
      </w:r>
      <w:r w:rsidRPr="002D2F85">
        <w:t>Če je le možno se za mejnike določijo vsaj grobi prevzemni kriteriji</w:t>
      </w:r>
      <w:r>
        <w:t>&gt;</w:t>
      </w:r>
    </w:p>
    <w:p w14:paraId="06C8783A" w14:textId="77777777" w:rsidR="002D2F85" w:rsidRDefault="002D2F85" w:rsidP="002D2F85">
      <w:pPr>
        <w:pStyle w:val="Heading2"/>
      </w:pPr>
      <w:r>
        <w:t>Datumi</w:t>
      </w:r>
    </w:p>
    <w:p w14:paraId="3F70F576" w14:textId="77777777" w:rsidR="002D2F85" w:rsidRPr="002D2F85" w:rsidRDefault="002D2F85" w:rsidP="002D2F85">
      <w:r>
        <w:t>&lt;</w:t>
      </w:r>
      <w:r w:rsidRPr="002D2F85">
        <w:t>(Predviden) začetek projekta</w:t>
      </w:r>
      <w:r>
        <w:t>&gt;</w:t>
      </w:r>
    </w:p>
    <w:p w14:paraId="014C2E7F" w14:textId="77777777" w:rsidR="002D2F85" w:rsidRDefault="002D2F85" w:rsidP="002D2F85">
      <w:r>
        <w:t>&lt;</w:t>
      </w:r>
      <w:r w:rsidRPr="002D2F85">
        <w:t>(Predviden) zaključek projekta</w:t>
      </w:r>
      <w:r>
        <w:t>&gt;</w:t>
      </w:r>
    </w:p>
    <w:p w14:paraId="3D867179" w14:textId="77777777" w:rsidR="002D2F85" w:rsidRDefault="00D35370" w:rsidP="00D35370">
      <w:pPr>
        <w:pStyle w:val="Heading1"/>
      </w:pPr>
      <w:r>
        <w:t>Tehnični izdelki</w:t>
      </w:r>
    </w:p>
    <w:p w14:paraId="46D5ED23" w14:textId="77777777" w:rsidR="00852EBE" w:rsidRDefault="00852EBE" w:rsidP="00852EBE">
      <w:pPr>
        <w:pStyle w:val="Heading1"/>
      </w:pPr>
      <w:r>
        <w:t>Projektni izdelki</w:t>
      </w:r>
    </w:p>
    <w:p w14:paraId="1724A665" w14:textId="18635BFA" w:rsidR="457FF095" w:rsidRDefault="457FF095" w:rsidP="3A4B7941">
      <w:pPr>
        <w:rPr>
          <w:rFonts w:cs="Calibri"/>
          <w:color w:val="000000" w:themeColor="text1"/>
        </w:rPr>
      </w:pPr>
      <w:r w:rsidRPr="3A4B7941">
        <w:rPr>
          <w:rFonts w:cs="Calibri"/>
          <w:color w:val="000000" w:themeColor="text1"/>
        </w:rPr>
        <w:t>Seznam projektnih izdelkov z roki izdelave in pravili osveževanja:</w:t>
      </w:r>
    </w:p>
    <w:p w14:paraId="2E210151" w14:textId="25D3C8EB" w:rsidR="457FF095" w:rsidRDefault="457FF095" w:rsidP="3A4B7941">
      <w:pPr>
        <w:pStyle w:val="ListParagraph"/>
        <w:numPr>
          <w:ilvl w:val="0"/>
          <w:numId w:val="1"/>
        </w:numPr>
        <w:rPr>
          <w:rFonts w:cs="Calibri"/>
          <w:color w:val="000000" w:themeColor="text1"/>
        </w:rPr>
      </w:pPr>
      <w:r w:rsidRPr="3A4B7941">
        <w:rPr>
          <w:rFonts w:cs="Calibri"/>
          <w:color w:val="000000" w:themeColor="text1"/>
        </w:rPr>
        <w:t xml:space="preserve">VDP dokument: </w:t>
      </w:r>
    </w:p>
    <w:p w14:paraId="0EAC8B39" w14:textId="01F075AD" w:rsidR="457FF095" w:rsidRDefault="457FF095" w:rsidP="3A4B7941">
      <w:pPr>
        <w:pStyle w:val="ListParagraph"/>
        <w:numPr>
          <w:ilvl w:val="1"/>
          <w:numId w:val="1"/>
        </w:numPr>
        <w:rPr>
          <w:rFonts w:cs="Calibri"/>
          <w:color w:val="000000" w:themeColor="text1"/>
        </w:rPr>
      </w:pPr>
      <w:r w:rsidRPr="3A4B7941">
        <w:rPr>
          <w:rFonts w:cs="Calibri"/>
          <w:color w:val="000000" w:themeColor="text1"/>
        </w:rPr>
        <w:t xml:space="preserve">rok izdelave </w:t>
      </w:r>
      <w:r w:rsidR="00C00946">
        <w:rPr>
          <w:rFonts w:cs="Calibri"/>
          <w:color w:val="000000" w:themeColor="text1"/>
        </w:rPr>
        <w:t>10</w:t>
      </w:r>
      <w:r w:rsidRPr="3A4B7941">
        <w:rPr>
          <w:rFonts w:cs="Calibri"/>
          <w:color w:val="000000" w:themeColor="text1"/>
        </w:rPr>
        <w:t>.06.202</w:t>
      </w:r>
      <w:r w:rsidR="00C00946">
        <w:rPr>
          <w:rFonts w:cs="Calibri"/>
          <w:color w:val="000000" w:themeColor="text1"/>
        </w:rPr>
        <w:t>2</w:t>
      </w:r>
      <w:r w:rsidRPr="3A4B7941">
        <w:rPr>
          <w:rFonts w:cs="Calibri"/>
          <w:color w:val="000000" w:themeColor="text1"/>
        </w:rPr>
        <w:t xml:space="preserve">, </w:t>
      </w:r>
    </w:p>
    <w:p w14:paraId="6673A763" w14:textId="03EEEBC8" w:rsidR="457FF095" w:rsidRDefault="457FF095" w:rsidP="3A4B7941">
      <w:pPr>
        <w:pStyle w:val="ListParagraph"/>
        <w:numPr>
          <w:ilvl w:val="1"/>
          <w:numId w:val="1"/>
        </w:numPr>
        <w:rPr>
          <w:rFonts w:cs="Calibri"/>
          <w:color w:val="000000" w:themeColor="text1"/>
        </w:rPr>
      </w:pPr>
      <w:r w:rsidRPr="3A4B7941">
        <w:rPr>
          <w:rFonts w:cs="Calibri"/>
          <w:color w:val="000000" w:themeColor="text1"/>
        </w:rPr>
        <w:t>verzija je končna.</w:t>
      </w:r>
    </w:p>
    <w:p w14:paraId="49DC0FC3" w14:textId="7E9C411C" w:rsidR="457FF095" w:rsidRDefault="457FF095" w:rsidP="3A4B7941">
      <w:pPr>
        <w:pStyle w:val="ListParagraph"/>
        <w:numPr>
          <w:ilvl w:val="0"/>
          <w:numId w:val="1"/>
        </w:numPr>
        <w:rPr>
          <w:rFonts w:cs="Calibri"/>
          <w:color w:val="000000" w:themeColor="text1"/>
        </w:rPr>
      </w:pPr>
      <w:r w:rsidRPr="3A4B7941">
        <w:rPr>
          <w:rFonts w:cs="Calibri"/>
          <w:color w:val="000000" w:themeColor="text1"/>
        </w:rPr>
        <w:t xml:space="preserve">WBS dokument: </w:t>
      </w:r>
    </w:p>
    <w:p w14:paraId="4C3B4859" w14:textId="3A4303D6" w:rsidR="457FF095" w:rsidRDefault="457FF095" w:rsidP="3A4B7941">
      <w:pPr>
        <w:pStyle w:val="ListParagraph"/>
        <w:numPr>
          <w:ilvl w:val="1"/>
          <w:numId w:val="1"/>
        </w:numPr>
        <w:rPr>
          <w:rFonts w:cs="Calibri"/>
          <w:color w:val="000000" w:themeColor="text1"/>
        </w:rPr>
      </w:pPr>
      <w:r w:rsidRPr="3A4B7941">
        <w:rPr>
          <w:rFonts w:cs="Calibri"/>
          <w:color w:val="000000" w:themeColor="text1"/>
        </w:rPr>
        <w:t xml:space="preserve">rok izdelave </w:t>
      </w:r>
      <w:r w:rsidR="00C00946">
        <w:rPr>
          <w:rFonts w:cs="Calibri"/>
          <w:color w:val="000000" w:themeColor="text1"/>
        </w:rPr>
        <w:t>10</w:t>
      </w:r>
      <w:r w:rsidRPr="3A4B7941">
        <w:rPr>
          <w:rFonts w:cs="Calibri"/>
          <w:color w:val="000000" w:themeColor="text1"/>
        </w:rPr>
        <w:t>.06.202</w:t>
      </w:r>
      <w:r w:rsidR="00C00946">
        <w:rPr>
          <w:rFonts w:cs="Calibri"/>
          <w:color w:val="000000" w:themeColor="text1"/>
        </w:rPr>
        <w:t>2</w:t>
      </w:r>
      <w:r w:rsidRPr="3A4B7941">
        <w:rPr>
          <w:rFonts w:cs="Calibri"/>
          <w:color w:val="000000" w:themeColor="text1"/>
        </w:rPr>
        <w:t xml:space="preserve">, </w:t>
      </w:r>
    </w:p>
    <w:p w14:paraId="0DB59422" w14:textId="79E47386" w:rsidR="457FF095" w:rsidRDefault="457FF095" w:rsidP="3A4B7941">
      <w:pPr>
        <w:pStyle w:val="ListParagraph"/>
        <w:numPr>
          <w:ilvl w:val="1"/>
          <w:numId w:val="1"/>
        </w:numPr>
        <w:rPr>
          <w:rFonts w:cs="Calibri"/>
          <w:color w:val="000000" w:themeColor="text1"/>
        </w:rPr>
      </w:pPr>
      <w:r w:rsidRPr="3A4B7941">
        <w:rPr>
          <w:rFonts w:cs="Calibri"/>
          <w:color w:val="000000" w:themeColor="text1"/>
        </w:rPr>
        <w:t>verzija se posodablja tekom izvajanja projekta s posodabljanjem napredka.</w:t>
      </w:r>
    </w:p>
    <w:p w14:paraId="06EF8181" w14:textId="2ADC06B4" w:rsidR="457FF095" w:rsidRDefault="457FF095" w:rsidP="3A4B7941">
      <w:pPr>
        <w:pStyle w:val="ListParagraph"/>
        <w:numPr>
          <w:ilvl w:val="0"/>
          <w:numId w:val="1"/>
        </w:numPr>
        <w:rPr>
          <w:rFonts w:cs="Calibri"/>
          <w:color w:val="000000" w:themeColor="text1"/>
        </w:rPr>
      </w:pPr>
      <w:r w:rsidRPr="3A4B7941">
        <w:rPr>
          <w:rFonts w:cs="Calibri"/>
          <w:color w:val="000000" w:themeColor="text1"/>
        </w:rPr>
        <w:t xml:space="preserve">PowerPoint predstavitev projekta: </w:t>
      </w:r>
    </w:p>
    <w:p w14:paraId="2F05B26E" w14:textId="06237FCE" w:rsidR="457FF095" w:rsidRDefault="457FF095" w:rsidP="3A4B7941">
      <w:pPr>
        <w:pStyle w:val="ListParagraph"/>
        <w:numPr>
          <w:ilvl w:val="1"/>
          <w:numId w:val="1"/>
        </w:numPr>
        <w:rPr>
          <w:rFonts w:cs="Calibri"/>
          <w:color w:val="000000" w:themeColor="text1"/>
        </w:rPr>
      </w:pPr>
      <w:r w:rsidRPr="3A4B7941">
        <w:rPr>
          <w:rFonts w:cs="Calibri"/>
          <w:color w:val="000000" w:themeColor="text1"/>
        </w:rPr>
        <w:t xml:space="preserve">rok izdelave </w:t>
      </w:r>
      <w:r w:rsidR="00C00946">
        <w:rPr>
          <w:rFonts w:cs="Calibri"/>
          <w:color w:val="000000" w:themeColor="text1"/>
        </w:rPr>
        <w:t>10</w:t>
      </w:r>
      <w:r w:rsidRPr="3A4B7941">
        <w:rPr>
          <w:rFonts w:cs="Calibri"/>
          <w:color w:val="000000" w:themeColor="text1"/>
        </w:rPr>
        <w:t>.06.202</w:t>
      </w:r>
      <w:r w:rsidR="00C00946">
        <w:rPr>
          <w:rFonts w:cs="Calibri"/>
          <w:color w:val="000000" w:themeColor="text1"/>
        </w:rPr>
        <w:t>2</w:t>
      </w:r>
      <w:r w:rsidRPr="3A4B7941">
        <w:rPr>
          <w:rFonts w:cs="Calibri"/>
          <w:color w:val="000000" w:themeColor="text1"/>
        </w:rPr>
        <w:t>,</w:t>
      </w:r>
    </w:p>
    <w:p w14:paraId="02D0181F" w14:textId="3CD11239" w:rsidR="457FF095" w:rsidRDefault="457FF095" w:rsidP="3A4B7941">
      <w:pPr>
        <w:pStyle w:val="ListParagraph"/>
        <w:numPr>
          <w:ilvl w:val="1"/>
          <w:numId w:val="1"/>
        </w:numPr>
        <w:rPr>
          <w:rFonts w:cs="Calibri"/>
          <w:color w:val="000000" w:themeColor="text1"/>
        </w:rPr>
      </w:pPr>
      <w:r w:rsidRPr="3A4B7941">
        <w:rPr>
          <w:rFonts w:cs="Calibri"/>
          <w:color w:val="000000" w:themeColor="text1"/>
        </w:rPr>
        <w:t>verzija je končna.</w:t>
      </w:r>
    </w:p>
    <w:p w14:paraId="66C17695" w14:textId="77777777" w:rsidR="00852EBE" w:rsidRDefault="00852EBE" w:rsidP="00852EBE">
      <w:r>
        <w:t>&lt;</w:t>
      </w:r>
      <w:r w:rsidRPr="00852EBE">
        <w:t>kdaj morajo biti narejeni ter pravila osveževanja</w:t>
      </w:r>
      <w:r>
        <w:t>&gt;</w:t>
      </w:r>
    </w:p>
    <w:p w14:paraId="057891DA" w14:textId="77777777" w:rsidR="00852EBE" w:rsidRPr="00852EBE" w:rsidRDefault="00852EBE" w:rsidP="00852EBE">
      <w:r>
        <w:t>&lt;</w:t>
      </w:r>
      <w:r w:rsidRPr="00852EBE">
        <w:t>VDP</w:t>
      </w:r>
      <w:r>
        <w:t>&gt;</w:t>
      </w:r>
    </w:p>
    <w:p w14:paraId="55D84A78" w14:textId="77777777" w:rsidR="00852EBE" w:rsidRPr="00852EBE" w:rsidRDefault="00852EBE" w:rsidP="00852EBE">
      <w:r>
        <w:t>&lt;</w:t>
      </w:r>
      <w:r w:rsidRPr="00852EBE">
        <w:t>Plan upravljanja s tveganji</w:t>
      </w:r>
      <w:r>
        <w:t>&gt;</w:t>
      </w:r>
    </w:p>
    <w:p w14:paraId="3A25E44C" w14:textId="77777777" w:rsidR="00852EBE" w:rsidRPr="00852EBE" w:rsidRDefault="00852EBE" w:rsidP="00852EBE">
      <w:r>
        <w:t>&lt;</w:t>
      </w:r>
      <w:r w:rsidRPr="00852EBE">
        <w:t>Poročilo o stanju projekta (statusno poročilo)</w:t>
      </w:r>
      <w:r>
        <w:t>&gt;</w:t>
      </w:r>
    </w:p>
    <w:p w14:paraId="7BB81F2B" w14:textId="77777777" w:rsidR="00852EBE" w:rsidRPr="00852EBE" w:rsidRDefault="00852EBE" w:rsidP="00852EBE">
      <w:r>
        <w:t>&lt;</w:t>
      </w:r>
      <w:r w:rsidRPr="00852EBE">
        <w:t>Prevzemni zapisniki</w:t>
      </w:r>
      <w:r>
        <w:t>&gt;</w:t>
      </w:r>
    </w:p>
    <w:p w14:paraId="4028C6C4" w14:textId="77777777" w:rsidR="00852EBE" w:rsidRDefault="00852EBE" w:rsidP="00852EBE">
      <w:r>
        <w:t>&lt;</w:t>
      </w:r>
      <w:r w:rsidRPr="00852EBE">
        <w:t>Zaključno poročilo projekta</w:t>
      </w:r>
      <w:r>
        <w:t>&gt;</w:t>
      </w:r>
    </w:p>
    <w:p w14:paraId="31445245" w14:textId="77777777" w:rsidR="00B80652" w:rsidRDefault="00B80652" w:rsidP="00B80652">
      <w:pPr>
        <w:pStyle w:val="Heading1"/>
      </w:pPr>
      <w:r>
        <w:lastRenderedPageBreak/>
        <w:t>Opredelitev izdelkov, rezultatov in učinkov, ki jih projekt ne bo dal</w:t>
      </w:r>
    </w:p>
    <w:p w14:paraId="293FE5A6" w14:textId="77777777" w:rsidR="00B80652" w:rsidRDefault="0051695C" w:rsidP="0051695C">
      <w:pPr>
        <w:pStyle w:val="Heading1"/>
      </w:pPr>
      <w:r>
        <w:t>Predpostavke, omejitve in predpogoji</w:t>
      </w:r>
    </w:p>
    <w:p w14:paraId="206BA293" w14:textId="77777777" w:rsidR="0051695C" w:rsidRDefault="00360180" w:rsidP="00360180">
      <w:pPr>
        <w:pStyle w:val="Heading2"/>
      </w:pPr>
      <w:r>
        <w:t>Predpostavke</w:t>
      </w:r>
    </w:p>
    <w:p w14:paraId="57A68EF9" w14:textId="77F844BB" w:rsidR="008C3A58" w:rsidRDefault="008C3A58" w:rsidP="008C3A58">
      <w:r>
        <w:t>&lt;</w:t>
      </w:r>
      <w:r w:rsidRPr="008C3A58">
        <w:t>napišete ključne predpostavke, na podlagi katerih ste naredili časovni plan ali druge planske podatke</w:t>
      </w:r>
      <w:r w:rsidR="00D2476D">
        <w:t>&gt;</w:t>
      </w:r>
    </w:p>
    <w:p w14:paraId="0A71C0BC" w14:textId="28AB6751" w:rsidR="009D464C" w:rsidRDefault="009D464C" w:rsidP="008C3A58">
      <w:r>
        <w:t>Predpostavke:</w:t>
      </w:r>
    </w:p>
    <w:p w14:paraId="52A74426" w14:textId="781BBB77" w:rsidR="009D464C" w:rsidRDefault="009D464C" w:rsidP="00097D9C">
      <w:pPr>
        <w:pStyle w:val="ListParagraph"/>
        <w:numPr>
          <w:ilvl w:val="0"/>
          <w:numId w:val="15"/>
        </w:numPr>
      </w:pPr>
      <w:r>
        <w:t>Začetek projekta bo 1</w:t>
      </w:r>
      <w:r w:rsidR="005212EA">
        <w:t>.</w:t>
      </w:r>
      <w:r>
        <w:t>6.202</w:t>
      </w:r>
      <w:r w:rsidR="005212EA">
        <w:t>2</w:t>
      </w:r>
      <w:r w:rsidR="002D03E1">
        <w:t>,</w:t>
      </w:r>
    </w:p>
    <w:p w14:paraId="4D9DF840" w14:textId="09FB7205" w:rsidR="009D464C" w:rsidRDefault="002D03E1" w:rsidP="00097D9C">
      <w:pPr>
        <w:pStyle w:val="ListParagraph"/>
        <w:numPr>
          <w:ilvl w:val="0"/>
          <w:numId w:val="15"/>
        </w:numPr>
      </w:pPr>
      <w:r>
        <w:t>p</w:t>
      </w:r>
      <w:r w:rsidR="009D464C">
        <w:t xml:space="preserve">rojekt bo zaključen najkasneje do </w:t>
      </w:r>
      <w:r w:rsidR="005212EA">
        <w:t>30</w:t>
      </w:r>
      <w:r w:rsidR="009D464C">
        <w:t>.11.202</w:t>
      </w:r>
      <w:r w:rsidR="005212EA">
        <w:t>2</w:t>
      </w:r>
      <w:r w:rsidR="009D464C">
        <w:t xml:space="preserve"> in bo trajal približno </w:t>
      </w:r>
      <w:r w:rsidR="005212EA">
        <w:t>6</w:t>
      </w:r>
      <w:r w:rsidR="009D464C">
        <w:t xml:space="preserve"> mesecev</w:t>
      </w:r>
      <w:r>
        <w:t>,</w:t>
      </w:r>
    </w:p>
    <w:p w14:paraId="45239BA3" w14:textId="00069607" w:rsidR="005212EA" w:rsidRDefault="002D03E1" w:rsidP="00097D9C">
      <w:pPr>
        <w:pStyle w:val="ListParagraph"/>
        <w:numPr>
          <w:ilvl w:val="0"/>
          <w:numId w:val="15"/>
        </w:numPr>
      </w:pPr>
      <w:r>
        <w:t>u</w:t>
      </w:r>
      <w:r w:rsidR="005212EA">
        <w:t>stvarili bomo o</w:t>
      </w:r>
      <w:r w:rsidR="005212EA" w:rsidRPr="005212EA">
        <w:t xml:space="preserve">dziven in funkcionalen spletni uporabniški vmesnik, </w:t>
      </w:r>
    </w:p>
    <w:p w14:paraId="1BBC4E7C" w14:textId="77777777" w:rsidR="005212EA" w:rsidRDefault="005212EA" w:rsidP="00097D9C">
      <w:pPr>
        <w:pStyle w:val="ListParagraph"/>
        <w:numPr>
          <w:ilvl w:val="0"/>
          <w:numId w:val="15"/>
        </w:numPr>
      </w:pPr>
      <w:r w:rsidRPr="005212EA">
        <w:t xml:space="preserve">sistem </w:t>
      </w:r>
      <w:r>
        <w:t xml:space="preserve">bo </w:t>
      </w:r>
      <w:r w:rsidRPr="005212EA">
        <w:t>mora</w:t>
      </w:r>
      <w:r>
        <w:t>l</w:t>
      </w:r>
      <w:r w:rsidRPr="005212EA">
        <w:t xml:space="preserve"> biti povezan z večimi viri, ki vsebujejo informacije o urniku dela zdravnikov, </w:t>
      </w:r>
    </w:p>
    <w:p w14:paraId="1BC22825" w14:textId="77777777" w:rsidR="005212EA" w:rsidRDefault="005212EA" w:rsidP="00097D9C">
      <w:pPr>
        <w:pStyle w:val="ListParagraph"/>
        <w:numPr>
          <w:ilvl w:val="0"/>
          <w:numId w:val="15"/>
        </w:numPr>
      </w:pPr>
      <w:r w:rsidRPr="005212EA">
        <w:t xml:space="preserve">za razvoj morajo biti uporabljene odprtokodne rešitve, </w:t>
      </w:r>
    </w:p>
    <w:p w14:paraId="6884844E" w14:textId="229554DD" w:rsidR="005212EA" w:rsidRDefault="002D03E1" w:rsidP="00097D9C">
      <w:pPr>
        <w:pStyle w:val="ListParagraph"/>
        <w:numPr>
          <w:ilvl w:val="0"/>
          <w:numId w:val="15"/>
        </w:numPr>
      </w:pPr>
      <w:r>
        <w:t xml:space="preserve">omogočeno </w:t>
      </w:r>
      <w:r w:rsidR="005212EA" w:rsidRPr="005212EA">
        <w:t>enostavn</w:t>
      </w:r>
      <w:r>
        <w:t>o</w:t>
      </w:r>
      <w:r w:rsidR="005212EA" w:rsidRPr="005212EA">
        <w:t xml:space="preserve"> zagotavljanj</w:t>
      </w:r>
      <w:r>
        <w:t>e</w:t>
      </w:r>
      <w:r w:rsidR="005212EA" w:rsidRPr="005212EA">
        <w:t xml:space="preserve"> podatkov verodostojnim zunanjim zahtevam prek rešitev kot so rest API ali skupne baze podatkov.</w:t>
      </w:r>
    </w:p>
    <w:p w14:paraId="228E431C" w14:textId="77777777" w:rsidR="00360180" w:rsidRDefault="00360180" w:rsidP="00360180">
      <w:pPr>
        <w:pStyle w:val="Heading2"/>
      </w:pPr>
      <w:r>
        <w:t>Omejitve</w:t>
      </w:r>
    </w:p>
    <w:p w14:paraId="14C5E9A6" w14:textId="4B27F1A7" w:rsidR="00F64DCD" w:rsidRDefault="00F64DCD" w:rsidP="00D2476D">
      <w:r>
        <w:t>Omejitve pri projektu so:</w:t>
      </w:r>
    </w:p>
    <w:p w14:paraId="6ED7FDD2" w14:textId="3071B9A1" w:rsidR="00FE7D5C" w:rsidRDefault="00FE7D5C" w:rsidP="00097D9C">
      <w:pPr>
        <w:pStyle w:val="ListParagraph"/>
        <w:numPr>
          <w:ilvl w:val="0"/>
          <w:numId w:val="16"/>
        </w:numPr>
      </w:pPr>
      <w:r>
        <w:t>Izbira ponudbe znotraj dodeljenih finančnih sredstev</w:t>
      </w:r>
      <w:r w:rsidR="002D03E1">
        <w:t>,</w:t>
      </w:r>
    </w:p>
    <w:p w14:paraId="25762C2C" w14:textId="69C2D7E0" w:rsidR="00FE7D5C" w:rsidRDefault="002D03E1" w:rsidP="00097D9C">
      <w:pPr>
        <w:pStyle w:val="ListParagraph"/>
        <w:numPr>
          <w:ilvl w:val="0"/>
          <w:numId w:val="16"/>
        </w:numPr>
      </w:pPr>
      <w:r>
        <w:t>i</w:t>
      </w:r>
      <w:r w:rsidR="00FE7D5C">
        <w:t xml:space="preserve">zbira vseh članov ekipe pred začetkom </w:t>
      </w:r>
      <w:r>
        <w:t>implementacije</w:t>
      </w:r>
      <w:r w:rsidR="00FE7D5C">
        <w:t>, predvidoma do 17.6</w:t>
      </w:r>
      <w:r>
        <w:t>.,</w:t>
      </w:r>
    </w:p>
    <w:p w14:paraId="0830BC93" w14:textId="77777777" w:rsidR="002D03E1" w:rsidRDefault="002D03E1" w:rsidP="002D03E1">
      <w:pPr>
        <w:pStyle w:val="ListParagraph"/>
        <w:numPr>
          <w:ilvl w:val="0"/>
          <w:numId w:val="16"/>
        </w:numPr>
      </w:pPr>
      <w:r w:rsidRPr="005212EA">
        <w:t xml:space="preserve">za razvoj morajo biti uporabljene odprtokodne rešitve, </w:t>
      </w:r>
    </w:p>
    <w:p w14:paraId="229EF61A" w14:textId="77777777" w:rsidR="002D03E1" w:rsidRDefault="002D03E1" w:rsidP="00D2476D">
      <w:pPr>
        <w:pStyle w:val="ListParagraph"/>
        <w:numPr>
          <w:ilvl w:val="0"/>
          <w:numId w:val="16"/>
        </w:numPr>
      </w:pPr>
      <w:r w:rsidRPr="005212EA">
        <w:t xml:space="preserve">zasebnost zdravstvenih kartotek uporabnikov in dejavnosti na platformi </w:t>
      </w:r>
      <w:r>
        <w:t>bo po</w:t>
      </w:r>
      <w:r w:rsidRPr="005212EA">
        <w:t>treb</w:t>
      </w:r>
      <w:r>
        <w:t>no</w:t>
      </w:r>
      <w:r w:rsidRPr="005212EA">
        <w:t xml:space="preserve"> spoštovati,</w:t>
      </w:r>
    </w:p>
    <w:p w14:paraId="252AFAB8" w14:textId="5BDB413C" w:rsidR="009D464C" w:rsidRDefault="002D03E1" w:rsidP="00D2476D">
      <w:pPr>
        <w:pStyle w:val="ListParagraph"/>
        <w:numPr>
          <w:ilvl w:val="0"/>
          <w:numId w:val="16"/>
        </w:numPr>
      </w:pPr>
      <w:r w:rsidRPr="005212EA">
        <w:t>varnost</w:t>
      </w:r>
      <w:r>
        <w:t xml:space="preserve"> </w:t>
      </w:r>
      <w:r w:rsidRPr="005212EA">
        <w:t>uporabnikov in shranjen</w:t>
      </w:r>
      <w:r>
        <w:t>ih</w:t>
      </w:r>
      <w:r w:rsidRPr="005212EA">
        <w:t xml:space="preserve"> podatko</w:t>
      </w:r>
      <w:r>
        <w:t>v</w:t>
      </w:r>
      <w:r w:rsidRPr="005212EA">
        <w:t xml:space="preserve"> dnevnika dejavnosti uporabnikov </w:t>
      </w:r>
      <w:r>
        <w:t>so prioriteta,</w:t>
      </w:r>
    </w:p>
    <w:p w14:paraId="257FD7DE" w14:textId="77777777" w:rsidR="00360180" w:rsidRDefault="00360180" w:rsidP="00360180">
      <w:pPr>
        <w:pStyle w:val="Heading2"/>
      </w:pPr>
      <w:r>
        <w:t>Predpogoji</w:t>
      </w:r>
    </w:p>
    <w:p w14:paraId="64D8B858" w14:textId="6924E58D" w:rsidR="00F64DCD" w:rsidRDefault="00F64DCD" w:rsidP="00D2476D">
      <w:r>
        <w:t>Predpogoji za začetek projekta so:</w:t>
      </w:r>
    </w:p>
    <w:p w14:paraId="2CB159F0" w14:textId="14F34C16" w:rsidR="00F64DCD" w:rsidRDefault="00F64DCD" w:rsidP="00097D9C">
      <w:pPr>
        <w:pStyle w:val="ListParagraph"/>
        <w:numPr>
          <w:ilvl w:val="0"/>
          <w:numId w:val="14"/>
        </w:numPr>
      </w:pPr>
      <w:r>
        <w:t>Dostop do ustreznih kadrov za sodelovanje pri projektu</w:t>
      </w:r>
      <w:r w:rsidR="002D03E1">
        <w:t>,</w:t>
      </w:r>
    </w:p>
    <w:p w14:paraId="420C1C84" w14:textId="2F12477E" w:rsidR="00F64DCD" w:rsidRDefault="002D03E1" w:rsidP="00097D9C">
      <w:pPr>
        <w:pStyle w:val="ListParagraph"/>
        <w:numPr>
          <w:ilvl w:val="0"/>
          <w:numId w:val="14"/>
        </w:numPr>
      </w:pPr>
      <w:r>
        <w:t>p</w:t>
      </w:r>
      <w:r w:rsidR="00F64DCD">
        <w:t xml:space="preserve">ridobitev </w:t>
      </w:r>
      <w:r>
        <w:t>podatkov zdravnikov, ambulant in njihovih urnikov,</w:t>
      </w:r>
    </w:p>
    <w:p w14:paraId="276EBEFA" w14:textId="468DA898" w:rsidR="00F64DCD" w:rsidRDefault="002D03E1" w:rsidP="00097D9C">
      <w:pPr>
        <w:pStyle w:val="ListParagraph"/>
        <w:numPr>
          <w:ilvl w:val="0"/>
          <w:numId w:val="14"/>
        </w:numPr>
      </w:pPr>
      <w:r>
        <w:t>z</w:t>
      </w:r>
      <w:r w:rsidR="00F64DCD">
        <w:t>agotovitev finančnih sredstev za izvedbo projekta</w:t>
      </w:r>
      <w:r>
        <w:t>,</w:t>
      </w:r>
    </w:p>
    <w:p w14:paraId="781A42EC" w14:textId="130AB76B" w:rsidR="00F64DCD" w:rsidRDefault="002D03E1" w:rsidP="00097D9C">
      <w:pPr>
        <w:pStyle w:val="ListParagraph"/>
        <w:numPr>
          <w:ilvl w:val="0"/>
          <w:numId w:val="14"/>
        </w:numPr>
      </w:pPr>
      <w:r>
        <w:t>n</w:t>
      </w:r>
      <w:r w:rsidR="00F64DCD">
        <w:t>abava in namestitev strežniškega okolja, ki bi omogočalo implementacijo novega sistema</w:t>
      </w:r>
      <w:r w:rsidR="006576E3">
        <w:t>.</w:t>
      </w:r>
    </w:p>
    <w:p w14:paraId="124EBF21" w14:textId="77777777" w:rsidR="00FB7DCF" w:rsidRDefault="00224E4F" w:rsidP="00224E4F">
      <w:pPr>
        <w:pStyle w:val="Heading1"/>
      </w:pPr>
      <w:r>
        <w:t>Organizacijska struktura projekta</w:t>
      </w:r>
    </w:p>
    <w:p w14:paraId="4093E134" w14:textId="1D2B39BF" w:rsidR="007C2D8F" w:rsidRDefault="00626D6D" w:rsidP="00224E4F">
      <w:r>
        <w:t>Projekt je vode</w:t>
      </w:r>
      <w:r w:rsidR="002D03E1">
        <w:t>n</w:t>
      </w:r>
      <w:r>
        <w:t xml:space="preserve"> in nadzorovan s strani projektnega sveta, ki ga sestavljajo 4 predstavniki izvajalca projekta in 2 predstavnika naročnika projekta. V nadaljevanju se projektni svet razširi z naknadno določenim številom predstavnikov podjetja, ki bo izbrani sistem implementirala.</w:t>
      </w:r>
    </w:p>
    <w:tbl>
      <w:tblPr>
        <w:tblStyle w:val="TableGrid"/>
        <w:tblW w:w="10137" w:type="dxa"/>
        <w:tblLayout w:type="fixed"/>
        <w:tblLook w:val="04A0" w:firstRow="1" w:lastRow="0" w:firstColumn="1" w:lastColumn="0" w:noHBand="0" w:noVBand="1"/>
      </w:tblPr>
      <w:tblGrid>
        <w:gridCol w:w="1980"/>
        <w:gridCol w:w="3269"/>
        <w:gridCol w:w="1834"/>
        <w:gridCol w:w="3054"/>
      </w:tblGrid>
      <w:tr w:rsidR="00626D6D" w14:paraId="25CE989E" w14:textId="4169FA7B" w:rsidTr="005C302C">
        <w:trPr>
          <w:trHeight w:val="567"/>
        </w:trPr>
        <w:tc>
          <w:tcPr>
            <w:tcW w:w="5249" w:type="dxa"/>
            <w:gridSpan w:val="2"/>
          </w:tcPr>
          <w:p w14:paraId="13E58E47" w14:textId="23C38369" w:rsidR="00626D6D" w:rsidRPr="00626D6D" w:rsidRDefault="00626D6D" w:rsidP="00224E4F">
            <w:pPr>
              <w:rPr>
                <w:b/>
                <w:bCs/>
              </w:rPr>
            </w:pPr>
            <w:r w:rsidRPr="00626D6D">
              <w:rPr>
                <w:b/>
                <w:bCs/>
              </w:rPr>
              <w:lastRenderedPageBreak/>
              <w:t>Predstavniki izvajalca</w:t>
            </w:r>
          </w:p>
        </w:tc>
        <w:tc>
          <w:tcPr>
            <w:tcW w:w="4888" w:type="dxa"/>
            <w:gridSpan w:val="2"/>
          </w:tcPr>
          <w:p w14:paraId="19BB19DA" w14:textId="56116F19" w:rsidR="00626D6D" w:rsidRPr="00626D6D" w:rsidRDefault="00626D6D" w:rsidP="00224E4F">
            <w:pPr>
              <w:rPr>
                <w:b/>
                <w:bCs/>
              </w:rPr>
            </w:pPr>
            <w:r w:rsidRPr="00626D6D">
              <w:rPr>
                <w:b/>
                <w:bCs/>
              </w:rPr>
              <w:t>Predstavniki naročnika</w:t>
            </w:r>
          </w:p>
        </w:tc>
      </w:tr>
      <w:tr w:rsidR="00B72AD3" w14:paraId="42CE9676" w14:textId="39DB7984" w:rsidTr="004A5138">
        <w:trPr>
          <w:trHeight w:val="552"/>
        </w:trPr>
        <w:tc>
          <w:tcPr>
            <w:tcW w:w="1980" w:type="dxa"/>
          </w:tcPr>
          <w:p w14:paraId="01C1A40B" w14:textId="2D10CA85" w:rsidR="00B72AD3" w:rsidRDefault="00B72AD3" w:rsidP="00224E4F">
            <w:r>
              <w:t xml:space="preserve">    Jane</w:t>
            </w:r>
            <w:r w:rsidR="004A5138">
              <w:t>z Novak</w:t>
            </w:r>
            <w:r>
              <w:t xml:space="preserve"> </w:t>
            </w:r>
          </w:p>
        </w:tc>
        <w:tc>
          <w:tcPr>
            <w:tcW w:w="3269" w:type="dxa"/>
          </w:tcPr>
          <w:p w14:paraId="7506FC4E" w14:textId="064D6A39" w:rsidR="00B72AD3" w:rsidRDefault="00B72AD3" w:rsidP="00224E4F">
            <w:r>
              <w:t>Vodja projekta</w:t>
            </w:r>
            <w:r w:rsidR="00306A18">
              <w:t xml:space="preserve"> na strani izvajalca</w:t>
            </w:r>
          </w:p>
        </w:tc>
        <w:tc>
          <w:tcPr>
            <w:tcW w:w="1834" w:type="dxa"/>
          </w:tcPr>
          <w:p w14:paraId="7CBEE7C6" w14:textId="0D1A6A87" w:rsidR="00B72AD3" w:rsidRDefault="004A5138" w:rsidP="00224E4F">
            <w:r>
              <w:t>Marko</w:t>
            </w:r>
            <w:r w:rsidR="00B72AD3">
              <w:t xml:space="preserve"> </w:t>
            </w:r>
            <w:r>
              <w:t>Zupančič</w:t>
            </w:r>
          </w:p>
        </w:tc>
        <w:tc>
          <w:tcPr>
            <w:tcW w:w="3054" w:type="dxa"/>
          </w:tcPr>
          <w:p w14:paraId="33D19512" w14:textId="580B3B40" w:rsidR="00B72AD3" w:rsidRDefault="00306A18" w:rsidP="00224E4F">
            <w:r>
              <w:t>Vodja projekta na strani naročnika</w:t>
            </w:r>
          </w:p>
        </w:tc>
      </w:tr>
      <w:tr w:rsidR="00B72AD3" w14:paraId="02EFCFA5" w14:textId="0A509E65" w:rsidTr="004A5138">
        <w:trPr>
          <w:trHeight w:val="552"/>
        </w:trPr>
        <w:tc>
          <w:tcPr>
            <w:tcW w:w="1980" w:type="dxa"/>
          </w:tcPr>
          <w:p w14:paraId="49732F28" w14:textId="4FFCBC2E" w:rsidR="00B72AD3" w:rsidRDefault="00B72AD3" w:rsidP="00224E4F">
            <w:r>
              <w:t xml:space="preserve">    </w:t>
            </w:r>
            <w:r w:rsidR="004A5138">
              <w:t>Franc Horvat</w:t>
            </w:r>
          </w:p>
        </w:tc>
        <w:tc>
          <w:tcPr>
            <w:tcW w:w="3269" w:type="dxa"/>
          </w:tcPr>
          <w:p w14:paraId="28BEEE8A" w14:textId="52F9AC32" w:rsidR="00B72AD3" w:rsidRDefault="00306A18" w:rsidP="00224E4F">
            <w:r>
              <w:t>Informatik</w:t>
            </w:r>
          </w:p>
        </w:tc>
        <w:tc>
          <w:tcPr>
            <w:tcW w:w="1834" w:type="dxa"/>
          </w:tcPr>
          <w:p w14:paraId="62E4E9F2" w14:textId="62056E35" w:rsidR="00B72AD3" w:rsidRDefault="004A5138" w:rsidP="00224E4F">
            <w:r>
              <w:t>Ivan Potočnik</w:t>
            </w:r>
          </w:p>
        </w:tc>
        <w:tc>
          <w:tcPr>
            <w:tcW w:w="3054" w:type="dxa"/>
          </w:tcPr>
          <w:p w14:paraId="51D94DC6" w14:textId="36CC2415" w:rsidR="00B72AD3" w:rsidRDefault="00306A18" w:rsidP="00224E4F">
            <w:r>
              <w:t>Poslovodja</w:t>
            </w:r>
          </w:p>
        </w:tc>
      </w:tr>
      <w:tr w:rsidR="00B72AD3" w14:paraId="425753C4" w14:textId="188990E7" w:rsidTr="004A5138">
        <w:trPr>
          <w:trHeight w:val="552"/>
        </w:trPr>
        <w:tc>
          <w:tcPr>
            <w:tcW w:w="1980" w:type="dxa"/>
          </w:tcPr>
          <w:p w14:paraId="0A6EFD45" w14:textId="39C5EF7F" w:rsidR="00B72AD3" w:rsidRDefault="00B72AD3" w:rsidP="00224E4F">
            <w:r>
              <w:t xml:space="preserve">    </w:t>
            </w:r>
            <w:r w:rsidR="004A5138">
              <w:t>Marija</w:t>
            </w:r>
            <w:r>
              <w:t xml:space="preserve"> </w:t>
            </w:r>
            <w:r w:rsidR="004A5138">
              <w:t>Kovačič</w:t>
            </w:r>
          </w:p>
        </w:tc>
        <w:tc>
          <w:tcPr>
            <w:tcW w:w="3269" w:type="dxa"/>
          </w:tcPr>
          <w:p w14:paraId="75CCADD7" w14:textId="42A4B814" w:rsidR="00B72AD3" w:rsidRDefault="00306A18" w:rsidP="00224E4F">
            <w:r>
              <w:t>informatik</w:t>
            </w:r>
          </w:p>
        </w:tc>
        <w:tc>
          <w:tcPr>
            <w:tcW w:w="1834" w:type="dxa"/>
          </w:tcPr>
          <w:p w14:paraId="5EF6EFB8" w14:textId="126B2BBC" w:rsidR="00B72AD3" w:rsidRDefault="00B72AD3" w:rsidP="00224E4F"/>
        </w:tc>
        <w:tc>
          <w:tcPr>
            <w:tcW w:w="3054" w:type="dxa"/>
          </w:tcPr>
          <w:p w14:paraId="7088BDF0" w14:textId="112AECD3" w:rsidR="00B72AD3" w:rsidRDefault="00B72AD3" w:rsidP="00224E4F"/>
        </w:tc>
      </w:tr>
      <w:tr w:rsidR="00B72AD3" w14:paraId="583DA600" w14:textId="48EBA017" w:rsidTr="004A5138">
        <w:trPr>
          <w:trHeight w:val="552"/>
        </w:trPr>
        <w:tc>
          <w:tcPr>
            <w:tcW w:w="1980" w:type="dxa"/>
          </w:tcPr>
          <w:p w14:paraId="58CE1141" w14:textId="72F15647" w:rsidR="00B72AD3" w:rsidRDefault="00B72AD3" w:rsidP="00224E4F">
            <w:r>
              <w:t xml:space="preserve">    </w:t>
            </w:r>
            <w:r w:rsidR="004A5138">
              <w:t>Ana</w:t>
            </w:r>
            <w:r>
              <w:t xml:space="preserve"> </w:t>
            </w:r>
            <w:r w:rsidR="004A5138">
              <w:t>Krajnc</w:t>
            </w:r>
          </w:p>
        </w:tc>
        <w:tc>
          <w:tcPr>
            <w:tcW w:w="3269" w:type="dxa"/>
          </w:tcPr>
          <w:p w14:paraId="5EAA2534" w14:textId="2041F9EE" w:rsidR="00B72AD3" w:rsidRDefault="00306A18" w:rsidP="00224E4F">
            <w:r>
              <w:t>Informatik</w:t>
            </w:r>
          </w:p>
        </w:tc>
        <w:tc>
          <w:tcPr>
            <w:tcW w:w="1834" w:type="dxa"/>
          </w:tcPr>
          <w:p w14:paraId="7478C580" w14:textId="509113C4" w:rsidR="00B72AD3" w:rsidRDefault="00B72AD3" w:rsidP="00224E4F"/>
        </w:tc>
        <w:tc>
          <w:tcPr>
            <w:tcW w:w="3054" w:type="dxa"/>
          </w:tcPr>
          <w:p w14:paraId="12696E98" w14:textId="68B033BF" w:rsidR="00B72AD3" w:rsidRDefault="00B72AD3" w:rsidP="00224E4F"/>
        </w:tc>
      </w:tr>
    </w:tbl>
    <w:p w14:paraId="77107267" w14:textId="5C2CAAA1" w:rsidR="006A1B52" w:rsidRDefault="006A1B52" w:rsidP="00224E4F"/>
    <w:p w14:paraId="389AD80D" w14:textId="43061B7E" w:rsidR="00626D6D" w:rsidRDefault="00626D6D" w:rsidP="00224E4F">
      <w:r>
        <w:t xml:space="preserve">Kontaktna oseba na strani izvajalca je </w:t>
      </w:r>
      <w:r w:rsidR="004A5138">
        <w:t>Luka Kovač</w:t>
      </w:r>
      <w:r>
        <w:t xml:space="preserve"> (</w:t>
      </w:r>
      <w:hyperlink r:id="rId13" w:history="1">
        <w:r w:rsidR="004A5138" w:rsidRPr="0053051B">
          <w:rPr>
            <w:rStyle w:val="Hyperlink"/>
          </w:rPr>
          <w:t>lukakovac@izvajalec.si</w:t>
        </w:r>
      </w:hyperlink>
      <w:r>
        <w:t>, 030</w:t>
      </w:r>
      <w:r w:rsidR="004A5138">
        <w:t>123456</w:t>
      </w:r>
      <w:r>
        <w:t xml:space="preserve">). Kontaktna oseba na strani naročnika projekta je </w:t>
      </w:r>
      <w:r w:rsidR="004A5138">
        <w:t>Barbara Mlakar</w:t>
      </w:r>
      <w:r>
        <w:t xml:space="preserve"> (</w:t>
      </w:r>
      <w:hyperlink r:id="rId14" w:history="1">
        <w:r w:rsidR="004A5138" w:rsidRPr="0053051B">
          <w:rPr>
            <w:rStyle w:val="Hyperlink"/>
          </w:rPr>
          <w:t>barbaramlakar@narocnik.si</w:t>
        </w:r>
      </w:hyperlink>
      <w:r>
        <w:t>, 0</w:t>
      </w:r>
      <w:r w:rsidR="004A5138">
        <w:t>40123456</w:t>
      </w:r>
      <w:r>
        <w:t>).</w:t>
      </w:r>
    </w:p>
    <w:p w14:paraId="6EFF7094" w14:textId="66886435" w:rsidR="00740EAE" w:rsidRDefault="00E768C6" w:rsidP="00224E4F">
      <w:r>
        <w:t>Poleg projektnega sveta se določijo še naslednja delovna telesa:</w:t>
      </w:r>
    </w:p>
    <w:tbl>
      <w:tblPr>
        <w:tblStyle w:val="TableGrid"/>
        <w:tblW w:w="9634" w:type="dxa"/>
        <w:tblLook w:val="04A0" w:firstRow="1" w:lastRow="0" w:firstColumn="1" w:lastColumn="0" w:noHBand="0" w:noVBand="1"/>
      </w:tblPr>
      <w:tblGrid>
        <w:gridCol w:w="2265"/>
        <w:gridCol w:w="2265"/>
        <w:gridCol w:w="5104"/>
      </w:tblGrid>
      <w:tr w:rsidR="00B72AD3" w14:paraId="70820BAF" w14:textId="77777777" w:rsidTr="00B72AD3">
        <w:tc>
          <w:tcPr>
            <w:tcW w:w="2265" w:type="dxa"/>
          </w:tcPr>
          <w:p w14:paraId="6CF58E25" w14:textId="765B2869" w:rsidR="00B72AD3" w:rsidRDefault="00B72AD3" w:rsidP="00224E4F">
            <w:r>
              <w:t>Telo za</w:t>
            </w:r>
          </w:p>
        </w:tc>
        <w:tc>
          <w:tcPr>
            <w:tcW w:w="2265" w:type="dxa"/>
          </w:tcPr>
          <w:p w14:paraId="235B1210" w14:textId="0D8AEA70" w:rsidR="00B72AD3" w:rsidRDefault="00B72AD3" w:rsidP="00224E4F">
            <w:r>
              <w:t>Člani</w:t>
            </w:r>
          </w:p>
        </w:tc>
        <w:tc>
          <w:tcPr>
            <w:tcW w:w="5104" w:type="dxa"/>
          </w:tcPr>
          <w:p w14:paraId="1A209F0A" w14:textId="0B4A8503" w:rsidR="00B72AD3" w:rsidRDefault="00B72AD3" w:rsidP="00224E4F">
            <w:r>
              <w:t>Vloga</w:t>
            </w:r>
          </w:p>
        </w:tc>
      </w:tr>
      <w:tr w:rsidR="00B72AD3" w14:paraId="53154276" w14:textId="77777777" w:rsidTr="00B72AD3">
        <w:tc>
          <w:tcPr>
            <w:tcW w:w="2265" w:type="dxa"/>
          </w:tcPr>
          <w:p w14:paraId="48073C99" w14:textId="3A00857C" w:rsidR="00B72AD3" w:rsidRDefault="00B72AD3" w:rsidP="00224E4F">
            <w:r>
              <w:t>Pregled programov</w:t>
            </w:r>
          </w:p>
        </w:tc>
        <w:tc>
          <w:tcPr>
            <w:tcW w:w="2265" w:type="dxa"/>
          </w:tcPr>
          <w:p w14:paraId="58AC9585" w14:textId="4A6B3CAF" w:rsidR="00B72AD3" w:rsidRDefault="00D9019D" w:rsidP="00224E4F">
            <w:r>
              <w:t>Hribar</w:t>
            </w:r>
            <w:r w:rsidR="00B72AD3">
              <w:t>, Smole,</w:t>
            </w:r>
            <w:r>
              <w:t xml:space="preserve"> Zalar</w:t>
            </w:r>
          </w:p>
        </w:tc>
        <w:tc>
          <w:tcPr>
            <w:tcW w:w="5104" w:type="dxa"/>
          </w:tcPr>
          <w:p w14:paraId="07729D9D" w14:textId="36F45C01" w:rsidR="00B72AD3" w:rsidRDefault="00B72AD3" w:rsidP="00224E4F">
            <w:r>
              <w:t>Pregledajo vso ponudbo potencialnih izvajalcev.</w:t>
            </w:r>
          </w:p>
        </w:tc>
      </w:tr>
      <w:tr w:rsidR="00B72AD3" w14:paraId="04586A7D" w14:textId="77777777" w:rsidTr="00B72AD3">
        <w:tc>
          <w:tcPr>
            <w:tcW w:w="2265" w:type="dxa"/>
          </w:tcPr>
          <w:p w14:paraId="71A38C12" w14:textId="4FCB2CC9" w:rsidR="00B72AD3" w:rsidRDefault="00B72AD3" w:rsidP="00224E4F">
            <w:r>
              <w:t>Izbiro rešitve</w:t>
            </w:r>
          </w:p>
        </w:tc>
        <w:tc>
          <w:tcPr>
            <w:tcW w:w="2265" w:type="dxa"/>
          </w:tcPr>
          <w:p w14:paraId="2A417B43" w14:textId="63FBB568" w:rsidR="00B72AD3" w:rsidRDefault="00B72AD3" w:rsidP="00224E4F">
            <w:r>
              <w:t xml:space="preserve">Novak, </w:t>
            </w:r>
            <w:r w:rsidR="00D9019D">
              <w:t>Hribar</w:t>
            </w:r>
          </w:p>
        </w:tc>
        <w:tc>
          <w:tcPr>
            <w:tcW w:w="5104" w:type="dxa"/>
          </w:tcPr>
          <w:p w14:paraId="1FF13A5B" w14:textId="4E83F254" w:rsidR="00B72AD3" w:rsidRDefault="00B72AD3" w:rsidP="00224E4F">
            <w:r>
              <w:t>Izberejo najboljšo rešitev glede na zahteve.</w:t>
            </w:r>
          </w:p>
        </w:tc>
      </w:tr>
      <w:tr w:rsidR="00B72AD3" w14:paraId="7DA41998" w14:textId="77777777" w:rsidTr="00B72AD3">
        <w:tc>
          <w:tcPr>
            <w:tcW w:w="2265" w:type="dxa"/>
          </w:tcPr>
          <w:p w14:paraId="5CA99574" w14:textId="2446014E" w:rsidR="00B72AD3" w:rsidRDefault="00B72AD3" w:rsidP="00224E4F">
            <w:r>
              <w:t>Izdelavo načrta uvedbe</w:t>
            </w:r>
          </w:p>
        </w:tc>
        <w:tc>
          <w:tcPr>
            <w:tcW w:w="2265" w:type="dxa"/>
          </w:tcPr>
          <w:p w14:paraId="70D75F60" w14:textId="5A4843BF" w:rsidR="00B72AD3" w:rsidRDefault="00306A18" w:rsidP="00224E4F">
            <w:r>
              <w:t>Hribar,</w:t>
            </w:r>
            <w:r w:rsidR="00E768C6">
              <w:t xml:space="preserve"> </w:t>
            </w:r>
            <w:r>
              <w:t>Zalar, Novak,</w:t>
            </w:r>
            <w:r w:rsidR="00E768C6">
              <w:t xml:space="preserve"> </w:t>
            </w:r>
            <w:r w:rsidR="00D9019D">
              <w:t>Smole</w:t>
            </w:r>
          </w:p>
        </w:tc>
        <w:tc>
          <w:tcPr>
            <w:tcW w:w="5104" w:type="dxa"/>
          </w:tcPr>
          <w:p w14:paraId="1172D6B8" w14:textId="48CA8769" w:rsidR="00B72AD3" w:rsidRDefault="00D9019D" w:rsidP="00224E4F">
            <w:r>
              <w:t>Izdelajo načrt uvedbe novega sistema</w:t>
            </w:r>
          </w:p>
        </w:tc>
      </w:tr>
      <w:tr w:rsidR="00B72AD3" w14:paraId="08F66982" w14:textId="77777777" w:rsidTr="00B72AD3">
        <w:tc>
          <w:tcPr>
            <w:tcW w:w="2265" w:type="dxa"/>
          </w:tcPr>
          <w:p w14:paraId="41591BA2" w14:textId="64A1E6DF" w:rsidR="00B72AD3" w:rsidRDefault="00D9019D" w:rsidP="00224E4F">
            <w:r>
              <w:t>Nakup strojne in programske opreme</w:t>
            </w:r>
          </w:p>
        </w:tc>
        <w:tc>
          <w:tcPr>
            <w:tcW w:w="2265" w:type="dxa"/>
          </w:tcPr>
          <w:p w14:paraId="1285F40A" w14:textId="0E781CE6" w:rsidR="00B72AD3" w:rsidRDefault="00D9019D" w:rsidP="00224E4F">
            <w:r>
              <w:t xml:space="preserve">Hribar, Novak, Smole </w:t>
            </w:r>
          </w:p>
        </w:tc>
        <w:tc>
          <w:tcPr>
            <w:tcW w:w="5104" w:type="dxa"/>
          </w:tcPr>
          <w:p w14:paraId="37EFE379" w14:textId="415FB03E" w:rsidR="00B72AD3" w:rsidRDefault="00B72AD3" w:rsidP="00224E4F"/>
        </w:tc>
      </w:tr>
      <w:tr w:rsidR="00B72AD3" w14:paraId="77B68840" w14:textId="77777777" w:rsidTr="00B72AD3">
        <w:tc>
          <w:tcPr>
            <w:tcW w:w="2265" w:type="dxa"/>
          </w:tcPr>
          <w:p w14:paraId="60DF321B" w14:textId="581D9681" w:rsidR="00B72AD3" w:rsidRDefault="00D9019D" w:rsidP="00224E4F">
            <w:r>
              <w:t>Namestitev strojne opreme</w:t>
            </w:r>
          </w:p>
        </w:tc>
        <w:tc>
          <w:tcPr>
            <w:tcW w:w="2265" w:type="dxa"/>
          </w:tcPr>
          <w:p w14:paraId="6D922F31" w14:textId="5F056821" w:rsidR="00B72AD3" w:rsidRDefault="00D9019D" w:rsidP="00224E4F">
            <w:r>
              <w:t>Zalar, Pešec</w:t>
            </w:r>
          </w:p>
        </w:tc>
        <w:tc>
          <w:tcPr>
            <w:tcW w:w="5104" w:type="dxa"/>
          </w:tcPr>
          <w:p w14:paraId="1C294E88" w14:textId="79243557" w:rsidR="00B72AD3" w:rsidRDefault="00B72AD3" w:rsidP="00224E4F"/>
        </w:tc>
      </w:tr>
      <w:tr w:rsidR="00D9019D" w14:paraId="295B46CF" w14:textId="77777777" w:rsidTr="00B72AD3">
        <w:tc>
          <w:tcPr>
            <w:tcW w:w="2265" w:type="dxa"/>
          </w:tcPr>
          <w:p w14:paraId="5F32E5BB" w14:textId="0F45E566" w:rsidR="00D9019D" w:rsidRDefault="00D9019D" w:rsidP="00224E4F">
            <w:r>
              <w:t>Namestitev programske opreme</w:t>
            </w:r>
          </w:p>
        </w:tc>
        <w:tc>
          <w:tcPr>
            <w:tcW w:w="2265" w:type="dxa"/>
          </w:tcPr>
          <w:p w14:paraId="3EA432B7" w14:textId="01A645C2" w:rsidR="00D9019D" w:rsidRDefault="00D9019D" w:rsidP="00224E4F">
            <w:r>
              <w:t>Hribar, Pešec, Tavčar</w:t>
            </w:r>
          </w:p>
        </w:tc>
        <w:tc>
          <w:tcPr>
            <w:tcW w:w="5104" w:type="dxa"/>
          </w:tcPr>
          <w:p w14:paraId="3C3A7304" w14:textId="77777777" w:rsidR="00D9019D" w:rsidRDefault="00D9019D" w:rsidP="00224E4F"/>
        </w:tc>
      </w:tr>
    </w:tbl>
    <w:p w14:paraId="57F8715B" w14:textId="77777777" w:rsidR="00740EAE" w:rsidRDefault="00740EAE" w:rsidP="00224E4F"/>
    <w:p w14:paraId="4B07DADF" w14:textId="036BF53D" w:rsidR="00BB1DC9" w:rsidRDefault="00BB1DC9" w:rsidP="00224E4F"/>
    <w:p w14:paraId="5FABE55F" w14:textId="77777777" w:rsidR="00BB1DC9" w:rsidRDefault="00BB1DC9" w:rsidP="00224E4F"/>
    <w:p w14:paraId="04AFE88D" w14:textId="04387367" w:rsidR="00BB1DC9" w:rsidRDefault="00BB1DC9" w:rsidP="00224E4F"/>
    <w:p w14:paraId="5DBD7F75" w14:textId="77777777" w:rsidR="008077AF" w:rsidRDefault="008077AF" w:rsidP="008077AF">
      <w:pPr>
        <w:pStyle w:val="Heading1"/>
      </w:pPr>
      <w:r>
        <w:t>Koordinacija z ostalimi projekti</w:t>
      </w:r>
    </w:p>
    <w:p w14:paraId="47230460" w14:textId="77777777" w:rsidR="00626D6D" w:rsidRDefault="00626D6D" w:rsidP="00626D6D">
      <w:r>
        <w:t xml:space="preserve">V podjetju naročnika se že izvaja projekt vpeljave oblačne storitve OneDrive z delovnim imenom »Uvajanje oblačne storitve v intranet«. Vodja projekta na strani naročnika je Janez Novak, na strani izvajalca pa Peter Hrovat. Želja naročnika je, da bi se rezultat projekta »Uvajanje oblačne storitve v </w:t>
      </w:r>
      <w:r>
        <w:lastRenderedPageBreak/>
        <w:t>intranet« lahko integriral v izbrano rešitev tega projekta. Za koordinacijo med projektoma bo skrbel vodja projekta uvajanja komunikacijskega sistema v podjetje</w:t>
      </w:r>
    </w:p>
    <w:p w14:paraId="256BBF54" w14:textId="77777777" w:rsidR="00626D6D" w:rsidRDefault="00626D6D" w:rsidP="00626D6D">
      <w:pPr>
        <w:rPr>
          <w:b/>
          <w:bCs/>
        </w:rPr>
      </w:pPr>
      <w:r w:rsidRPr="008D54EB">
        <w:rPr>
          <w:b/>
          <w:bCs/>
        </w:rPr>
        <w:t>Kontaktni podatki za projekt »Uvajanje oblačne storitve v intranet«</w:t>
      </w:r>
    </w:p>
    <w:tbl>
      <w:tblPr>
        <w:tblStyle w:val="TableGrid"/>
        <w:tblW w:w="0" w:type="auto"/>
        <w:tblLook w:val="04A0" w:firstRow="1" w:lastRow="0" w:firstColumn="1" w:lastColumn="0" w:noHBand="0" w:noVBand="1"/>
      </w:tblPr>
      <w:tblGrid>
        <w:gridCol w:w="1413"/>
        <w:gridCol w:w="2907"/>
        <w:gridCol w:w="2585"/>
        <w:gridCol w:w="2155"/>
      </w:tblGrid>
      <w:tr w:rsidR="00626D6D" w14:paraId="511BE954" w14:textId="77777777" w:rsidTr="0054416B">
        <w:tc>
          <w:tcPr>
            <w:tcW w:w="1413" w:type="dxa"/>
            <w:vAlign w:val="center"/>
          </w:tcPr>
          <w:p w14:paraId="3197B4EF" w14:textId="77777777" w:rsidR="00626D6D" w:rsidRDefault="00626D6D" w:rsidP="0054416B">
            <w:pPr>
              <w:jc w:val="left"/>
              <w:rPr>
                <w:b/>
                <w:bCs/>
              </w:rPr>
            </w:pPr>
            <w:r>
              <w:rPr>
                <w:b/>
                <w:bCs/>
              </w:rPr>
              <w:t>Ime priimek</w:t>
            </w:r>
          </w:p>
        </w:tc>
        <w:tc>
          <w:tcPr>
            <w:tcW w:w="2907" w:type="dxa"/>
            <w:vAlign w:val="center"/>
          </w:tcPr>
          <w:p w14:paraId="2405103D" w14:textId="77777777" w:rsidR="00626D6D" w:rsidRDefault="00626D6D" w:rsidP="0054416B">
            <w:pPr>
              <w:jc w:val="left"/>
              <w:rPr>
                <w:b/>
                <w:bCs/>
              </w:rPr>
            </w:pPr>
            <w:r>
              <w:rPr>
                <w:b/>
                <w:bCs/>
              </w:rPr>
              <w:t>Delovno mesto</w:t>
            </w:r>
          </w:p>
        </w:tc>
        <w:tc>
          <w:tcPr>
            <w:tcW w:w="2585" w:type="dxa"/>
            <w:vAlign w:val="center"/>
          </w:tcPr>
          <w:p w14:paraId="714CBEB6" w14:textId="77777777" w:rsidR="00626D6D" w:rsidRDefault="00626D6D" w:rsidP="0054416B">
            <w:pPr>
              <w:jc w:val="left"/>
              <w:rPr>
                <w:b/>
                <w:bCs/>
              </w:rPr>
            </w:pPr>
            <w:r>
              <w:rPr>
                <w:b/>
                <w:bCs/>
              </w:rPr>
              <w:t>E-poštni naslov</w:t>
            </w:r>
          </w:p>
        </w:tc>
        <w:tc>
          <w:tcPr>
            <w:tcW w:w="2155" w:type="dxa"/>
            <w:vAlign w:val="center"/>
          </w:tcPr>
          <w:p w14:paraId="283D420E" w14:textId="77777777" w:rsidR="00626D6D" w:rsidRDefault="00626D6D" w:rsidP="0054416B">
            <w:pPr>
              <w:jc w:val="left"/>
              <w:rPr>
                <w:b/>
                <w:bCs/>
              </w:rPr>
            </w:pPr>
            <w:r>
              <w:rPr>
                <w:b/>
                <w:bCs/>
              </w:rPr>
              <w:t>Mobilna številka</w:t>
            </w:r>
          </w:p>
        </w:tc>
      </w:tr>
      <w:tr w:rsidR="00626D6D" w14:paraId="191DCCE9" w14:textId="77777777" w:rsidTr="0054416B">
        <w:tc>
          <w:tcPr>
            <w:tcW w:w="1413" w:type="dxa"/>
            <w:vAlign w:val="center"/>
          </w:tcPr>
          <w:p w14:paraId="36D317FA" w14:textId="77777777" w:rsidR="00626D6D" w:rsidRPr="004D1FD9" w:rsidRDefault="00626D6D" w:rsidP="0054416B">
            <w:pPr>
              <w:jc w:val="left"/>
            </w:pPr>
            <w:r>
              <w:t>Janez Novak</w:t>
            </w:r>
          </w:p>
        </w:tc>
        <w:tc>
          <w:tcPr>
            <w:tcW w:w="2907" w:type="dxa"/>
            <w:vAlign w:val="center"/>
          </w:tcPr>
          <w:p w14:paraId="5B4BB134" w14:textId="77777777" w:rsidR="00626D6D" w:rsidRPr="004D1FD9" w:rsidRDefault="00626D6D" w:rsidP="0054416B">
            <w:pPr>
              <w:jc w:val="left"/>
            </w:pPr>
            <w:r>
              <w:t>Vodja projekta na strani naročnika</w:t>
            </w:r>
          </w:p>
        </w:tc>
        <w:tc>
          <w:tcPr>
            <w:tcW w:w="2585" w:type="dxa"/>
            <w:vAlign w:val="center"/>
          </w:tcPr>
          <w:p w14:paraId="01D9FA80" w14:textId="34AAC7A9" w:rsidR="00626D6D" w:rsidRPr="00126135" w:rsidRDefault="00626D6D" w:rsidP="0054416B">
            <w:pPr>
              <w:jc w:val="left"/>
            </w:pPr>
            <w:r>
              <w:t>Janez.novak@</w:t>
            </w:r>
            <w:r w:rsidR="00E768C6">
              <w:t>narocnik</w:t>
            </w:r>
            <w:r>
              <w:t>.si</w:t>
            </w:r>
          </w:p>
        </w:tc>
        <w:tc>
          <w:tcPr>
            <w:tcW w:w="2155" w:type="dxa"/>
            <w:vAlign w:val="center"/>
          </w:tcPr>
          <w:p w14:paraId="226BB57A" w14:textId="77777777" w:rsidR="00626D6D" w:rsidRPr="004E6ECA" w:rsidRDefault="00626D6D" w:rsidP="0054416B">
            <w:pPr>
              <w:jc w:val="left"/>
            </w:pPr>
            <w:r>
              <w:t>041 578 113</w:t>
            </w:r>
          </w:p>
        </w:tc>
      </w:tr>
      <w:tr w:rsidR="00626D6D" w14:paraId="53FBC4C5" w14:textId="77777777" w:rsidTr="0054416B">
        <w:tc>
          <w:tcPr>
            <w:tcW w:w="1413" w:type="dxa"/>
            <w:vAlign w:val="center"/>
          </w:tcPr>
          <w:p w14:paraId="274ACAFB" w14:textId="77777777" w:rsidR="00626D6D" w:rsidRDefault="00626D6D" w:rsidP="0054416B">
            <w:pPr>
              <w:jc w:val="left"/>
            </w:pPr>
            <w:r>
              <w:t>Peter Hrovat</w:t>
            </w:r>
          </w:p>
        </w:tc>
        <w:tc>
          <w:tcPr>
            <w:tcW w:w="2907" w:type="dxa"/>
            <w:vAlign w:val="center"/>
          </w:tcPr>
          <w:p w14:paraId="7B59CBD5" w14:textId="77777777" w:rsidR="00626D6D" w:rsidRDefault="00626D6D" w:rsidP="0054416B">
            <w:pPr>
              <w:jc w:val="left"/>
            </w:pPr>
            <w:r>
              <w:t>Vodja projekta na strani izvajalca (Microsoft Slovenija)</w:t>
            </w:r>
          </w:p>
        </w:tc>
        <w:tc>
          <w:tcPr>
            <w:tcW w:w="2585" w:type="dxa"/>
            <w:vAlign w:val="center"/>
          </w:tcPr>
          <w:p w14:paraId="3EEDA39D" w14:textId="77777777" w:rsidR="00626D6D" w:rsidRDefault="00626D6D" w:rsidP="0054416B">
            <w:pPr>
              <w:jc w:val="left"/>
            </w:pPr>
            <w:r>
              <w:t>Peter.hrovat@microsoft.si</w:t>
            </w:r>
          </w:p>
        </w:tc>
        <w:tc>
          <w:tcPr>
            <w:tcW w:w="2155" w:type="dxa"/>
            <w:vAlign w:val="center"/>
          </w:tcPr>
          <w:p w14:paraId="3DAA93FA" w14:textId="77777777" w:rsidR="00626D6D" w:rsidRDefault="00626D6D" w:rsidP="0054416B">
            <w:pPr>
              <w:jc w:val="left"/>
            </w:pPr>
            <w:r>
              <w:t>030 223 223</w:t>
            </w:r>
          </w:p>
        </w:tc>
      </w:tr>
    </w:tbl>
    <w:p w14:paraId="5F555538" w14:textId="77777777" w:rsidR="009339A2" w:rsidRPr="009339A2" w:rsidRDefault="003C59FA" w:rsidP="009339A2">
      <w:pPr>
        <w:pStyle w:val="Heading1"/>
      </w:pPr>
      <w:r>
        <w:t>Tveganja na projektu</w:t>
      </w:r>
    </w:p>
    <w:p w14:paraId="683375B1" w14:textId="77777777" w:rsidR="00E768C6" w:rsidRDefault="00E768C6" w:rsidP="00650951">
      <w:r>
        <w:t xml:space="preserve">V nadaljevanju so predstavljena tveganja na projektu z verjetnostjo, da se tveganje dejansko zgodi. </w:t>
      </w:r>
    </w:p>
    <w:p w14:paraId="4F452248" w14:textId="5382FD84" w:rsidR="00650951" w:rsidRDefault="00E768C6" w:rsidP="00650951">
      <w:r>
        <w:t>Kot finančno tveganje definiramo vse neposredne in posredne finančne izgube, ki bi jih tveganje prineslo za naročnika. Časovno tveganje predstavlja okviren potreben zamik časovnega okna za uspešno izvedbo projekta v kolikor bi se tveganje uresničilo. Z oznako »ljudje« je definirano tveganje, ki lahko posredno ali neposredno vpliva na zaposlene v podjetju naročnika (kot na primer poslabšanje klime med zaposlenimi zaradi uresničitve tveganja).</w:t>
      </w:r>
    </w:p>
    <w:tbl>
      <w:tblPr>
        <w:tblStyle w:val="TableGrid"/>
        <w:tblW w:w="0" w:type="auto"/>
        <w:tblLook w:val="04A0" w:firstRow="1" w:lastRow="0" w:firstColumn="1" w:lastColumn="0" w:noHBand="0" w:noVBand="1"/>
      </w:tblPr>
      <w:tblGrid>
        <w:gridCol w:w="3012"/>
        <w:gridCol w:w="3012"/>
        <w:gridCol w:w="1023"/>
        <w:gridCol w:w="1007"/>
        <w:gridCol w:w="1006"/>
      </w:tblGrid>
      <w:tr w:rsidR="009339A2" w14:paraId="2416CCDF" w14:textId="77777777" w:rsidTr="009339A2">
        <w:tc>
          <w:tcPr>
            <w:tcW w:w="3012" w:type="dxa"/>
            <w:vMerge w:val="restart"/>
            <w:vAlign w:val="center"/>
          </w:tcPr>
          <w:p w14:paraId="63DA0536" w14:textId="77777777" w:rsidR="009339A2" w:rsidRDefault="009339A2" w:rsidP="009339A2">
            <w:pPr>
              <w:jc w:val="center"/>
            </w:pPr>
            <w:r>
              <w:t>Tveganje</w:t>
            </w:r>
          </w:p>
        </w:tc>
        <w:tc>
          <w:tcPr>
            <w:tcW w:w="3012" w:type="dxa"/>
            <w:vMerge w:val="restart"/>
            <w:vAlign w:val="center"/>
          </w:tcPr>
          <w:p w14:paraId="0803BE17" w14:textId="77777777" w:rsidR="009339A2" w:rsidRDefault="009339A2" w:rsidP="009339A2">
            <w:pPr>
              <w:jc w:val="center"/>
            </w:pPr>
            <w:r>
              <w:t>Verjetnost tveganja</w:t>
            </w:r>
          </w:p>
        </w:tc>
        <w:tc>
          <w:tcPr>
            <w:tcW w:w="3036" w:type="dxa"/>
            <w:gridSpan w:val="3"/>
            <w:vAlign w:val="center"/>
          </w:tcPr>
          <w:p w14:paraId="7D92A508" w14:textId="77777777" w:rsidR="009339A2" w:rsidRDefault="009339A2" w:rsidP="009339A2">
            <w:pPr>
              <w:jc w:val="center"/>
            </w:pPr>
            <w:r>
              <w:t>Posledice tveganja</w:t>
            </w:r>
          </w:p>
        </w:tc>
      </w:tr>
      <w:tr w:rsidR="009339A2" w14:paraId="2361568A" w14:textId="77777777" w:rsidTr="009339A2">
        <w:trPr>
          <w:trHeight w:val="305"/>
        </w:trPr>
        <w:tc>
          <w:tcPr>
            <w:tcW w:w="3012" w:type="dxa"/>
            <w:vMerge/>
            <w:vAlign w:val="center"/>
          </w:tcPr>
          <w:p w14:paraId="664355AD" w14:textId="77777777" w:rsidR="009339A2" w:rsidRDefault="009339A2" w:rsidP="009339A2">
            <w:pPr>
              <w:jc w:val="center"/>
            </w:pPr>
          </w:p>
        </w:tc>
        <w:tc>
          <w:tcPr>
            <w:tcW w:w="3012" w:type="dxa"/>
            <w:vMerge/>
            <w:vAlign w:val="center"/>
          </w:tcPr>
          <w:p w14:paraId="1A965116" w14:textId="77777777" w:rsidR="009339A2" w:rsidRDefault="009339A2" w:rsidP="009339A2">
            <w:pPr>
              <w:jc w:val="center"/>
            </w:pPr>
          </w:p>
        </w:tc>
        <w:tc>
          <w:tcPr>
            <w:tcW w:w="1023" w:type="dxa"/>
            <w:vAlign w:val="center"/>
          </w:tcPr>
          <w:p w14:paraId="5B44A295" w14:textId="77777777" w:rsidR="009339A2" w:rsidRDefault="009339A2" w:rsidP="009339A2">
            <w:pPr>
              <w:jc w:val="center"/>
            </w:pPr>
            <w:r>
              <w:t>Finančne</w:t>
            </w:r>
          </w:p>
        </w:tc>
        <w:tc>
          <w:tcPr>
            <w:tcW w:w="1007" w:type="dxa"/>
            <w:vAlign w:val="center"/>
          </w:tcPr>
          <w:p w14:paraId="5D62C200" w14:textId="77777777" w:rsidR="009339A2" w:rsidRDefault="009339A2" w:rsidP="009339A2">
            <w:pPr>
              <w:jc w:val="center"/>
            </w:pPr>
            <w:r>
              <w:t>Časovne</w:t>
            </w:r>
          </w:p>
        </w:tc>
        <w:tc>
          <w:tcPr>
            <w:tcW w:w="1006" w:type="dxa"/>
            <w:vAlign w:val="center"/>
          </w:tcPr>
          <w:p w14:paraId="08FAFD17" w14:textId="77777777" w:rsidR="009339A2" w:rsidRDefault="009339A2" w:rsidP="009339A2">
            <w:pPr>
              <w:jc w:val="center"/>
            </w:pPr>
            <w:r>
              <w:t>Ljudje</w:t>
            </w:r>
          </w:p>
        </w:tc>
      </w:tr>
      <w:tr w:rsidR="009339A2" w14:paraId="4E9FC5A6" w14:textId="77777777" w:rsidTr="009339A2">
        <w:tc>
          <w:tcPr>
            <w:tcW w:w="3012" w:type="dxa"/>
            <w:vAlign w:val="center"/>
          </w:tcPr>
          <w:p w14:paraId="6AE01EC4" w14:textId="77777777" w:rsidR="009339A2" w:rsidRDefault="009339A2" w:rsidP="009339A2">
            <w:pPr>
              <w:jc w:val="left"/>
            </w:pPr>
            <w:r>
              <w:t>Na trgu ni primerne rešitve za implementacijo v podjetju</w:t>
            </w:r>
          </w:p>
        </w:tc>
        <w:tc>
          <w:tcPr>
            <w:tcW w:w="3012" w:type="dxa"/>
            <w:vAlign w:val="center"/>
          </w:tcPr>
          <w:p w14:paraId="21177137" w14:textId="77777777" w:rsidR="009339A2" w:rsidRDefault="009339A2" w:rsidP="009339A2">
            <w:pPr>
              <w:jc w:val="center"/>
            </w:pPr>
            <w:r>
              <w:t>Majhna</w:t>
            </w:r>
          </w:p>
        </w:tc>
        <w:tc>
          <w:tcPr>
            <w:tcW w:w="1023" w:type="dxa"/>
            <w:vAlign w:val="center"/>
          </w:tcPr>
          <w:p w14:paraId="3E7DE6F2" w14:textId="77777777" w:rsidR="009339A2" w:rsidRDefault="009339A2" w:rsidP="009339A2">
            <w:pPr>
              <w:jc w:val="center"/>
            </w:pPr>
            <w:r>
              <w:t>Srednje</w:t>
            </w:r>
          </w:p>
        </w:tc>
        <w:tc>
          <w:tcPr>
            <w:tcW w:w="1007" w:type="dxa"/>
            <w:vAlign w:val="center"/>
          </w:tcPr>
          <w:p w14:paraId="2ADDD3BE" w14:textId="77777777" w:rsidR="009339A2" w:rsidRDefault="009339A2" w:rsidP="009339A2">
            <w:pPr>
              <w:jc w:val="center"/>
            </w:pPr>
            <w:r>
              <w:t>Velike</w:t>
            </w:r>
          </w:p>
        </w:tc>
        <w:tc>
          <w:tcPr>
            <w:tcW w:w="1006" w:type="dxa"/>
            <w:vAlign w:val="center"/>
          </w:tcPr>
          <w:p w14:paraId="11DFCED2" w14:textId="77777777" w:rsidR="009339A2" w:rsidRDefault="009339A2" w:rsidP="009339A2">
            <w:pPr>
              <w:jc w:val="center"/>
            </w:pPr>
            <w:r>
              <w:t>Majhne</w:t>
            </w:r>
          </w:p>
        </w:tc>
      </w:tr>
      <w:tr w:rsidR="009339A2" w14:paraId="7DF4E37C" w14:textId="77777777" w:rsidTr="009339A2">
        <w:tc>
          <w:tcPr>
            <w:tcW w:w="3012" w:type="dxa"/>
            <w:vAlign w:val="center"/>
          </w:tcPr>
          <w:p w14:paraId="44FB30F8" w14:textId="45EFE268" w:rsidR="009339A2" w:rsidRDefault="00F25199" w:rsidP="009339A2">
            <w:pPr>
              <w:jc w:val="left"/>
            </w:pPr>
            <w:r>
              <w:t>Ponudnik storitve prekine sodelovanje v fazi uvedbe sistema</w:t>
            </w:r>
          </w:p>
        </w:tc>
        <w:tc>
          <w:tcPr>
            <w:tcW w:w="3012" w:type="dxa"/>
            <w:vAlign w:val="center"/>
          </w:tcPr>
          <w:p w14:paraId="1DA6542E" w14:textId="6A704C28" w:rsidR="009339A2" w:rsidRDefault="00F25199" w:rsidP="009339A2">
            <w:pPr>
              <w:jc w:val="center"/>
            </w:pPr>
            <w:r>
              <w:t>Majhna</w:t>
            </w:r>
          </w:p>
        </w:tc>
        <w:tc>
          <w:tcPr>
            <w:tcW w:w="1023" w:type="dxa"/>
            <w:vAlign w:val="center"/>
          </w:tcPr>
          <w:p w14:paraId="3041E394" w14:textId="746FA897" w:rsidR="009339A2" w:rsidRDefault="00F25199" w:rsidP="009339A2">
            <w:pPr>
              <w:jc w:val="center"/>
            </w:pPr>
            <w:r>
              <w:t>Srednje</w:t>
            </w:r>
          </w:p>
        </w:tc>
        <w:tc>
          <w:tcPr>
            <w:tcW w:w="1007" w:type="dxa"/>
            <w:vAlign w:val="center"/>
          </w:tcPr>
          <w:p w14:paraId="722B00AE" w14:textId="5989A29B" w:rsidR="009339A2" w:rsidRDefault="00F25199" w:rsidP="009339A2">
            <w:pPr>
              <w:jc w:val="center"/>
            </w:pPr>
            <w:r>
              <w:t>Velike</w:t>
            </w:r>
          </w:p>
        </w:tc>
        <w:tc>
          <w:tcPr>
            <w:tcW w:w="1006" w:type="dxa"/>
            <w:vAlign w:val="center"/>
          </w:tcPr>
          <w:p w14:paraId="42C6D796" w14:textId="30B1112B" w:rsidR="00F25199" w:rsidRDefault="00F25199" w:rsidP="00F25199">
            <w:pPr>
              <w:jc w:val="center"/>
            </w:pPr>
            <w:r>
              <w:t>Majhne</w:t>
            </w:r>
          </w:p>
        </w:tc>
      </w:tr>
      <w:tr w:rsidR="00F25199" w14:paraId="37BEC50C" w14:textId="77777777" w:rsidTr="009339A2">
        <w:tc>
          <w:tcPr>
            <w:tcW w:w="3012" w:type="dxa"/>
            <w:vAlign w:val="center"/>
          </w:tcPr>
          <w:p w14:paraId="075D5F1C" w14:textId="7400019E" w:rsidR="00F25199" w:rsidRDefault="00F25199" w:rsidP="009339A2">
            <w:pPr>
              <w:jc w:val="left"/>
            </w:pPr>
            <w:r>
              <w:t>Težave zaposlenih pri u</w:t>
            </w:r>
            <w:r w:rsidR="00097D9C">
              <w:t>čenju</w:t>
            </w:r>
            <w:r>
              <w:t xml:space="preserve"> </w:t>
            </w:r>
            <w:r w:rsidR="00097D9C">
              <w:t xml:space="preserve"> uporabe novega </w:t>
            </w:r>
            <w:r>
              <w:t>sistema</w:t>
            </w:r>
          </w:p>
        </w:tc>
        <w:tc>
          <w:tcPr>
            <w:tcW w:w="3012" w:type="dxa"/>
            <w:vAlign w:val="center"/>
          </w:tcPr>
          <w:p w14:paraId="2416662D" w14:textId="13DF71DD" w:rsidR="00F25199" w:rsidRDefault="00097D9C" w:rsidP="009339A2">
            <w:pPr>
              <w:jc w:val="center"/>
            </w:pPr>
            <w:r>
              <w:t>Velika</w:t>
            </w:r>
          </w:p>
        </w:tc>
        <w:tc>
          <w:tcPr>
            <w:tcW w:w="1023" w:type="dxa"/>
            <w:vAlign w:val="center"/>
          </w:tcPr>
          <w:p w14:paraId="0A5A9E3F" w14:textId="49ECF003" w:rsidR="00F25199" w:rsidRDefault="00097D9C" w:rsidP="009339A2">
            <w:pPr>
              <w:jc w:val="center"/>
            </w:pPr>
            <w:r>
              <w:t>Majhne</w:t>
            </w:r>
          </w:p>
        </w:tc>
        <w:tc>
          <w:tcPr>
            <w:tcW w:w="1007" w:type="dxa"/>
            <w:vAlign w:val="center"/>
          </w:tcPr>
          <w:p w14:paraId="51759ED1" w14:textId="1F1FC94E" w:rsidR="00F25199" w:rsidRDefault="00097D9C" w:rsidP="009339A2">
            <w:pPr>
              <w:jc w:val="center"/>
            </w:pPr>
            <w:r>
              <w:t>Majhne</w:t>
            </w:r>
          </w:p>
        </w:tc>
        <w:tc>
          <w:tcPr>
            <w:tcW w:w="1006" w:type="dxa"/>
            <w:vAlign w:val="center"/>
          </w:tcPr>
          <w:p w14:paraId="285AA027" w14:textId="04833CA8" w:rsidR="00F25199" w:rsidRDefault="00097D9C" w:rsidP="00F25199">
            <w:pPr>
              <w:jc w:val="center"/>
            </w:pPr>
            <w:r>
              <w:t>Majhne</w:t>
            </w:r>
          </w:p>
        </w:tc>
      </w:tr>
      <w:tr w:rsidR="00F25199" w14:paraId="2E210F76" w14:textId="77777777" w:rsidTr="009339A2">
        <w:tc>
          <w:tcPr>
            <w:tcW w:w="3012" w:type="dxa"/>
            <w:vAlign w:val="center"/>
          </w:tcPr>
          <w:p w14:paraId="2C9A1EC6" w14:textId="660A8854" w:rsidR="00F25199" w:rsidRDefault="00097D9C" w:rsidP="009339A2">
            <w:pPr>
              <w:jc w:val="left"/>
            </w:pPr>
            <w:r>
              <w:t>Zamude pri naročilu in namestitvi nove strojne opreme</w:t>
            </w:r>
          </w:p>
        </w:tc>
        <w:tc>
          <w:tcPr>
            <w:tcW w:w="3012" w:type="dxa"/>
            <w:vAlign w:val="center"/>
          </w:tcPr>
          <w:p w14:paraId="2F9B5B5C" w14:textId="0F63E88B" w:rsidR="00F25199" w:rsidRDefault="00097D9C" w:rsidP="009339A2">
            <w:pPr>
              <w:jc w:val="center"/>
            </w:pPr>
            <w:r>
              <w:t>Srednja</w:t>
            </w:r>
          </w:p>
        </w:tc>
        <w:tc>
          <w:tcPr>
            <w:tcW w:w="1023" w:type="dxa"/>
            <w:vAlign w:val="center"/>
          </w:tcPr>
          <w:p w14:paraId="760CB28F" w14:textId="669F7CAD" w:rsidR="00F25199" w:rsidRDefault="00097D9C" w:rsidP="009339A2">
            <w:pPr>
              <w:jc w:val="center"/>
            </w:pPr>
            <w:r>
              <w:t>Majhne</w:t>
            </w:r>
          </w:p>
        </w:tc>
        <w:tc>
          <w:tcPr>
            <w:tcW w:w="1007" w:type="dxa"/>
            <w:vAlign w:val="center"/>
          </w:tcPr>
          <w:p w14:paraId="602B057E" w14:textId="7F046B08" w:rsidR="00F25199" w:rsidRDefault="00097D9C" w:rsidP="009339A2">
            <w:pPr>
              <w:jc w:val="center"/>
            </w:pPr>
            <w:r>
              <w:t>Srednje</w:t>
            </w:r>
          </w:p>
        </w:tc>
        <w:tc>
          <w:tcPr>
            <w:tcW w:w="1006" w:type="dxa"/>
            <w:vAlign w:val="center"/>
          </w:tcPr>
          <w:p w14:paraId="6D7EA230" w14:textId="769D9DED" w:rsidR="00F25199" w:rsidRDefault="00097D9C" w:rsidP="00F25199">
            <w:pPr>
              <w:jc w:val="center"/>
            </w:pPr>
            <w:r>
              <w:t>Majhne</w:t>
            </w:r>
          </w:p>
        </w:tc>
      </w:tr>
      <w:tr w:rsidR="00F25199" w14:paraId="58A538F3" w14:textId="77777777" w:rsidTr="009339A2">
        <w:tc>
          <w:tcPr>
            <w:tcW w:w="3012" w:type="dxa"/>
            <w:vAlign w:val="center"/>
          </w:tcPr>
          <w:p w14:paraId="455AFDCE" w14:textId="03E7F943" w:rsidR="00F25199" w:rsidRDefault="00097D9C" w:rsidP="009339A2">
            <w:pPr>
              <w:jc w:val="left"/>
            </w:pPr>
            <w:r>
              <w:t>Težave pri namestitvi programske opreme</w:t>
            </w:r>
          </w:p>
        </w:tc>
        <w:tc>
          <w:tcPr>
            <w:tcW w:w="3012" w:type="dxa"/>
            <w:vAlign w:val="center"/>
          </w:tcPr>
          <w:p w14:paraId="4EC79CCE" w14:textId="46A1EBD9" w:rsidR="00F25199" w:rsidRDefault="00097D9C" w:rsidP="009339A2">
            <w:pPr>
              <w:jc w:val="center"/>
            </w:pPr>
            <w:r>
              <w:t>Majhna</w:t>
            </w:r>
          </w:p>
        </w:tc>
        <w:tc>
          <w:tcPr>
            <w:tcW w:w="1023" w:type="dxa"/>
            <w:vAlign w:val="center"/>
          </w:tcPr>
          <w:p w14:paraId="5AD763ED" w14:textId="3A9D94DF" w:rsidR="00F25199" w:rsidRDefault="00097D9C" w:rsidP="009339A2">
            <w:pPr>
              <w:jc w:val="center"/>
            </w:pPr>
            <w:r>
              <w:t>Majhne</w:t>
            </w:r>
          </w:p>
        </w:tc>
        <w:tc>
          <w:tcPr>
            <w:tcW w:w="1007" w:type="dxa"/>
            <w:vAlign w:val="center"/>
          </w:tcPr>
          <w:p w14:paraId="142153D1" w14:textId="0CFFA9C8" w:rsidR="00F25199" w:rsidRDefault="00097D9C" w:rsidP="009339A2">
            <w:pPr>
              <w:jc w:val="center"/>
            </w:pPr>
            <w:r>
              <w:t>Srednje</w:t>
            </w:r>
          </w:p>
        </w:tc>
        <w:tc>
          <w:tcPr>
            <w:tcW w:w="1006" w:type="dxa"/>
            <w:vAlign w:val="center"/>
          </w:tcPr>
          <w:p w14:paraId="5D992ECC" w14:textId="2F4CB73A" w:rsidR="00F25199" w:rsidRDefault="00097D9C" w:rsidP="00F25199">
            <w:pPr>
              <w:jc w:val="center"/>
            </w:pPr>
            <w:r>
              <w:t>Majhne</w:t>
            </w:r>
          </w:p>
        </w:tc>
      </w:tr>
      <w:tr w:rsidR="00F25199" w14:paraId="60AA3865" w14:textId="77777777" w:rsidTr="009339A2">
        <w:tc>
          <w:tcPr>
            <w:tcW w:w="3012" w:type="dxa"/>
            <w:vAlign w:val="center"/>
          </w:tcPr>
          <w:p w14:paraId="5586B13F" w14:textId="7B3A737C" w:rsidR="00F25199" w:rsidRDefault="00E768C6" w:rsidP="009339A2">
            <w:pPr>
              <w:jc w:val="left"/>
            </w:pPr>
            <w:r>
              <w:t xml:space="preserve">Namerno preprečevanje uspešnega zaključka projekta s </w:t>
            </w:r>
            <w:r>
              <w:lastRenderedPageBreak/>
              <w:t>strani zaposlenih na strani naročnika</w:t>
            </w:r>
          </w:p>
        </w:tc>
        <w:tc>
          <w:tcPr>
            <w:tcW w:w="3012" w:type="dxa"/>
            <w:vAlign w:val="center"/>
          </w:tcPr>
          <w:p w14:paraId="2B4A981A" w14:textId="3F0239E3" w:rsidR="00F25199" w:rsidRDefault="00E768C6" w:rsidP="009339A2">
            <w:pPr>
              <w:jc w:val="center"/>
            </w:pPr>
            <w:r>
              <w:lastRenderedPageBreak/>
              <w:t>Majhna</w:t>
            </w:r>
          </w:p>
        </w:tc>
        <w:tc>
          <w:tcPr>
            <w:tcW w:w="1023" w:type="dxa"/>
            <w:vAlign w:val="center"/>
          </w:tcPr>
          <w:p w14:paraId="67B9EB98" w14:textId="72EAE5A4" w:rsidR="00F25199" w:rsidRDefault="00E768C6" w:rsidP="009339A2">
            <w:pPr>
              <w:jc w:val="center"/>
            </w:pPr>
            <w:r>
              <w:t>Srednje</w:t>
            </w:r>
          </w:p>
        </w:tc>
        <w:tc>
          <w:tcPr>
            <w:tcW w:w="1007" w:type="dxa"/>
            <w:vAlign w:val="center"/>
          </w:tcPr>
          <w:p w14:paraId="6290115D" w14:textId="3608CED7" w:rsidR="00F25199" w:rsidRDefault="00E768C6" w:rsidP="009339A2">
            <w:pPr>
              <w:jc w:val="center"/>
            </w:pPr>
            <w:r>
              <w:t>Velike</w:t>
            </w:r>
          </w:p>
        </w:tc>
        <w:tc>
          <w:tcPr>
            <w:tcW w:w="1006" w:type="dxa"/>
            <w:vAlign w:val="center"/>
          </w:tcPr>
          <w:p w14:paraId="4BF7133F" w14:textId="1962E051" w:rsidR="00F25199" w:rsidRDefault="00E768C6" w:rsidP="00F25199">
            <w:pPr>
              <w:jc w:val="center"/>
            </w:pPr>
            <w:r>
              <w:t>Velike</w:t>
            </w:r>
          </w:p>
        </w:tc>
      </w:tr>
      <w:tr w:rsidR="00E768C6" w14:paraId="02E27542" w14:textId="77777777" w:rsidTr="009339A2">
        <w:tc>
          <w:tcPr>
            <w:tcW w:w="3012" w:type="dxa"/>
            <w:vAlign w:val="center"/>
          </w:tcPr>
          <w:p w14:paraId="488177FD" w14:textId="474BE0BD" w:rsidR="00E768C6" w:rsidRDefault="00E768C6" w:rsidP="009339A2">
            <w:pPr>
              <w:jc w:val="left"/>
            </w:pPr>
            <w:r>
              <w:t>Namerno preprečevanje uspešnega zaključka projekta s strani dosedanjih partnerskih podjetji na strani naročnika</w:t>
            </w:r>
          </w:p>
        </w:tc>
        <w:tc>
          <w:tcPr>
            <w:tcW w:w="3012" w:type="dxa"/>
            <w:vAlign w:val="center"/>
          </w:tcPr>
          <w:p w14:paraId="29E50126" w14:textId="1B693242" w:rsidR="00E768C6" w:rsidRDefault="00E768C6" w:rsidP="009339A2">
            <w:pPr>
              <w:jc w:val="center"/>
            </w:pPr>
            <w:r>
              <w:t>Srednja</w:t>
            </w:r>
          </w:p>
        </w:tc>
        <w:tc>
          <w:tcPr>
            <w:tcW w:w="1023" w:type="dxa"/>
            <w:vAlign w:val="center"/>
          </w:tcPr>
          <w:p w14:paraId="5169D948" w14:textId="23FDBB04" w:rsidR="00E768C6" w:rsidRDefault="00E768C6" w:rsidP="009339A2">
            <w:pPr>
              <w:jc w:val="center"/>
            </w:pPr>
            <w:r>
              <w:t>Majhne</w:t>
            </w:r>
          </w:p>
        </w:tc>
        <w:tc>
          <w:tcPr>
            <w:tcW w:w="1007" w:type="dxa"/>
            <w:vAlign w:val="center"/>
          </w:tcPr>
          <w:p w14:paraId="64C18E20" w14:textId="34A5B472" w:rsidR="00E768C6" w:rsidRDefault="00E768C6" w:rsidP="009339A2">
            <w:pPr>
              <w:jc w:val="center"/>
            </w:pPr>
            <w:r>
              <w:t>Velike</w:t>
            </w:r>
          </w:p>
        </w:tc>
        <w:tc>
          <w:tcPr>
            <w:tcW w:w="1006" w:type="dxa"/>
            <w:vAlign w:val="center"/>
          </w:tcPr>
          <w:p w14:paraId="70763BD6" w14:textId="79F40216" w:rsidR="00E768C6" w:rsidRDefault="00E768C6" w:rsidP="00F25199">
            <w:pPr>
              <w:jc w:val="center"/>
            </w:pPr>
            <w:r>
              <w:t>Majhne</w:t>
            </w:r>
          </w:p>
        </w:tc>
      </w:tr>
    </w:tbl>
    <w:p w14:paraId="6E1831B3" w14:textId="77777777" w:rsidR="009339A2" w:rsidRDefault="009339A2" w:rsidP="00650951"/>
    <w:p w14:paraId="54E11D2A" w14:textId="77777777" w:rsidR="00650951" w:rsidRPr="003C59FA" w:rsidRDefault="00650951" w:rsidP="00650951"/>
    <w:p w14:paraId="31126E5D" w14:textId="77777777" w:rsidR="003C59FA" w:rsidRPr="008077AF" w:rsidRDefault="003C59FA" w:rsidP="003C59FA"/>
    <w:p w14:paraId="2DE403A5" w14:textId="77777777" w:rsidR="00224E4F" w:rsidRPr="00D2476D" w:rsidRDefault="00224E4F" w:rsidP="00D2476D"/>
    <w:p w14:paraId="62431CDC" w14:textId="77777777" w:rsidR="00360180" w:rsidRPr="0051695C" w:rsidRDefault="00360180" w:rsidP="0051695C"/>
    <w:p w14:paraId="49E398E2" w14:textId="77777777" w:rsidR="00D35370" w:rsidRPr="002D2F85" w:rsidRDefault="00D35370" w:rsidP="002D2F85"/>
    <w:p w14:paraId="16287F21" w14:textId="77777777" w:rsidR="002D2F85" w:rsidRDefault="002D2F85" w:rsidP="002D2F85"/>
    <w:p w14:paraId="5BE93A62" w14:textId="77777777" w:rsidR="005169C3" w:rsidRPr="005169C3" w:rsidRDefault="005169C3" w:rsidP="005169C3"/>
    <w:p w14:paraId="384BA73E" w14:textId="77777777" w:rsidR="005169C3" w:rsidRPr="00D643D2" w:rsidRDefault="005169C3" w:rsidP="005B61BB"/>
    <w:p w14:paraId="34B3F2EB" w14:textId="77777777" w:rsidR="00D643D2" w:rsidRPr="00D643D2" w:rsidRDefault="00D643D2" w:rsidP="00D643D2"/>
    <w:p w14:paraId="7D34F5C7" w14:textId="77777777" w:rsidR="00D643D2" w:rsidRPr="0093782A" w:rsidRDefault="00D643D2" w:rsidP="0093782A"/>
    <w:p w14:paraId="0B4020A7" w14:textId="77777777" w:rsidR="0093782A" w:rsidRPr="007C22A2" w:rsidRDefault="0093782A">
      <w:pPr>
        <w:spacing w:after="0" w:line="240" w:lineRule="auto"/>
        <w:jc w:val="left"/>
      </w:pPr>
    </w:p>
    <w:p w14:paraId="1D7B270A" w14:textId="77777777" w:rsidR="00B67CDB" w:rsidRPr="007C22A2" w:rsidRDefault="00B67CDB">
      <w:pPr>
        <w:spacing w:after="0" w:line="240" w:lineRule="auto"/>
        <w:jc w:val="left"/>
      </w:pPr>
    </w:p>
    <w:p w14:paraId="4F904CB7" w14:textId="77777777" w:rsidR="004F36A1" w:rsidRPr="007C22A2" w:rsidRDefault="004F36A1">
      <w:pPr>
        <w:spacing w:after="0" w:line="240" w:lineRule="auto"/>
        <w:jc w:val="left"/>
      </w:pPr>
    </w:p>
    <w:p w14:paraId="06971CD3" w14:textId="77777777" w:rsidR="004F36A1" w:rsidRPr="007C22A2" w:rsidRDefault="004F36A1">
      <w:pPr>
        <w:spacing w:after="0" w:line="240" w:lineRule="auto"/>
        <w:jc w:val="left"/>
      </w:pPr>
    </w:p>
    <w:p w14:paraId="2A1F701D" w14:textId="77777777" w:rsidR="00CC49F9" w:rsidRPr="0093782A" w:rsidRDefault="00CC49F9" w:rsidP="0093782A">
      <w:pPr>
        <w:spacing w:after="0" w:line="240" w:lineRule="auto"/>
        <w:jc w:val="left"/>
        <w:rPr>
          <w:rFonts w:ascii="Cambria" w:eastAsia="Times New Roman" w:hAnsi="Cambria"/>
          <w:b/>
          <w:bCs/>
          <w:color w:val="1F497D"/>
          <w:sz w:val="28"/>
          <w:szCs w:val="28"/>
        </w:rPr>
      </w:pPr>
      <w:r w:rsidRPr="007C22A2">
        <w:rPr>
          <w:rFonts w:ascii="Cambria" w:eastAsia="Times New Roman" w:hAnsi="Cambria"/>
          <w:b/>
          <w:bCs/>
          <w:color w:val="1F497D"/>
          <w:sz w:val="28"/>
          <w:szCs w:val="28"/>
        </w:rPr>
        <w:br w:type="page"/>
      </w:r>
    </w:p>
    <w:sectPr w:rsidR="00CC49F9" w:rsidRPr="0093782A" w:rsidSect="004F08D5">
      <w:footerReference w:type="even" r:id="rId15"/>
      <w:footerReference w:type="default" r:id="rId16"/>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FED1A" w14:textId="77777777" w:rsidR="00460443" w:rsidRPr="00EA3EB5" w:rsidRDefault="00460443" w:rsidP="00EA3EB5">
      <w:pPr>
        <w:pStyle w:val="NoSpacing"/>
        <w:rPr>
          <w:rFonts w:eastAsia="Calibri"/>
          <w:lang w:val="sl-SI"/>
        </w:rPr>
      </w:pPr>
      <w:r>
        <w:separator/>
      </w:r>
    </w:p>
  </w:endnote>
  <w:endnote w:type="continuationSeparator" w:id="0">
    <w:p w14:paraId="26EEEB82" w14:textId="77777777" w:rsidR="00460443" w:rsidRPr="00EA3EB5" w:rsidRDefault="00460443" w:rsidP="00EA3EB5">
      <w:pPr>
        <w:pStyle w:val="NoSpacing"/>
        <w:rPr>
          <w:rFonts w:eastAsia="Calibri"/>
          <w:lang w:val="sl-SI"/>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Garamond">
    <w:charset w:val="EE"/>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FCA41" w14:textId="77777777" w:rsidR="00764012" w:rsidRDefault="00764012">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161"/>
      <w:gridCol w:w="909"/>
    </w:tblGrid>
    <w:tr w:rsidR="00764012" w:rsidRPr="00362541" w14:paraId="77CE291F" w14:textId="77777777" w:rsidTr="004A41B7">
      <w:tc>
        <w:tcPr>
          <w:tcW w:w="4499" w:type="pct"/>
          <w:tcBorders>
            <w:top w:val="single" w:sz="4" w:space="0" w:color="4F81BD"/>
          </w:tcBorders>
          <w:tcMar>
            <w:left w:w="0" w:type="dxa"/>
          </w:tcMar>
        </w:tcPr>
        <w:p w14:paraId="5AAEF518" w14:textId="77777777" w:rsidR="00764012" w:rsidRPr="00362541" w:rsidRDefault="00764012" w:rsidP="009B74D1">
          <w:pPr>
            <w:pStyle w:val="Footer"/>
            <w:jc w:val="left"/>
            <w:rPr>
              <w:color w:val="1F497D"/>
              <w:sz w:val="20"/>
              <w:szCs w:val="20"/>
            </w:rPr>
          </w:pPr>
          <w:r w:rsidRPr="00362541">
            <w:rPr>
              <w:color w:val="1F497D"/>
              <w:sz w:val="20"/>
              <w:szCs w:val="20"/>
            </w:rPr>
            <w:t xml:space="preserve">© </w:t>
          </w:r>
          <w:r>
            <w:rPr>
              <w:color w:val="1F497D"/>
              <w:sz w:val="20"/>
              <w:szCs w:val="20"/>
            </w:rPr>
            <w:t>FRI</w:t>
          </w:r>
        </w:p>
      </w:tc>
      <w:tc>
        <w:tcPr>
          <w:tcW w:w="501" w:type="pct"/>
          <w:tcBorders>
            <w:top w:val="single" w:sz="4" w:space="0" w:color="4F81BD"/>
          </w:tcBorders>
          <w:shd w:val="clear" w:color="auto" w:fill="4F81BD"/>
          <w:tcMar>
            <w:left w:w="0" w:type="dxa"/>
            <w:right w:w="0" w:type="dxa"/>
          </w:tcMar>
        </w:tcPr>
        <w:p w14:paraId="43BFBA21" w14:textId="77777777" w:rsidR="00764012" w:rsidRPr="00362541" w:rsidRDefault="00764012" w:rsidP="004A41B7">
          <w:pPr>
            <w:pStyle w:val="Header"/>
            <w:jc w:val="center"/>
            <w:rPr>
              <w:color w:val="FFFFFF"/>
              <w:sz w:val="20"/>
              <w:szCs w:val="20"/>
            </w:rPr>
          </w:pPr>
          <w:r w:rsidRPr="00362541">
            <w:rPr>
              <w:color w:val="FFFFFF"/>
              <w:sz w:val="20"/>
              <w:szCs w:val="20"/>
            </w:rPr>
            <w:fldChar w:fldCharType="begin"/>
          </w:r>
          <w:r w:rsidRPr="00362541">
            <w:rPr>
              <w:color w:val="FFFFFF"/>
              <w:sz w:val="20"/>
              <w:szCs w:val="20"/>
            </w:rPr>
            <w:instrText xml:space="preserve"> PAGE   \* MERGEFORMAT </w:instrText>
          </w:r>
          <w:r w:rsidRPr="00362541">
            <w:rPr>
              <w:color w:val="FFFFFF"/>
              <w:sz w:val="20"/>
              <w:szCs w:val="20"/>
            </w:rPr>
            <w:fldChar w:fldCharType="separate"/>
          </w:r>
          <w:r w:rsidR="007923C9">
            <w:rPr>
              <w:noProof/>
              <w:color w:val="FFFFFF"/>
              <w:sz w:val="20"/>
              <w:szCs w:val="20"/>
            </w:rPr>
            <w:t>8</w:t>
          </w:r>
          <w:r w:rsidRPr="00362541">
            <w:rPr>
              <w:color w:val="FFFFFF"/>
              <w:sz w:val="20"/>
              <w:szCs w:val="20"/>
            </w:rPr>
            <w:fldChar w:fldCharType="end"/>
          </w:r>
          <w:r w:rsidRPr="00362541">
            <w:rPr>
              <w:color w:val="FFFFFF"/>
              <w:sz w:val="20"/>
              <w:szCs w:val="20"/>
            </w:rPr>
            <w:t xml:space="preserve"> / </w:t>
          </w:r>
          <w:r w:rsidR="00460443">
            <w:fldChar w:fldCharType="begin"/>
          </w:r>
          <w:r w:rsidR="00460443">
            <w:instrText xml:space="preserve"> NUMPAGES   \* MERGEFORMAT </w:instrText>
          </w:r>
          <w:r w:rsidR="00460443">
            <w:fldChar w:fldCharType="separate"/>
          </w:r>
          <w:r w:rsidR="007923C9" w:rsidRPr="007923C9">
            <w:rPr>
              <w:noProof/>
              <w:color w:val="FFFFFF"/>
              <w:sz w:val="20"/>
              <w:szCs w:val="20"/>
            </w:rPr>
            <w:t>66</w:t>
          </w:r>
          <w:r w:rsidR="00460443">
            <w:rPr>
              <w:noProof/>
              <w:color w:val="FFFFFF"/>
              <w:sz w:val="20"/>
              <w:szCs w:val="20"/>
            </w:rPr>
            <w:fldChar w:fldCharType="end"/>
          </w:r>
        </w:p>
      </w:tc>
    </w:tr>
  </w:tbl>
  <w:p w14:paraId="6D9C8D39" w14:textId="77777777" w:rsidR="00764012" w:rsidRPr="00F06035" w:rsidRDefault="00764012" w:rsidP="00F06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3516A" w14:textId="77777777" w:rsidR="00460443" w:rsidRPr="00EA3EB5" w:rsidRDefault="00460443" w:rsidP="00EA3EB5">
      <w:pPr>
        <w:pStyle w:val="NoSpacing"/>
        <w:rPr>
          <w:rFonts w:eastAsia="Calibri"/>
          <w:lang w:val="sl-SI"/>
        </w:rPr>
      </w:pPr>
      <w:r>
        <w:separator/>
      </w:r>
    </w:p>
  </w:footnote>
  <w:footnote w:type="continuationSeparator" w:id="0">
    <w:p w14:paraId="730924CC" w14:textId="77777777" w:rsidR="00460443" w:rsidRPr="00EA3EB5" w:rsidRDefault="00460443" w:rsidP="00EA3EB5">
      <w:pPr>
        <w:pStyle w:val="NoSpacing"/>
        <w:rPr>
          <w:rFonts w:eastAsia="Calibri"/>
          <w:lang w:val="sl-SI"/>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325AB"/>
    <w:multiLevelType w:val="hybridMultilevel"/>
    <w:tmpl w:val="0ED69A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14F0F63"/>
    <w:multiLevelType w:val="multilevel"/>
    <w:tmpl w:val="B7D4BCF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259604B"/>
    <w:multiLevelType w:val="hybridMultilevel"/>
    <w:tmpl w:val="F5E2A5D2"/>
    <w:lvl w:ilvl="0" w:tplc="E55E04A6">
      <w:start w:val="1"/>
      <w:numFmt w:val="decimal"/>
      <w:pStyle w:val="tevilenje-skupaj"/>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2452294A"/>
    <w:multiLevelType w:val="multilevel"/>
    <w:tmpl w:val="A4D6509C"/>
    <w:lvl w:ilvl="0">
      <w:start w:val="1"/>
      <w:numFmt w:val="decimal"/>
      <w:pStyle w:val="Naslov13"/>
      <w:lvlText w:val="%1"/>
      <w:lvlJc w:val="left"/>
      <w:pPr>
        <w:tabs>
          <w:tab w:val="num" w:pos="432"/>
        </w:tabs>
        <w:ind w:left="432" w:hanging="432"/>
      </w:pPr>
      <w:rPr>
        <w:rFonts w:cs="Times New Roman" w:hint="default"/>
      </w:rPr>
    </w:lvl>
    <w:lvl w:ilvl="1">
      <w:start w:val="1"/>
      <w:numFmt w:val="decimal"/>
      <w:pStyle w:val="Naslov23"/>
      <w:lvlText w:val="%1.%2"/>
      <w:lvlJc w:val="left"/>
      <w:pPr>
        <w:tabs>
          <w:tab w:val="num" w:pos="576"/>
        </w:tabs>
        <w:ind w:left="576" w:hanging="576"/>
      </w:pPr>
      <w:rPr>
        <w:rFonts w:cs="Times New Roman" w:hint="default"/>
      </w:rPr>
    </w:lvl>
    <w:lvl w:ilvl="2">
      <w:start w:val="1"/>
      <w:numFmt w:val="decimal"/>
      <w:pStyle w:val="Naslov32"/>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 w15:restartNumberingAfterBreak="0">
    <w:nsid w:val="321871D0"/>
    <w:multiLevelType w:val="hybridMultilevel"/>
    <w:tmpl w:val="EF6C9AAA"/>
    <w:lvl w:ilvl="0" w:tplc="ECEA79D6">
      <w:start w:val="1"/>
      <w:numFmt w:val="bullet"/>
      <w:lvlText w:val=""/>
      <w:lvlJc w:val="left"/>
      <w:pPr>
        <w:ind w:left="720" w:hanging="360"/>
      </w:pPr>
      <w:rPr>
        <w:rFonts w:ascii="Symbol" w:hAnsi="Symbol" w:hint="default"/>
      </w:rPr>
    </w:lvl>
    <w:lvl w:ilvl="1" w:tplc="7A98BA9A">
      <w:start w:val="1"/>
      <w:numFmt w:val="bullet"/>
      <w:lvlText w:val="o"/>
      <w:lvlJc w:val="left"/>
      <w:pPr>
        <w:ind w:left="1440" w:hanging="360"/>
      </w:pPr>
      <w:rPr>
        <w:rFonts w:ascii="Courier New" w:hAnsi="Courier New" w:hint="default"/>
      </w:rPr>
    </w:lvl>
    <w:lvl w:ilvl="2" w:tplc="23967B9A">
      <w:start w:val="1"/>
      <w:numFmt w:val="bullet"/>
      <w:lvlText w:val=""/>
      <w:lvlJc w:val="left"/>
      <w:pPr>
        <w:ind w:left="2160" w:hanging="360"/>
      </w:pPr>
      <w:rPr>
        <w:rFonts w:ascii="Wingdings" w:hAnsi="Wingdings" w:hint="default"/>
      </w:rPr>
    </w:lvl>
    <w:lvl w:ilvl="3" w:tplc="43BC08B2">
      <w:start w:val="1"/>
      <w:numFmt w:val="bullet"/>
      <w:lvlText w:val=""/>
      <w:lvlJc w:val="left"/>
      <w:pPr>
        <w:ind w:left="2880" w:hanging="360"/>
      </w:pPr>
      <w:rPr>
        <w:rFonts w:ascii="Symbol" w:hAnsi="Symbol" w:hint="default"/>
      </w:rPr>
    </w:lvl>
    <w:lvl w:ilvl="4" w:tplc="09321E2A">
      <w:start w:val="1"/>
      <w:numFmt w:val="bullet"/>
      <w:lvlText w:val="o"/>
      <w:lvlJc w:val="left"/>
      <w:pPr>
        <w:ind w:left="3600" w:hanging="360"/>
      </w:pPr>
      <w:rPr>
        <w:rFonts w:ascii="Courier New" w:hAnsi="Courier New" w:hint="default"/>
      </w:rPr>
    </w:lvl>
    <w:lvl w:ilvl="5" w:tplc="95B4C8E2">
      <w:start w:val="1"/>
      <w:numFmt w:val="bullet"/>
      <w:lvlText w:val=""/>
      <w:lvlJc w:val="left"/>
      <w:pPr>
        <w:ind w:left="4320" w:hanging="360"/>
      </w:pPr>
      <w:rPr>
        <w:rFonts w:ascii="Wingdings" w:hAnsi="Wingdings" w:hint="default"/>
      </w:rPr>
    </w:lvl>
    <w:lvl w:ilvl="6" w:tplc="1FF6759A">
      <w:start w:val="1"/>
      <w:numFmt w:val="bullet"/>
      <w:lvlText w:val=""/>
      <w:lvlJc w:val="left"/>
      <w:pPr>
        <w:ind w:left="5040" w:hanging="360"/>
      </w:pPr>
      <w:rPr>
        <w:rFonts w:ascii="Symbol" w:hAnsi="Symbol" w:hint="default"/>
      </w:rPr>
    </w:lvl>
    <w:lvl w:ilvl="7" w:tplc="389E5C9C">
      <w:start w:val="1"/>
      <w:numFmt w:val="bullet"/>
      <w:lvlText w:val="o"/>
      <w:lvlJc w:val="left"/>
      <w:pPr>
        <w:ind w:left="5760" w:hanging="360"/>
      </w:pPr>
      <w:rPr>
        <w:rFonts w:ascii="Courier New" w:hAnsi="Courier New" w:hint="default"/>
      </w:rPr>
    </w:lvl>
    <w:lvl w:ilvl="8" w:tplc="6540B838">
      <w:start w:val="1"/>
      <w:numFmt w:val="bullet"/>
      <w:lvlText w:val=""/>
      <w:lvlJc w:val="left"/>
      <w:pPr>
        <w:ind w:left="6480" w:hanging="360"/>
      </w:pPr>
      <w:rPr>
        <w:rFonts w:ascii="Wingdings" w:hAnsi="Wingdings" w:hint="default"/>
      </w:rPr>
    </w:lvl>
  </w:abstractNum>
  <w:abstractNum w:abstractNumId="5" w15:restartNumberingAfterBreak="0">
    <w:nsid w:val="3AB72B7A"/>
    <w:multiLevelType w:val="hybridMultilevel"/>
    <w:tmpl w:val="F9D6395E"/>
    <w:lvl w:ilvl="0" w:tplc="2104D72C">
      <w:start w:val="1"/>
      <w:numFmt w:val="bullet"/>
      <w:pStyle w:val="BulletPACKT"/>
      <w:lvlText w:val=""/>
      <w:lvlJc w:val="left"/>
      <w:pPr>
        <w:tabs>
          <w:tab w:val="num" w:pos="720"/>
        </w:tabs>
        <w:ind w:left="720" w:hanging="360"/>
      </w:pPr>
      <w:rPr>
        <w:rFonts w:ascii="Symbol" w:hAnsi="Symbol" w:hint="default"/>
      </w:rPr>
    </w:lvl>
    <w:lvl w:ilvl="1" w:tplc="04240003">
      <w:start w:val="1"/>
      <w:numFmt w:val="bullet"/>
      <w:lvlText w:val="o"/>
      <w:lvlJc w:val="left"/>
      <w:pPr>
        <w:tabs>
          <w:tab w:val="num" w:pos="720"/>
        </w:tabs>
        <w:ind w:left="720" w:hanging="360"/>
      </w:pPr>
      <w:rPr>
        <w:rFonts w:ascii="Courier New" w:hAnsi="Courier New" w:cs="Courier New" w:hint="default"/>
      </w:rPr>
    </w:lvl>
    <w:lvl w:ilvl="2" w:tplc="04240005">
      <w:start w:val="1"/>
      <w:numFmt w:val="bullet"/>
      <w:lvlText w:val=""/>
      <w:lvlJc w:val="left"/>
      <w:pPr>
        <w:tabs>
          <w:tab w:val="num" w:pos="1440"/>
        </w:tabs>
        <w:ind w:left="1440" w:hanging="360"/>
      </w:pPr>
      <w:rPr>
        <w:rFonts w:ascii="Wingdings" w:hAnsi="Wingdings" w:hint="default"/>
      </w:rPr>
    </w:lvl>
    <w:lvl w:ilvl="3" w:tplc="04240001">
      <w:start w:val="1"/>
      <w:numFmt w:val="bullet"/>
      <w:lvlText w:val=""/>
      <w:lvlJc w:val="left"/>
      <w:pPr>
        <w:tabs>
          <w:tab w:val="num" w:pos="2160"/>
        </w:tabs>
        <w:ind w:left="2160" w:hanging="360"/>
      </w:pPr>
      <w:rPr>
        <w:rFonts w:ascii="Symbol" w:hAnsi="Symbol" w:hint="default"/>
      </w:rPr>
    </w:lvl>
    <w:lvl w:ilvl="4" w:tplc="04240003">
      <w:start w:val="1"/>
      <w:numFmt w:val="bullet"/>
      <w:lvlText w:val="o"/>
      <w:lvlJc w:val="left"/>
      <w:pPr>
        <w:tabs>
          <w:tab w:val="num" w:pos="2880"/>
        </w:tabs>
        <w:ind w:left="2880" w:hanging="360"/>
      </w:pPr>
      <w:rPr>
        <w:rFonts w:ascii="Courier New" w:hAnsi="Courier New" w:cs="Courier New" w:hint="default"/>
      </w:rPr>
    </w:lvl>
    <w:lvl w:ilvl="5" w:tplc="04240005" w:tentative="1">
      <w:start w:val="1"/>
      <w:numFmt w:val="bullet"/>
      <w:lvlText w:val=""/>
      <w:lvlJc w:val="left"/>
      <w:pPr>
        <w:tabs>
          <w:tab w:val="num" w:pos="3600"/>
        </w:tabs>
        <w:ind w:left="3600" w:hanging="360"/>
      </w:pPr>
      <w:rPr>
        <w:rFonts w:ascii="Wingdings" w:hAnsi="Wingdings" w:hint="default"/>
      </w:rPr>
    </w:lvl>
    <w:lvl w:ilvl="6" w:tplc="04240001" w:tentative="1">
      <w:start w:val="1"/>
      <w:numFmt w:val="bullet"/>
      <w:lvlText w:val=""/>
      <w:lvlJc w:val="left"/>
      <w:pPr>
        <w:tabs>
          <w:tab w:val="num" w:pos="4320"/>
        </w:tabs>
        <w:ind w:left="4320" w:hanging="360"/>
      </w:pPr>
      <w:rPr>
        <w:rFonts w:ascii="Symbol" w:hAnsi="Symbol" w:hint="default"/>
      </w:rPr>
    </w:lvl>
    <w:lvl w:ilvl="7" w:tplc="04240003" w:tentative="1">
      <w:start w:val="1"/>
      <w:numFmt w:val="bullet"/>
      <w:lvlText w:val="o"/>
      <w:lvlJc w:val="left"/>
      <w:pPr>
        <w:tabs>
          <w:tab w:val="num" w:pos="5040"/>
        </w:tabs>
        <w:ind w:left="5040" w:hanging="360"/>
      </w:pPr>
      <w:rPr>
        <w:rFonts w:ascii="Courier New" w:hAnsi="Courier New" w:cs="Courier New" w:hint="default"/>
      </w:rPr>
    </w:lvl>
    <w:lvl w:ilvl="8" w:tplc="04240005" w:tentative="1">
      <w:start w:val="1"/>
      <w:numFmt w:val="bullet"/>
      <w:lvlText w:val=""/>
      <w:lvlJc w:val="left"/>
      <w:pPr>
        <w:tabs>
          <w:tab w:val="num" w:pos="5760"/>
        </w:tabs>
        <w:ind w:left="5760" w:hanging="360"/>
      </w:pPr>
      <w:rPr>
        <w:rFonts w:ascii="Wingdings" w:hAnsi="Wingdings" w:hint="default"/>
      </w:rPr>
    </w:lvl>
  </w:abstractNum>
  <w:abstractNum w:abstractNumId="6" w15:restartNumberingAfterBreak="0">
    <w:nsid w:val="47222999"/>
    <w:multiLevelType w:val="hybridMultilevel"/>
    <w:tmpl w:val="2A3818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82444D9"/>
    <w:multiLevelType w:val="hybridMultilevel"/>
    <w:tmpl w:val="A82C0AAC"/>
    <w:lvl w:ilvl="0" w:tplc="A44EB336">
      <w:start w:val="15"/>
      <w:numFmt w:val="bullet"/>
      <w:lvlText w:val=""/>
      <w:lvlJc w:val="left"/>
      <w:pPr>
        <w:ind w:left="720" w:hanging="360"/>
      </w:pPr>
      <w:rPr>
        <w:rFonts w:ascii="Symbol" w:eastAsia="Calibri" w:hAnsi="Symbol"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15:restartNumberingAfterBreak="0">
    <w:nsid w:val="4DB13642"/>
    <w:multiLevelType w:val="hybridMultilevel"/>
    <w:tmpl w:val="94806754"/>
    <w:lvl w:ilvl="0" w:tplc="6F8A778E">
      <w:start w:val="1"/>
      <w:numFmt w:val="bullet"/>
      <w:lvlText w:val=""/>
      <w:lvlJc w:val="left"/>
      <w:pPr>
        <w:ind w:left="720" w:hanging="360"/>
      </w:pPr>
      <w:rPr>
        <w:rFonts w:ascii="Symbol" w:hAnsi="Symbol" w:hint="default"/>
      </w:rPr>
    </w:lvl>
    <w:lvl w:ilvl="1" w:tplc="E7F8CC0E">
      <w:start w:val="1"/>
      <w:numFmt w:val="bullet"/>
      <w:lvlText w:val="o"/>
      <w:lvlJc w:val="left"/>
      <w:pPr>
        <w:ind w:left="1440" w:hanging="360"/>
      </w:pPr>
      <w:rPr>
        <w:rFonts w:ascii="Courier New" w:hAnsi="Courier New" w:hint="default"/>
      </w:rPr>
    </w:lvl>
    <w:lvl w:ilvl="2" w:tplc="AD926748">
      <w:start w:val="1"/>
      <w:numFmt w:val="bullet"/>
      <w:lvlText w:val=""/>
      <w:lvlJc w:val="left"/>
      <w:pPr>
        <w:ind w:left="2160" w:hanging="360"/>
      </w:pPr>
      <w:rPr>
        <w:rFonts w:ascii="Wingdings" w:hAnsi="Wingdings" w:hint="default"/>
      </w:rPr>
    </w:lvl>
    <w:lvl w:ilvl="3" w:tplc="9D2898AC">
      <w:start w:val="1"/>
      <w:numFmt w:val="bullet"/>
      <w:lvlText w:val=""/>
      <w:lvlJc w:val="left"/>
      <w:pPr>
        <w:ind w:left="2880" w:hanging="360"/>
      </w:pPr>
      <w:rPr>
        <w:rFonts w:ascii="Symbol" w:hAnsi="Symbol" w:hint="default"/>
      </w:rPr>
    </w:lvl>
    <w:lvl w:ilvl="4" w:tplc="784EC6A0">
      <w:start w:val="1"/>
      <w:numFmt w:val="bullet"/>
      <w:lvlText w:val="o"/>
      <w:lvlJc w:val="left"/>
      <w:pPr>
        <w:ind w:left="3600" w:hanging="360"/>
      </w:pPr>
      <w:rPr>
        <w:rFonts w:ascii="Courier New" w:hAnsi="Courier New" w:hint="default"/>
      </w:rPr>
    </w:lvl>
    <w:lvl w:ilvl="5" w:tplc="6FA812E8">
      <w:start w:val="1"/>
      <w:numFmt w:val="bullet"/>
      <w:lvlText w:val=""/>
      <w:lvlJc w:val="left"/>
      <w:pPr>
        <w:ind w:left="4320" w:hanging="360"/>
      </w:pPr>
      <w:rPr>
        <w:rFonts w:ascii="Wingdings" w:hAnsi="Wingdings" w:hint="default"/>
      </w:rPr>
    </w:lvl>
    <w:lvl w:ilvl="6" w:tplc="95C421E4">
      <w:start w:val="1"/>
      <w:numFmt w:val="bullet"/>
      <w:lvlText w:val=""/>
      <w:lvlJc w:val="left"/>
      <w:pPr>
        <w:ind w:left="5040" w:hanging="360"/>
      </w:pPr>
      <w:rPr>
        <w:rFonts w:ascii="Symbol" w:hAnsi="Symbol" w:hint="default"/>
      </w:rPr>
    </w:lvl>
    <w:lvl w:ilvl="7" w:tplc="7902E6D8">
      <w:start w:val="1"/>
      <w:numFmt w:val="bullet"/>
      <w:lvlText w:val="o"/>
      <w:lvlJc w:val="left"/>
      <w:pPr>
        <w:ind w:left="5760" w:hanging="360"/>
      </w:pPr>
      <w:rPr>
        <w:rFonts w:ascii="Courier New" w:hAnsi="Courier New" w:hint="default"/>
      </w:rPr>
    </w:lvl>
    <w:lvl w:ilvl="8" w:tplc="74520432">
      <w:start w:val="1"/>
      <w:numFmt w:val="bullet"/>
      <w:lvlText w:val=""/>
      <w:lvlJc w:val="left"/>
      <w:pPr>
        <w:ind w:left="6480" w:hanging="360"/>
      </w:pPr>
      <w:rPr>
        <w:rFonts w:ascii="Wingdings" w:hAnsi="Wingdings" w:hint="default"/>
      </w:rPr>
    </w:lvl>
  </w:abstractNum>
  <w:abstractNum w:abstractNumId="9" w15:restartNumberingAfterBreak="0">
    <w:nsid w:val="6518290A"/>
    <w:multiLevelType w:val="multilevel"/>
    <w:tmpl w:val="97C8690C"/>
    <w:lvl w:ilvl="0">
      <w:start w:val="1"/>
      <w:numFmt w:val="decimal"/>
      <w:lvlText w:val="%1."/>
      <w:lvlJc w:val="left"/>
      <w:pPr>
        <w:tabs>
          <w:tab w:val="num" w:pos="0"/>
        </w:tabs>
        <w:ind w:left="0" w:firstLine="0"/>
      </w:pPr>
      <w:rPr>
        <w:rFonts w:hint="default"/>
      </w:rPr>
    </w:lvl>
    <w:lvl w:ilvl="1">
      <w:start w:val="1"/>
      <w:numFmt w:val="decimal"/>
      <w:pStyle w:val="abc"/>
      <w:lvlText w:val="%2."/>
      <w:lvlJc w:val="left"/>
      <w:pPr>
        <w:tabs>
          <w:tab w:val="num" w:pos="397"/>
        </w:tabs>
        <w:ind w:left="397" w:hanging="397"/>
      </w:pPr>
      <w:rPr>
        <w:rFonts w:hint="default"/>
      </w:rPr>
    </w:lvl>
    <w:lvl w:ilvl="2">
      <w:start w:val="1"/>
      <w:numFmt w:val="decimal"/>
      <w:lvlText w:val="%3."/>
      <w:lvlJc w:val="left"/>
      <w:pPr>
        <w:tabs>
          <w:tab w:val="num" w:pos="0"/>
        </w:tabs>
        <w:ind w:left="0" w:firstLine="0"/>
      </w:pPr>
      <w:rPr>
        <w:rFonts w:hint="default"/>
      </w:rPr>
    </w:lvl>
    <w:lvl w:ilvl="3">
      <w:start w:val="1"/>
      <w:numFmt w:val="decimal"/>
      <w:lvlText w:val="%3..%4"/>
      <w:lvlJc w:val="left"/>
      <w:pPr>
        <w:tabs>
          <w:tab w:val="num" w:pos="0"/>
        </w:tabs>
        <w:ind w:left="0" w:firstLine="0"/>
      </w:pPr>
      <w:rPr>
        <w:rFonts w:hint="default"/>
      </w:rPr>
    </w:lvl>
    <w:lvl w:ilvl="4">
      <w:start w:val="1"/>
      <w:numFmt w:val="decimal"/>
      <w:lvlText w:val="%3..%4.%5"/>
      <w:lvlJc w:val="left"/>
      <w:pPr>
        <w:tabs>
          <w:tab w:val="num" w:pos="0"/>
        </w:tabs>
        <w:ind w:left="0" w:firstLine="0"/>
      </w:pPr>
      <w:rPr>
        <w:rFonts w:hint="default"/>
      </w:rPr>
    </w:lvl>
    <w:lvl w:ilvl="5">
      <w:start w:val="1"/>
      <w:numFmt w:val="decimal"/>
      <w:lvlText w:val="%3..%4.%5.%6"/>
      <w:lvlJc w:val="left"/>
      <w:pPr>
        <w:tabs>
          <w:tab w:val="num" w:pos="0"/>
        </w:tabs>
        <w:ind w:left="0" w:firstLine="0"/>
      </w:pPr>
      <w:rPr>
        <w:rFonts w:hint="default"/>
      </w:rPr>
    </w:lvl>
    <w:lvl w:ilvl="6">
      <w:start w:val="1"/>
      <w:numFmt w:val="decimal"/>
      <w:lvlText w:val="%3..%4.%5.%6.%7"/>
      <w:lvlJc w:val="left"/>
      <w:pPr>
        <w:tabs>
          <w:tab w:val="num" w:pos="0"/>
        </w:tabs>
        <w:ind w:left="0" w:firstLine="0"/>
      </w:pPr>
      <w:rPr>
        <w:rFonts w:hint="default"/>
      </w:rPr>
    </w:lvl>
    <w:lvl w:ilvl="7">
      <w:start w:val="1"/>
      <w:numFmt w:val="decimal"/>
      <w:lvlText w:val="%3..%4.%5.%6.%7.%8"/>
      <w:lvlJc w:val="left"/>
      <w:pPr>
        <w:tabs>
          <w:tab w:val="num" w:pos="0"/>
        </w:tabs>
        <w:ind w:left="0" w:firstLine="0"/>
      </w:pPr>
      <w:rPr>
        <w:rFonts w:hint="default"/>
      </w:rPr>
    </w:lvl>
    <w:lvl w:ilvl="8">
      <w:start w:val="1"/>
      <w:numFmt w:val="decimal"/>
      <w:lvlText w:val="%3..%4.%5.%6.%7.%8.%9"/>
      <w:lvlJc w:val="left"/>
      <w:pPr>
        <w:tabs>
          <w:tab w:val="num" w:pos="0"/>
        </w:tabs>
        <w:ind w:left="0" w:firstLine="0"/>
      </w:pPr>
      <w:rPr>
        <w:rFonts w:hint="default"/>
      </w:rPr>
    </w:lvl>
  </w:abstractNum>
  <w:abstractNum w:abstractNumId="10" w15:restartNumberingAfterBreak="0">
    <w:nsid w:val="65AD7B7D"/>
    <w:multiLevelType w:val="hybridMultilevel"/>
    <w:tmpl w:val="974E11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6CC7333"/>
    <w:multiLevelType w:val="hybridMultilevel"/>
    <w:tmpl w:val="7766DE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8FA0921"/>
    <w:multiLevelType w:val="hybridMultilevel"/>
    <w:tmpl w:val="DCCACF0E"/>
    <w:lvl w:ilvl="0" w:tplc="F7F05718">
      <w:start w:val="1"/>
      <w:numFmt w:val="bullet"/>
      <w:pStyle w:val="MyBullet"/>
      <w:lvlText w:val=""/>
      <w:lvlJc w:val="left"/>
      <w:pPr>
        <w:ind w:left="717" w:hanging="360"/>
      </w:pPr>
      <w:rPr>
        <w:rFonts w:ascii="Symbol" w:hAnsi="Symbol" w:hint="default"/>
      </w:rPr>
    </w:lvl>
    <w:lvl w:ilvl="1" w:tplc="04021704">
      <w:start w:val="1"/>
      <w:numFmt w:val="bullet"/>
      <w:lvlText w:val="o"/>
      <w:lvlJc w:val="left"/>
      <w:pPr>
        <w:ind w:left="1440" w:hanging="360"/>
      </w:pPr>
      <w:rPr>
        <w:rFonts w:ascii="Courier New" w:hAnsi="Courier New" w:cs="Courier New" w:hint="default"/>
      </w:rPr>
    </w:lvl>
    <w:lvl w:ilvl="2" w:tplc="3728412C">
      <w:start w:val="1"/>
      <w:numFmt w:val="bullet"/>
      <w:lvlText w:val=""/>
      <w:lvlJc w:val="left"/>
      <w:pPr>
        <w:ind w:left="2160" w:hanging="360"/>
      </w:pPr>
      <w:rPr>
        <w:rFonts w:ascii="Wingdings" w:hAnsi="Wingdings" w:hint="default"/>
      </w:rPr>
    </w:lvl>
    <w:lvl w:ilvl="3" w:tplc="B054198C" w:tentative="1">
      <w:start w:val="1"/>
      <w:numFmt w:val="bullet"/>
      <w:lvlText w:val=""/>
      <w:lvlJc w:val="left"/>
      <w:pPr>
        <w:ind w:left="2880" w:hanging="360"/>
      </w:pPr>
      <w:rPr>
        <w:rFonts w:ascii="Symbol" w:hAnsi="Symbol" w:hint="default"/>
      </w:rPr>
    </w:lvl>
    <w:lvl w:ilvl="4" w:tplc="6980F5E4" w:tentative="1">
      <w:start w:val="1"/>
      <w:numFmt w:val="bullet"/>
      <w:lvlText w:val="o"/>
      <w:lvlJc w:val="left"/>
      <w:pPr>
        <w:ind w:left="3600" w:hanging="360"/>
      </w:pPr>
      <w:rPr>
        <w:rFonts w:ascii="Courier New" w:hAnsi="Courier New" w:cs="Courier New" w:hint="default"/>
      </w:rPr>
    </w:lvl>
    <w:lvl w:ilvl="5" w:tplc="E81AEF6E" w:tentative="1">
      <w:start w:val="1"/>
      <w:numFmt w:val="bullet"/>
      <w:lvlText w:val=""/>
      <w:lvlJc w:val="left"/>
      <w:pPr>
        <w:ind w:left="4320" w:hanging="360"/>
      </w:pPr>
      <w:rPr>
        <w:rFonts w:ascii="Wingdings" w:hAnsi="Wingdings" w:hint="default"/>
      </w:rPr>
    </w:lvl>
    <w:lvl w:ilvl="6" w:tplc="D9402A60" w:tentative="1">
      <w:start w:val="1"/>
      <w:numFmt w:val="bullet"/>
      <w:lvlText w:val=""/>
      <w:lvlJc w:val="left"/>
      <w:pPr>
        <w:ind w:left="5040" w:hanging="360"/>
      </w:pPr>
      <w:rPr>
        <w:rFonts w:ascii="Symbol" w:hAnsi="Symbol" w:hint="default"/>
      </w:rPr>
    </w:lvl>
    <w:lvl w:ilvl="7" w:tplc="12CCA2FC" w:tentative="1">
      <w:start w:val="1"/>
      <w:numFmt w:val="bullet"/>
      <w:lvlText w:val="o"/>
      <w:lvlJc w:val="left"/>
      <w:pPr>
        <w:ind w:left="5760" w:hanging="360"/>
      </w:pPr>
      <w:rPr>
        <w:rFonts w:ascii="Courier New" w:hAnsi="Courier New" w:cs="Courier New" w:hint="default"/>
      </w:rPr>
    </w:lvl>
    <w:lvl w:ilvl="8" w:tplc="24E84F28" w:tentative="1">
      <w:start w:val="1"/>
      <w:numFmt w:val="bullet"/>
      <w:lvlText w:val=""/>
      <w:lvlJc w:val="left"/>
      <w:pPr>
        <w:ind w:left="6480" w:hanging="360"/>
      </w:pPr>
      <w:rPr>
        <w:rFonts w:ascii="Wingdings" w:hAnsi="Wingdings" w:hint="default"/>
      </w:rPr>
    </w:lvl>
  </w:abstractNum>
  <w:abstractNum w:abstractNumId="13" w15:restartNumberingAfterBreak="0">
    <w:nsid w:val="6E8A7E27"/>
    <w:multiLevelType w:val="hybridMultilevel"/>
    <w:tmpl w:val="F2869978"/>
    <w:lvl w:ilvl="0" w:tplc="1F4ADC1E">
      <w:start w:val="1"/>
      <w:numFmt w:val="bullet"/>
      <w:lvlText w:val=""/>
      <w:lvlJc w:val="left"/>
      <w:pPr>
        <w:ind w:left="720" w:hanging="360"/>
      </w:pPr>
      <w:rPr>
        <w:rFonts w:ascii="Symbol" w:hAnsi="Symbol" w:hint="default"/>
      </w:rPr>
    </w:lvl>
    <w:lvl w:ilvl="1" w:tplc="1CC4CB38">
      <w:start w:val="1"/>
      <w:numFmt w:val="bullet"/>
      <w:lvlText w:val="o"/>
      <w:lvlJc w:val="left"/>
      <w:pPr>
        <w:ind w:left="1440" w:hanging="360"/>
      </w:pPr>
      <w:rPr>
        <w:rFonts w:ascii="Courier New" w:hAnsi="Courier New" w:hint="default"/>
      </w:rPr>
    </w:lvl>
    <w:lvl w:ilvl="2" w:tplc="C68C9B46">
      <w:start w:val="1"/>
      <w:numFmt w:val="bullet"/>
      <w:lvlText w:val=""/>
      <w:lvlJc w:val="left"/>
      <w:pPr>
        <w:ind w:left="2160" w:hanging="360"/>
      </w:pPr>
      <w:rPr>
        <w:rFonts w:ascii="Wingdings" w:hAnsi="Wingdings" w:hint="default"/>
      </w:rPr>
    </w:lvl>
    <w:lvl w:ilvl="3" w:tplc="35AED140">
      <w:start w:val="1"/>
      <w:numFmt w:val="bullet"/>
      <w:lvlText w:val=""/>
      <w:lvlJc w:val="left"/>
      <w:pPr>
        <w:ind w:left="2880" w:hanging="360"/>
      </w:pPr>
      <w:rPr>
        <w:rFonts w:ascii="Symbol" w:hAnsi="Symbol" w:hint="default"/>
      </w:rPr>
    </w:lvl>
    <w:lvl w:ilvl="4" w:tplc="0AF4B662">
      <w:start w:val="1"/>
      <w:numFmt w:val="bullet"/>
      <w:lvlText w:val="o"/>
      <w:lvlJc w:val="left"/>
      <w:pPr>
        <w:ind w:left="3600" w:hanging="360"/>
      </w:pPr>
      <w:rPr>
        <w:rFonts w:ascii="Courier New" w:hAnsi="Courier New" w:hint="default"/>
      </w:rPr>
    </w:lvl>
    <w:lvl w:ilvl="5" w:tplc="8218485A">
      <w:start w:val="1"/>
      <w:numFmt w:val="bullet"/>
      <w:lvlText w:val=""/>
      <w:lvlJc w:val="left"/>
      <w:pPr>
        <w:ind w:left="4320" w:hanging="360"/>
      </w:pPr>
      <w:rPr>
        <w:rFonts w:ascii="Wingdings" w:hAnsi="Wingdings" w:hint="default"/>
      </w:rPr>
    </w:lvl>
    <w:lvl w:ilvl="6" w:tplc="0D280F16">
      <w:start w:val="1"/>
      <w:numFmt w:val="bullet"/>
      <w:lvlText w:val=""/>
      <w:lvlJc w:val="left"/>
      <w:pPr>
        <w:ind w:left="5040" w:hanging="360"/>
      </w:pPr>
      <w:rPr>
        <w:rFonts w:ascii="Symbol" w:hAnsi="Symbol" w:hint="default"/>
      </w:rPr>
    </w:lvl>
    <w:lvl w:ilvl="7" w:tplc="191CAA96">
      <w:start w:val="1"/>
      <w:numFmt w:val="bullet"/>
      <w:lvlText w:val="o"/>
      <w:lvlJc w:val="left"/>
      <w:pPr>
        <w:ind w:left="5760" w:hanging="360"/>
      </w:pPr>
      <w:rPr>
        <w:rFonts w:ascii="Courier New" w:hAnsi="Courier New" w:hint="default"/>
      </w:rPr>
    </w:lvl>
    <w:lvl w:ilvl="8" w:tplc="B61AB216">
      <w:start w:val="1"/>
      <w:numFmt w:val="bullet"/>
      <w:lvlText w:val=""/>
      <w:lvlJc w:val="left"/>
      <w:pPr>
        <w:ind w:left="6480" w:hanging="360"/>
      </w:pPr>
      <w:rPr>
        <w:rFonts w:ascii="Wingdings" w:hAnsi="Wingdings" w:hint="default"/>
      </w:rPr>
    </w:lvl>
  </w:abstractNum>
  <w:abstractNum w:abstractNumId="14" w15:restartNumberingAfterBreak="0">
    <w:nsid w:val="7257479A"/>
    <w:multiLevelType w:val="multilevel"/>
    <w:tmpl w:val="6C36B93C"/>
    <w:lvl w:ilvl="0">
      <w:start w:val="1"/>
      <w:numFmt w:val="decimal"/>
      <w:isLgl/>
      <w:lvlText w:val="%1"/>
      <w:lvlJc w:val="left"/>
      <w:pPr>
        <w:tabs>
          <w:tab w:val="num" w:pos="510"/>
        </w:tabs>
        <w:ind w:left="510" w:hanging="510"/>
      </w:pPr>
    </w:lvl>
    <w:lvl w:ilvl="1">
      <w:start w:val="1"/>
      <w:numFmt w:val="decimal"/>
      <w:lvlText w:val="%1.%2"/>
      <w:lvlJc w:val="left"/>
      <w:pPr>
        <w:tabs>
          <w:tab w:val="num" w:pos="737"/>
        </w:tabs>
        <w:ind w:left="737" w:hanging="737"/>
      </w:pPr>
    </w:lvl>
    <w:lvl w:ilvl="2">
      <w:start w:val="1"/>
      <w:numFmt w:val="decimal"/>
      <w:pStyle w:val="Naslov3"/>
      <w:suff w:val="space"/>
      <w:lvlText w:val="%1.%2.%3"/>
      <w:lvlJc w:val="left"/>
      <w:pPr>
        <w:ind w:left="720" w:hanging="720"/>
      </w:pPr>
    </w:lvl>
    <w:lvl w:ilvl="3">
      <w:start w:val="1"/>
      <w:numFmt w:val="decimal"/>
      <w:suff w:val="space"/>
      <w:lvlText w:val="%1.%2.%3.%4"/>
      <w:lvlJc w:val="left"/>
      <w:pPr>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75ED5167"/>
    <w:multiLevelType w:val="hybridMultilevel"/>
    <w:tmpl w:val="4E880B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A026B56"/>
    <w:multiLevelType w:val="hybridMultilevel"/>
    <w:tmpl w:val="A076779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7" w15:restartNumberingAfterBreak="0">
    <w:nsid w:val="7EB07E41"/>
    <w:multiLevelType w:val="multilevel"/>
    <w:tmpl w:val="9DB6FE92"/>
    <w:lvl w:ilvl="0">
      <w:start w:val="1"/>
      <w:numFmt w:val="decimal"/>
      <w:pStyle w:val="Naslov2"/>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391927303">
    <w:abstractNumId w:val="4"/>
  </w:num>
  <w:num w:numId="2" w16cid:durableId="1919515844">
    <w:abstractNumId w:val="13"/>
  </w:num>
  <w:num w:numId="3" w16cid:durableId="551113556">
    <w:abstractNumId w:val="8"/>
  </w:num>
  <w:num w:numId="4" w16cid:durableId="138543924">
    <w:abstractNumId w:val="1"/>
  </w:num>
  <w:num w:numId="5" w16cid:durableId="507913799">
    <w:abstractNumId w:val="2"/>
  </w:num>
  <w:num w:numId="6" w16cid:durableId="918563280">
    <w:abstractNumId w:val="3"/>
  </w:num>
  <w:num w:numId="7" w16cid:durableId="116069575">
    <w:abstractNumId w:val="9"/>
  </w:num>
  <w:num w:numId="8" w16cid:durableId="1925138554">
    <w:abstractNumId w:val="14"/>
  </w:num>
  <w:num w:numId="9" w16cid:durableId="1490632360">
    <w:abstractNumId w:val="17"/>
  </w:num>
  <w:num w:numId="10" w16cid:durableId="2130707719">
    <w:abstractNumId w:val="5"/>
  </w:num>
  <w:num w:numId="11" w16cid:durableId="374083806">
    <w:abstractNumId w:val="12"/>
  </w:num>
  <w:num w:numId="12" w16cid:durableId="923995083">
    <w:abstractNumId w:val="7"/>
  </w:num>
  <w:num w:numId="13" w16cid:durableId="1725324523">
    <w:abstractNumId w:val="16"/>
  </w:num>
  <w:num w:numId="14" w16cid:durableId="666790006">
    <w:abstractNumId w:val="10"/>
  </w:num>
  <w:num w:numId="15" w16cid:durableId="1591311369">
    <w:abstractNumId w:val="15"/>
  </w:num>
  <w:num w:numId="16" w16cid:durableId="425687886">
    <w:abstractNumId w:val="11"/>
  </w:num>
  <w:num w:numId="17" w16cid:durableId="1699695681">
    <w:abstractNumId w:val="0"/>
  </w:num>
  <w:num w:numId="18" w16cid:durableId="413627628">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GrammaticalErrors/>
  <w:attachedTemplate r:id="rId1"/>
  <w:defaultTabStop w:val="709"/>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B5F"/>
    <w:rsid w:val="0000013F"/>
    <w:rsid w:val="00000C91"/>
    <w:rsid w:val="000027A3"/>
    <w:rsid w:val="00002837"/>
    <w:rsid w:val="00002EE7"/>
    <w:rsid w:val="00003120"/>
    <w:rsid w:val="000038AA"/>
    <w:rsid w:val="00003A59"/>
    <w:rsid w:val="00003BFD"/>
    <w:rsid w:val="00003E57"/>
    <w:rsid w:val="00003F62"/>
    <w:rsid w:val="0000479F"/>
    <w:rsid w:val="00004AFA"/>
    <w:rsid w:val="00004CDF"/>
    <w:rsid w:val="00005914"/>
    <w:rsid w:val="00005A25"/>
    <w:rsid w:val="0000682F"/>
    <w:rsid w:val="00006C1F"/>
    <w:rsid w:val="0000720D"/>
    <w:rsid w:val="000072F5"/>
    <w:rsid w:val="000073D2"/>
    <w:rsid w:val="0000776F"/>
    <w:rsid w:val="000100C2"/>
    <w:rsid w:val="000102A7"/>
    <w:rsid w:val="000104CF"/>
    <w:rsid w:val="00010BA4"/>
    <w:rsid w:val="00010FB7"/>
    <w:rsid w:val="00011125"/>
    <w:rsid w:val="000111CB"/>
    <w:rsid w:val="00011C72"/>
    <w:rsid w:val="00011DAE"/>
    <w:rsid w:val="0001215E"/>
    <w:rsid w:val="000121C4"/>
    <w:rsid w:val="00012A74"/>
    <w:rsid w:val="00012EE9"/>
    <w:rsid w:val="0001382D"/>
    <w:rsid w:val="00013BA0"/>
    <w:rsid w:val="00013BDD"/>
    <w:rsid w:val="00014611"/>
    <w:rsid w:val="00014D00"/>
    <w:rsid w:val="00014D76"/>
    <w:rsid w:val="0001524B"/>
    <w:rsid w:val="0001527D"/>
    <w:rsid w:val="000152D4"/>
    <w:rsid w:val="00015FA5"/>
    <w:rsid w:val="000162A7"/>
    <w:rsid w:val="00016E73"/>
    <w:rsid w:val="000171D7"/>
    <w:rsid w:val="00017973"/>
    <w:rsid w:val="000179DA"/>
    <w:rsid w:val="00017F71"/>
    <w:rsid w:val="00020030"/>
    <w:rsid w:val="00020108"/>
    <w:rsid w:val="0002045A"/>
    <w:rsid w:val="00020571"/>
    <w:rsid w:val="0002174F"/>
    <w:rsid w:val="0002194D"/>
    <w:rsid w:val="00021A12"/>
    <w:rsid w:val="00021AC3"/>
    <w:rsid w:val="00021F61"/>
    <w:rsid w:val="0002343C"/>
    <w:rsid w:val="000238F8"/>
    <w:rsid w:val="00023AF4"/>
    <w:rsid w:val="00023CA0"/>
    <w:rsid w:val="00024030"/>
    <w:rsid w:val="00024C43"/>
    <w:rsid w:val="00024D8B"/>
    <w:rsid w:val="000250C3"/>
    <w:rsid w:val="000253D4"/>
    <w:rsid w:val="00025C63"/>
    <w:rsid w:val="00026351"/>
    <w:rsid w:val="000265D3"/>
    <w:rsid w:val="00026D93"/>
    <w:rsid w:val="0002744C"/>
    <w:rsid w:val="0002763E"/>
    <w:rsid w:val="00027650"/>
    <w:rsid w:val="00027E13"/>
    <w:rsid w:val="00030B29"/>
    <w:rsid w:val="00030E41"/>
    <w:rsid w:val="00031023"/>
    <w:rsid w:val="000317D5"/>
    <w:rsid w:val="00031A91"/>
    <w:rsid w:val="00031DB2"/>
    <w:rsid w:val="00032493"/>
    <w:rsid w:val="000329C9"/>
    <w:rsid w:val="00032C1D"/>
    <w:rsid w:val="0003315A"/>
    <w:rsid w:val="00033648"/>
    <w:rsid w:val="00033A76"/>
    <w:rsid w:val="00033B35"/>
    <w:rsid w:val="0003406F"/>
    <w:rsid w:val="000340D9"/>
    <w:rsid w:val="000348DC"/>
    <w:rsid w:val="00035846"/>
    <w:rsid w:val="0003643D"/>
    <w:rsid w:val="000379B7"/>
    <w:rsid w:val="00037BAC"/>
    <w:rsid w:val="00037DA7"/>
    <w:rsid w:val="0004044F"/>
    <w:rsid w:val="00040A93"/>
    <w:rsid w:val="00041E6C"/>
    <w:rsid w:val="0004252E"/>
    <w:rsid w:val="00043457"/>
    <w:rsid w:val="00044312"/>
    <w:rsid w:val="00044782"/>
    <w:rsid w:val="00044C42"/>
    <w:rsid w:val="0004546D"/>
    <w:rsid w:val="00045591"/>
    <w:rsid w:val="00045E8B"/>
    <w:rsid w:val="00046319"/>
    <w:rsid w:val="00047034"/>
    <w:rsid w:val="00047740"/>
    <w:rsid w:val="000479E1"/>
    <w:rsid w:val="00047BBF"/>
    <w:rsid w:val="00047E25"/>
    <w:rsid w:val="00047FD0"/>
    <w:rsid w:val="000500B2"/>
    <w:rsid w:val="000507DD"/>
    <w:rsid w:val="00050AF6"/>
    <w:rsid w:val="00050CCE"/>
    <w:rsid w:val="00051013"/>
    <w:rsid w:val="00051D33"/>
    <w:rsid w:val="0005208B"/>
    <w:rsid w:val="0005320F"/>
    <w:rsid w:val="00053236"/>
    <w:rsid w:val="00053597"/>
    <w:rsid w:val="00054324"/>
    <w:rsid w:val="00054421"/>
    <w:rsid w:val="0005469C"/>
    <w:rsid w:val="00054856"/>
    <w:rsid w:val="0005486E"/>
    <w:rsid w:val="00054BCB"/>
    <w:rsid w:val="00054D2F"/>
    <w:rsid w:val="0005515D"/>
    <w:rsid w:val="00055AE6"/>
    <w:rsid w:val="00055AE9"/>
    <w:rsid w:val="00055BD6"/>
    <w:rsid w:val="00055D00"/>
    <w:rsid w:val="000560B0"/>
    <w:rsid w:val="00056ADE"/>
    <w:rsid w:val="00056E2E"/>
    <w:rsid w:val="00057204"/>
    <w:rsid w:val="00057231"/>
    <w:rsid w:val="00057817"/>
    <w:rsid w:val="0006028F"/>
    <w:rsid w:val="00060B86"/>
    <w:rsid w:val="00061622"/>
    <w:rsid w:val="00061A9B"/>
    <w:rsid w:val="00061B6E"/>
    <w:rsid w:val="0006221D"/>
    <w:rsid w:val="00062C13"/>
    <w:rsid w:val="00062DA0"/>
    <w:rsid w:val="00062DEC"/>
    <w:rsid w:val="00063A3C"/>
    <w:rsid w:val="00063E1F"/>
    <w:rsid w:val="0006497F"/>
    <w:rsid w:val="00064AD6"/>
    <w:rsid w:val="00064B7D"/>
    <w:rsid w:val="00065A4A"/>
    <w:rsid w:val="00065BA2"/>
    <w:rsid w:val="00065D9E"/>
    <w:rsid w:val="00066707"/>
    <w:rsid w:val="000678C8"/>
    <w:rsid w:val="00067D5F"/>
    <w:rsid w:val="00070722"/>
    <w:rsid w:val="000709B5"/>
    <w:rsid w:val="00070A85"/>
    <w:rsid w:val="00070DC0"/>
    <w:rsid w:val="00071091"/>
    <w:rsid w:val="00071125"/>
    <w:rsid w:val="00071140"/>
    <w:rsid w:val="000711CB"/>
    <w:rsid w:val="0007129F"/>
    <w:rsid w:val="0007188B"/>
    <w:rsid w:val="00071CE9"/>
    <w:rsid w:val="000722DF"/>
    <w:rsid w:val="00073906"/>
    <w:rsid w:val="00073A0C"/>
    <w:rsid w:val="00075074"/>
    <w:rsid w:val="00075340"/>
    <w:rsid w:val="00076751"/>
    <w:rsid w:val="000772B0"/>
    <w:rsid w:val="00077944"/>
    <w:rsid w:val="00080184"/>
    <w:rsid w:val="000802E5"/>
    <w:rsid w:val="00080309"/>
    <w:rsid w:val="00080879"/>
    <w:rsid w:val="00080891"/>
    <w:rsid w:val="00080A9A"/>
    <w:rsid w:val="00080E31"/>
    <w:rsid w:val="00081DCD"/>
    <w:rsid w:val="000821D8"/>
    <w:rsid w:val="0008226D"/>
    <w:rsid w:val="000837AB"/>
    <w:rsid w:val="00083AB7"/>
    <w:rsid w:val="0008516D"/>
    <w:rsid w:val="0008537E"/>
    <w:rsid w:val="000863A6"/>
    <w:rsid w:val="000863B9"/>
    <w:rsid w:val="00086529"/>
    <w:rsid w:val="00086908"/>
    <w:rsid w:val="00086E65"/>
    <w:rsid w:val="00086F97"/>
    <w:rsid w:val="00087103"/>
    <w:rsid w:val="000879F3"/>
    <w:rsid w:val="00087A69"/>
    <w:rsid w:val="00087AF6"/>
    <w:rsid w:val="00087C6E"/>
    <w:rsid w:val="00090286"/>
    <w:rsid w:val="00090D5E"/>
    <w:rsid w:val="00091ABE"/>
    <w:rsid w:val="00091D86"/>
    <w:rsid w:val="0009271C"/>
    <w:rsid w:val="00092F4D"/>
    <w:rsid w:val="0009314F"/>
    <w:rsid w:val="00094B6C"/>
    <w:rsid w:val="00094B9E"/>
    <w:rsid w:val="00094DBD"/>
    <w:rsid w:val="00094E0A"/>
    <w:rsid w:val="00095814"/>
    <w:rsid w:val="000960C8"/>
    <w:rsid w:val="000965DF"/>
    <w:rsid w:val="0009706F"/>
    <w:rsid w:val="000979CC"/>
    <w:rsid w:val="00097D9C"/>
    <w:rsid w:val="00097E41"/>
    <w:rsid w:val="00097F18"/>
    <w:rsid w:val="00097F71"/>
    <w:rsid w:val="000A0231"/>
    <w:rsid w:val="000A079D"/>
    <w:rsid w:val="000A0987"/>
    <w:rsid w:val="000A1901"/>
    <w:rsid w:val="000A2043"/>
    <w:rsid w:val="000A263C"/>
    <w:rsid w:val="000A26EF"/>
    <w:rsid w:val="000A2F4E"/>
    <w:rsid w:val="000A3636"/>
    <w:rsid w:val="000A392A"/>
    <w:rsid w:val="000A3C7E"/>
    <w:rsid w:val="000A3E2C"/>
    <w:rsid w:val="000A3E60"/>
    <w:rsid w:val="000A4017"/>
    <w:rsid w:val="000A4626"/>
    <w:rsid w:val="000A54E8"/>
    <w:rsid w:val="000A5692"/>
    <w:rsid w:val="000A56DA"/>
    <w:rsid w:val="000A626C"/>
    <w:rsid w:val="000A728B"/>
    <w:rsid w:val="000A7D03"/>
    <w:rsid w:val="000B0CB3"/>
    <w:rsid w:val="000B0DEA"/>
    <w:rsid w:val="000B0FB3"/>
    <w:rsid w:val="000B10E9"/>
    <w:rsid w:val="000B121F"/>
    <w:rsid w:val="000B1854"/>
    <w:rsid w:val="000B2016"/>
    <w:rsid w:val="000B27CC"/>
    <w:rsid w:val="000B3269"/>
    <w:rsid w:val="000B34F0"/>
    <w:rsid w:val="000B380A"/>
    <w:rsid w:val="000B4572"/>
    <w:rsid w:val="000B4743"/>
    <w:rsid w:val="000B4D9F"/>
    <w:rsid w:val="000B4E0E"/>
    <w:rsid w:val="000B4FBA"/>
    <w:rsid w:val="000B519F"/>
    <w:rsid w:val="000B553E"/>
    <w:rsid w:val="000B5C0C"/>
    <w:rsid w:val="000B5C48"/>
    <w:rsid w:val="000B5CE5"/>
    <w:rsid w:val="000B606D"/>
    <w:rsid w:val="000B6199"/>
    <w:rsid w:val="000B6576"/>
    <w:rsid w:val="000B6A51"/>
    <w:rsid w:val="000B6F03"/>
    <w:rsid w:val="000B7586"/>
    <w:rsid w:val="000C0209"/>
    <w:rsid w:val="000C0481"/>
    <w:rsid w:val="000C095E"/>
    <w:rsid w:val="000C0C71"/>
    <w:rsid w:val="000C0DF3"/>
    <w:rsid w:val="000C17C9"/>
    <w:rsid w:val="000C1F43"/>
    <w:rsid w:val="000C270E"/>
    <w:rsid w:val="000C2877"/>
    <w:rsid w:val="000C3931"/>
    <w:rsid w:val="000C3B3F"/>
    <w:rsid w:val="000C4197"/>
    <w:rsid w:val="000C50B2"/>
    <w:rsid w:val="000C51C5"/>
    <w:rsid w:val="000C6576"/>
    <w:rsid w:val="000C7439"/>
    <w:rsid w:val="000D021A"/>
    <w:rsid w:val="000D0295"/>
    <w:rsid w:val="000D051E"/>
    <w:rsid w:val="000D1CE2"/>
    <w:rsid w:val="000D1E3F"/>
    <w:rsid w:val="000D2838"/>
    <w:rsid w:val="000D3272"/>
    <w:rsid w:val="000D40A5"/>
    <w:rsid w:val="000D6473"/>
    <w:rsid w:val="000D64E5"/>
    <w:rsid w:val="000D6C28"/>
    <w:rsid w:val="000D72B6"/>
    <w:rsid w:val="000D7717"/>
    <w:rsid w:val="000E0065"/>
    <w:rsid w:val="000E0415"/>
    <w:rsid w:val="000E1450"/>
    <w:rsid w:val="000E1938"/>
    <w:rsid w:val="000E222D"/>
    <w:rsid w:val="000E2704"/>
    <w:rsid w:val="000E2D28"/>
    <w:rsid w:val="000E34FC"/>
    <w:rsid w:val="000E36E7"/>
    <w:rsid w:val="000E396B"/>
    <w:rsid w:val="000E3C95"/>
    <w:rsid w:val="000E404A"/>
    <w:rsid w:val="000E4131"/>
    <w:rsid w:val="000E49BC"/>
    <w:rsid w:val="000E4A8E"/>
    <w:rsid w:val="000E4BBA"/>
    <w:rsid w:val="000E4BD0"/>
    <w:rsid w:val="000E5C13"/>
    <w:rsid w:val="000E5ECC"/>
    <w:rsid w:val="000E691A"/>
    <w:rsid w:val="000E77DA"/>
    <w:rsid w:val="000E7A0E"/>
    <w:rsid w:val="000E7DA6"/>
    <w:rsid w:val="000F06A1"/>
    <w:rsid w:val="000F08DA"/>
    <w:rsid w:val="000F0E77"/>
    <w:rsid w:val="000F19D5"/>
    <w:rsid w:val="000F1A38"/>
    <w:rsid w:val="000F1E33"/>
    <w:rsid w:val="000F1E6C"/>
    <w:rsid w:val="000F27B0"/>
    <w:rsid w:val="000F2834"/>
    <w:rsid w:val="000F2DA5"/>
    <w:rsid w:val="000F314C"/>
    <w:rsid w:val="000F3C17"/>
    <w:rsid w:val="000F56BF"/>
    <w:rsid w:val="000F58AA"/>
    <w:rsid w:val="000F5B39"/>
    <w:rsid w:val="000F5B99"/>
    <w:rsid w:val="000F5E42"/>
    <w:rsid w:val="000F6418"/>
    <w:rsid w:val="000F6533"/>
    <w:rsid w:val="000F6AA1"/>
    <w:rsid w:val="000F72C0"/>
    <w:rsid w:val="001004EC"/>
    <w:rsid w:val="00100C20"/>
    <w:rsid w:val="00100E47"/>
    <w:rsid w:val="00100F98"/>
    <w:rsid w:val="0010113E"/>
    <w:rsid w:val="00101189"/>
    <w:rsid w:val="001011E5"/>
    <w:rsid w:val="0010125C"/>
    <w:rsid w:val="00101DA9"/>
    <w:rsid w:val="00101E6D"/>
    <w:rsid w:val="001025D9"/>
    <w:rsid w:val="00102DA7"/>
    <w:rsid w:val="00103220"/>
    <w:rsid w:val="00103456"/>
    <w:rsid w:val="0010395A"/>
    <w:rsid w:val="00103C07"/>
    <w:rsid w:val="00104546"/>
    <w:rsid w:val="00105A3A"/>
    <w:rsid w:val="0010731E"/>
    <w:rsid w:val="001103FC"/>
    <w:rsid w:val="0011074F"/>
    <w:rsid w:val="00110D22"/>
    <w:rsid w:val="00111233"/>
    <w:rsid w:val="00111319"/>
    <w:rsid w:val="001113A4"/>
    <w:rsid w:val="00111CAD"/>
    <w:rsid w:val="00111F3E"/>
    <w:rsid w:val="00111FB0"/>
    <w:rsid w:val="00112017"/>
    <w:rsid w:val="00112AB3"/>
    <w:rsid w:val="00113232"/>
    <w:rsid w:val="001134BF"/>
    <w:rsid w:val="001134CE"/>
    <w:rsid w:val="001138A3"/>
    <w:rsid w:val="001139A2"/>
    <w:rsid w:val="001141AC"/>
    <w:rsid w:val="00114564"/>
    <w:rsid w:val="001146ED"/>
    <w:rsid w:val="00114DB6"/>
    <w:rsid w:val="001150CA"/>
    <w:rsid w:val="001153EF"/>
    <w:rsid w:val="00115FD0"/>
    <w:rsid w:val="001161B0"/>
    <w:rsid w:val="0011686D"/>
    <w:rsid w:val="00116A02"/>
    <w:rsid w:val="00116C96"/>
    <w:rsid w:val="0011728D"/>
    <w:rsid w:val="00117651"/>
    <w:rsid w:val="00117BC1"/>
    <w:rsid w:val="00120283"/>
    <w:rsid w:val="0012048E"/>
    <w:rsid w:val="00120CB4"/>
    <w:rsid w:val="001217CE"/>
    <w:rsid w:val="00121945"/>
    <w:rsid w:val="00121DD0"/>
    <w:rsid w:val="0012200B"/>
    <w:rsid w:val="00122F05"/>
    <w:rsid w:val="00122FDF"/>
    <w:rsid w:val="0012365D"/>
    <w:rsid w:val="00123691"/>
    <w:rsid w:val="00123737"/>
    <w:rsid w:val="00123906"/>
    <w:rsid w:val="00123924"/>
    <w:rsid w:val="00124CA8"/>
    <w:rsid w:val="00124FEE"/>
    <w:rsid w:val="00125B07"/>
    <w:rsid w:val="0012614D"/>
    <w:rsid w:val="0012623A"/>
    <w:rsid w:val="00126BDB"/>
    <w:rsid w:val="00126BE3"/>
    <w:rsid w:val="00126D1D"/>
    <w:rsid w:val="00127581"/>
    <w:rsid w:val="00127A9E"/>
    <w:rsid w:val="00127C3A"/>
    <w:rsid w:val="0013057A"/>
    <w:rsid w:val="00130630"/>
    <w:rsid w:val="00130904"/>
    <w:rsid w:val="0013101A"/>
    <w:rsid w:val="00131036"/>
    <w:rsid w:val="001318BC"/>
    <w:rsid w:val="00132BB4"/>
    <w:rsid w:val="00132DD7"/>
    <w:rsid w:val="001336CA"/>
    <w:rsid w:val="00133BAE"/>
    <w:rsid w:val="00133E2D"/>
    <w:rsid w:val="00133EFF"/>
    <w:rsid w:val="00134032"/>
    <w:rsid w:val="001344B7"/>
    <w:rsid w:val="00134A1F"/>
    <w:rsid w:val="00134AB7"/>
    <w:rsid w:val="001356F9"/>
    <w:rsid w:val="001364D5"/>
    <w:rsid w:val="00137801"/>
    <w:rsid w:val="00137837"/>
    <w:rsid w:val="00137E00"/>
    <w:rsid w:val="00140725"/>
    <w:rsid w:val="00140FCA"/>
    <w:rsid w:val="00141EE0"/>
    <w:rsid w:val="0014209E"/>
    <w:rsid w:val="0014281D"/>
    <w:rsid w:val="00142CCE"/>
    <w:rsid w:val="00142E25"/>
    <w:rsid w:val="00142EF8"/>
    <w:rsid w:val="001436C0"/>
    <w:rsid w:val="00144F5E"/>
    <w:rsid w:val="0014541B"/>
    <w:rsid w:val="001455E9"/>
    <w:rsid w:val="00145BAF"/>
    <w:rsid w:val="00145D34"/>
    <w:rsid w:val="00145E57"/>
    <w:rsid w:val="00145F97"/>
    <w:rsid w:val="0014606B"/>
    <w:rsid w:val="00146784"/>
    <w:rsid w:val="00146C70"/>
    <w:rsid w:val="001475C9"/>
    <w:rsid w:val="00147654"/>
    <w:rsid w:val="0014797D"/>
    <w:rsid w:val="001500B2"/>
    <w:rsid w:val="001501C8"/>
    <w:rsid w:val="0015086C"/>
    <w:rsid w:val="00150D3B"/>
    <w:rsid w:val="00150EFA"/>
    <w:rsid w:val="00151039"/>
    <w:rsid w:val="00151A5C"/>
    <w:rsid w:val="00152BEE"/>
    <w:rsid w:val="001533CC"/>
    <w:rsid w:val="00153570"/>
    <w:rsid w:val="00153A5B"/>
    <w:rsid w:val="00154265"/>
    <w:rsid w:val="001543FF"/>
    <w:rsid w:val="00154591"/>
    <w:rsid w:val="00155286"/>
    <w:rsid w:val="00155E66"/>
    <w:rsid w:val="00155E78"/>
    <w:rsid w:val="00156218"/>
    <w:rsid w:val="00156FFF"/>
    <w:rsid w:val="00157932"/>
    <w:rsid w:val="00157F7A"/>
    <w:rsid w:val="00160289"/>
    <w:rsid w:val="00160D98"/>
    <w:rsid w:val="00162654"/>
    <w:rsid w:val="00163D16"/>
    <w:rsid w:val="00164123"/>
    <w:rsid w:val="0016451D"/>
    <w:rsid w:val="00164FFF"/>
    <w:rsid w:val="0016527B"/>
    <w:rsid w:val="00165598"/>
    <w:rsid w:val="001658EB"/>
    <w:rsid w:val="00165EE9"/>
    <w:rsid w:val="00166914"/>
    <w:rsid w:val="001669F4"/>
    <w:rsid w:val="00166A01"/>
    <w:rsid w:val="00166BE4"/>
    <w:rsid w:val="00166EA0"/>
    <w:rsid w:val="001673F8"/>
    <w:rsid w:val="00167A85"/>
    <w:rsid w:val="00167D29"/>
    <w:rsid w:val="00170392"/>
    <w:rsid w:val="001705FF"/>
    <w:rsid w:val="00170BEF"/>
    <w:rsid w:val="00171464"/>
    <w:rsid w:val="0017180C"/>
    <w:rsid w:val="00171D72"/>
    <w:rsid w:val="00173359"/>
    <w:rsid w:val="001738FF"/>
    <w:rsid w:val="00173E03"/>
    <w:rsid w:val="00173F8E"/>
    <w:rsid w:val="001743B6"/>
    <w:rsid w:val="001747F7"/>
    <w:rsid w:val="001758FB"/>
    <w:rsid w:val="001762D8"/>
    <w:rsid w:val="0017651A"/>
    <w:rsid w:val="00176955"/>
    <w:rsid w:val="00176E33"/>
    <w:rsid w:val="00177270"/>
    <w:rsid w:val="00177AC7"/>
    <w:rsid w:val="00177B9B"/>
    <w:rsid w:val="00180783"/>
    <w:rsid w:val="00181E36"/>
    <w:rsid w:val="00181E7A"/>
    <w:rsid w:val="0018216D"/>
    <w:rsid w:val="001824CF"/>
    <w:rsid w:val="00182569"/>
    <w:rsid w:val="00183568"/>
    <w:rsid w:val="00183CD9"/>
    <w:rsid w:val="00183E8E"/>
    <w:rsid w:val="00184A15"/>
    <w:rsid w:val="001855D7"/>
    <w:rsid w:val="00185D86"/>
    <w:rsid w:val="00185E3A"/>
    <w:rsid w:val="00186331"/>
    <w:rsid w:val="0018651E"/>
    <w:rsid w:val="00186AC5"/>
    <w:rsid w:val="00186C78"/>
    <w:rsid w:val="00186E73"/>
    <w:rsid w:val="00187527"/>
    <w:rsid w:val="001900CB"/>
    <w:rsid w:val="001900CE"/>
    <w:rsid w:val="00190AEF"/>
    <w:rsid w:val="00190C6C"/>
    <w:rsid w:val="001910C7"/>
    <w:rsid w:val="00191436"/>
    <w:rsid w:val="001915BB"/>
    <w:rsid w:val="00191BD0"/>
    <w:rsid w:val="001920C7"/>
    <w:rsid w:val="00193273"/>
    <w:rsid w:val="001934F2"/>
    <w:rsid w:val="0019354C"/>
    <w:rsid w:val="0019366F"/>
    <w:rsid w:val="001936D1"/>
    <w:rsid w:val="0019392F"/>
    <w:rsid w:val="00193F17"/>
    <w:rsid w:val="001945D6"/>
    <w:rsid w:val="00194843"/>
    <w:rsid w:val="00195BE8"/>
    <w:rsid w:val="001966CC"/>
    <w:rsid w:val="00196E7E"/>
    <w:rsid w:val="001973CB"/>
    <w:rsid w:val="00197F96"/>
    <w:rsid w:val="001A07E3"/>
    <w:rsid w:val="001A16A9"/>
    <w:rsid w:val="001A188A"/>
    <w:rsid w:val="001A1975"/>
    <w:rsid w:val="001A20E5"/>
    <w:rsid w:val="001A214B"/>
    <w:rsid w:val="001A21A2"/>
    <w:rsid w:val="001A224D"/>
    <w:rsid w:val="001A29BD"/>
    <w:rsid w:val="001A3830"/>
    <w:rsid w:val="001A3A4B"/>
    <w:rsid w:val="001A4204"/>
    <w:rsid w:val="001A4B3D"/>
    <w:rsid w:val="001A4CE4"/>
    <w:rsid w:val="001A5144"/>
    <w:rsid w:val="001A56E3"/>
    <w:rsid w:val="001A5739"/>
    <w:rsid w:val="001A6A47"/>
    <w:rsid w:val="001A6D08"/>
    <w:rsid w:val="001A7B7A"/>
    <w:rsid w:val="001B09BF"/>
    <w:rsid w:val="001B0A47"/>
    <w:rsid w:val="001B1239"/>
    <w:rsid w:val="001B1294"/>
    <w:rsid w:val="001B1427"/>
    <w:rsid w:val="001B1B1B"/>
    <w:rsid w:val="001B30D8"/>
    <w:rsid w:val="001B3140"/>
    <w:rsid w:val="001B3179"/>
    <w:rsid w:val="001B3A1B"/>
    <w:rsid w:val="001B4801"/>
    <w:rsid w:val="001B5BA7"/>
    <w:rsid w:val="001B5C82"/>
    <w:rsid w:val="001B6166"/>
    <w:rsid w:val="001B68A3"/>
    <w:rsid w:val="001B7C13"/>
    <w:rsid w:val="001C0082"/>
    <w:rsid w:val="001C0188"/>
    <w:rsid w:val="001C0384"/>
    <w:rsid w:val="001C0AAF"/>
    <w:rsid w:val="001C117E"/>
    <w:rsid w:val="001C12B1"/>
    <w:rsid w:val="001C1D26"/>
    <w:rsid w:val="001C1D40"/>
    <w:rsid w:val="001C1FB8"/>
    <w:rsid w:val="001C2303"/>
    <w:rsid w:val="001C253A"/>
    <w:rsid w:val="001C2915"/>
    <w:rsid w:val="001C2E1F"/>
    <w:rsid w:val="001C3572"/>
    <w:rsid w:val="001C3E37"/>
    <w:rsid w:val="001C4288"/>
    <w:rsid w:val="001C5D1A"/>
    <w:rsid w:val="001C6E7A"/>
    <w:rsid w:val="001C7E81"/>
    <w:rsid w:val="001D00F4"/>
    <w:rsid w:val="001D0A67"/>
    <w:rsid w:val="001D165E"/>
    <w:rsid w:val="001D167F"/>
    <w:rsid w:val="001D25E3"/>
    <w:rsid w:val="001D2667"/>
    <w:rsid w:val="001D274D"/>
    <w:rsid w:val="001D2E4C"/>
    <w:rsid w:val="001D30A1"/>
    <w:rsid w:val="001D33A2"/>
    <w:rsid w:val="001D3839"/>
    <w:rsid w:val="001D3A6A"/>
    <w:rsid w:val="001D3ABF"/>
    <w:rsid w:val="001D3D2C"/>
    <w:rsid w:val="001D4127"/>
    <w:rsid w:val="001D41A0"/>
    <w:rsid w:val="001D4562"/>
    <w:rsid w:val="001D4871"/>
    <w:rsid w:val="001D4B9B"/>
    <w:rsid w:val="001D59CC"/>
    <w:rsid w:val="001D5B3F"/>
    <w:rsid w:val="001D5E69"/>
    <w:rsid w:val="001D6A06"/>
    <w:rsid w:val="001D6B1D"/>
    <w:rsid w:val="001D7CB8"/>
    <w:rsid w:val="001D7CC8"/>
    <w:rsid w:val="001E00E9"/>
    <w:rsid w:val="001E014C"/>
    <w:rsid w:val="001E09D7"/>
    <w:rsid w:val="001E0B5D"/>
    <w:rsid w:val="001E15EA"/>
    <w:rsid w:val="001E203B"/>
    <w:rsid w:val="001E215A"/>
    <w:rsid w:val="001E266C"/>
    <w:rsid w:val="001E2D51"/>
    <w:rsid w:val="001E372E"/>
    <w:rsid w:val="001E3917"/>
    <w:rsid w:val="001E40B7"/>
    <w:rsid w:val="001E4D3C"/>
    <w:rsid w:val="001E512F"/>
    <w:rsid w:val="001E55C8"/>
    <w:rsid w:val="001E645B"/>
    <w:rsid w:val="001E66E6"/>
    <w:rsid w:val="001E6B44"/>
    <w:rsid w:val="001E7092"/>
    <w:rsid w:val="001E72E9"/>
    <w:rsid w:val="001E780C"/>
    <w:rsid w:val="001E7965"/>
    <w:rsid w:val="001E7BCB"/>
    <w:rsid w:val="001F0020"/>
    <w:rsid w:val="001F012F"/>
    <w:rsid w:val="001F02F3"/>
    <w:rsid w:val="001F08A4"/>
    <w:rsid w:val="001F0C1B"/>
    <w:rsid w:val="001F102B"/>
    <w:rsid w:val="001F162D"/>
    <w:rsid w:val="001F1A56"/>
    <w:rsid w:val="001F22A3"/>
    <w:rsid w:val="001F23D7"/>
    <w:rsid w:val="001F2DD0"/>
    <w:rsid w:val="001F30AF"/>
    <w:rsid w:val="001F35B4"/>
    <w:rsid w:val="001F3898"/>
    <w:rsid w:val="001F3C44"/>
    <w:rsid w:val="001F3E90"/>
    <w:rsid w:val="001F4B2B"/>
    <w:rsid w:val="001F4F12"/>
    <w:rsid w:val="001F5017"/>
    <w:rsid w:val="001F5667"/>
    <w:rsid w:val="001F5887"/>
    <w:rsid w:val="001F6341"/>
    <w:rsid w:val="001F6C1A"/>
    <w:rsid w:val="001F72BB"/>
    <w:rsid w:val="001F7992"/>
    <w:rsid w:val="00200013"/>
    <w:rsid w:val="00200246"/>
    <w:rsid w:val="00201362"/>
    <w:rsid w:val="00201434"/>
    <w:rsid w:val="0020249E"/>
    <w:rsid w:val="0020254B"/>
    <w:rsid w:val="0020338D"/>
    <w:rsid w:val="00203F67"/>
    <w:rsid w:val="00203FE1"/>
    <w:rsid w:val="00204616"/>
    <w:rsid w:val="002046EE"/>
    <w:rsid w:val="0020489A"/>
    <w:rsid w:val="002053FD"/>
    <w:rsid w:val="002058D4"/>
    <w:rsid w:val="002062A8"/>
    <w:rsid w:val="00207121"/>
    <w:rsid w:val="0020766C"/>
    <w:rsid w:val="00207E12"/>
    <w:rsid w:val="00210A04"/>
    <w:rsid w:val="00210E2E"/>
    <w:rsid w:val="00211356"/>
    <w:rsid w:val="00211710"/>
    <w:rsid w:val="002117F1"/>
    <w:rsid w:val="0021213D"/>
    <w:rsid w:val="00212382"/>
    <w:rsid w:val="002126D8"/>
    <w:rsid w:val="00213273"/>
    <w:rsid w:val="002132A3"/>
    <w:rsid w:val="00213630"/>
    <w:rsid w:val="0021372C"/>
    <w:rsid w:val="002139C1"/>
    <w:rsid w:val="00214319"/>
    <w:rsid w:val="002145A1"/>
    <w:rsid w:val="00215473"/>
    <w:rsid w:val="00215817"/>
    <w:rsid w:val="00215A89"/>
    <w:rsid w:val="00215DBB"/>
    <w:rsid w:val="0021674E"/>
    <w:rsid w:val="00216E27"/>
    <w:rsid w:val="00216E4A"/>
    <w:rsid w:val="00216F47"/>
    <w:rsid w:val="00217958"/>
    <w:rsid w:val="002207C7"/>
    <w:rsid w:val="00220AA6"/>
    <w:rsid w:val="00220ECC"/>
    <w:rsid w:val="00221560"/>
    <w:rsid w:val="0022156B"/>
    <w:rsid w:val="00221F9C"/>
    <w:rsid w:val="00222346"/>
    <w:rsid w:val="002226C7"/>
    <w:rsid w:val="002229FE"/>
    <w:rsid w:val="00222F33"/>
    <w:rsid w:val="00223146"/>
    <w:rsid w:val="00223B80"/>
    <w:rsid w:val="00224374"/>
    <w:rsid w:val="00224856"/>
    <w:rsid w:val="00224C44"/>
    <w:rsid w:val="00224E4F"/>
    <w:rsid w:val="002250D1"/>
    <w:rsid w:val="00225315"/>
    <w:rsid w:val="002255FA"/>
    <w:rsid w:val="002256B1"/>
    <w:rsid w:val="00225A40"/>
    <w:rsid w:val="00225E91"/>
    <w:rsid w:val="00225EE3"/>
    <w:rsid w:val="00226215"/>
    <w:rsid w:val="00226344"/>
    <w:rsid w:val="00227070"/>
    <w:rsid w:val="002273CE"/>
    <w:rsid w:val="0022750B"/>
    <w:rsid w:val="0022765A"/>
    <w:rsid w:val="00227762"/>
    <w:rsid w:val="002305EB"/>
    <w:rsid w:val="00230998"/>
    <w:rsid w:val="00230C1F"/>
    <w:rsid w:val="0023113E"/>
    <w:rsid w:val="00231318"/>
    <w:rsid w:val="002325C5"/>
    <w:rsid w:val="00233259"/>
    <w:rsid w:val="002336C5"/>
    <w:rsid w:val="00234661"/>
    <w:rsid w:val="00234896"/>
    <w:rsid w:val="002348EB"/>
    <w:rsid w:val="00234F37"/>
    <w:rsid w:val="00234FF2"/>
    <w:rsid w:val="002350F8"/>
    <w:rsid w:val="0023513A"/>
    <w:rsid w:val="00235186"/>
    <w:rsid w:val="0023563F"/>
    <w:rsid w:val="00235888"/>
    <w:rsid w:val="002358DF"/>
    <w:rsid w:val="00235FF9"/>
    <w:rsid w:val="002361CF"/>
    <w:rsid w:val="00236EF7"/>
    <w:rsid w:val="0023752A"/>
    <w:rsid w:val="00237CA5"/>
    <w:rsid w:val="002400A9"/>
    <w:rsid w:val="002408BB"/>
    <w:rsid w:val="00240CC5"/>
    <w:rsid w:val="0024135A"/>
    <w:rsid w:val="002415E1"/>
    <w:rsid w:val="00241A0D"/>
    <w:rsid w:val="00241F32"/>
    <w:rsid w:val="00242146"/>
    <w:rsid w:val="00243536"/>
    <w:rsid w:val="00243635"/>
    <w:rsid w:val="00243B6F"/>
    <w:rsid w:val="00244160"/>
    <w:rsid w:val="0024443B"/>
    <w:rsid w:val="00244994"/>
    <w:rsid w:val="00244B2B"/>
    <w:rsid w:val="00244D61"/>
    <w:rsid w:val="002450EB"/>
    <w:rsid w:val="00245BB5"/>
    <w:rsid w:val="0024674A"/>
    <w:rsid w:val="00250983"/>
    <w:rsid w:val="00250D1F"/>
    <w:rsid w:val="002513D5"/>
    <w:rsid w:val="002521BD"/>
    <w:rsid w:val="002523A1"/>
    <w:rsid w:val="0025510F"/>
    <w:rsid w:val="002554CE"/>
    <w:rsid w:val="00255840"/>
    <w:rsid w:val="00255ADA"/>
    <w:rsid w:val="00255C03"/>
    <w:rsid w:val="00255E01"/>
    <w:rsid w:val="00256811"/>
    <w:rsid w:val="002572F3"/>
    <w:rsid w:val="00260053"/>
    <w:rsid w:val="00260277"/>
    <w:rsid w:val="0026042A"/>
    <w:rsid w:val="00260987"/>
    <w:rsid w:val="0026136B"/>
    <w:rsid w:val="002622C7"/>
    <w:rsid w:val="00262539"/>
    <w:rsid w:val="00262613"/>
    <w:rsid w:val="0026274A"/>
    <w:rsid w:val="0026276B"/>
    <w:rsid w:val="00262C1A"/>
    <w:rsid w:val="00262D58"/>
    <w:rsid w:val="0026323D"/>
    <w:rsid w:val="0026329D"/>
    <w:rsid w:val="002633ED"/>
    <w:rsid w:val="00263478"/>
    <w:rsid w:val="00263679"/>
    <w:rsid w:val="00263725"/>
    <w:rsid w:val="00263931"/>
    <w:rsid w:val="002639F1"/>
    <w:rsid w:val="00263EB6"/>
    <w:rsid w:val="00263FB0"/>
    <w:rsid w:val="002644FB"/>
    <w:rsid w:val="00264C88"/>
    <w:rsid w:val="0026553D"/>
    <w:rsid w:val="00265707"/>
    <w:rsid w:val="00265869"/>
    <w:rsid w:val="002659C6"/>
    <w:rsid w:val="00265A6B"/>
    <w:rsid w:val="00265C04"/>
    <w:rsid w:val="00265E2B"/>
    <w:rsid w:val="002669A3"/>
    <w:rsid w:val="00266A98"/>
    <w:rsid w:val="00266ECF"/>
    <w:rsid w:val="00267164"/>
    <w:rsid w:val="00267695"/>
    <w:rsid w:val="00267ED0"/>
    <w:rsid w:val="002700D1"/>
    <w:rsid w:val="0027035D"/>
    <w:rsid w:val="002705E0"/>
    <w:rsid w:val="00270AB0"/>
    <w:rsid w:val="002712AD"/>
    <w:rsid w:val="0027151B"/>
    <w:rsid w:val="00272373"/>
    <w:rsid w:val="002728F5"/>
    <w:rsid w:val="00272E15"/>
    <w:rsid w:val="0027308A"/>
    <w:rsid w:val="002731B8"/>
    <w:rsid w:val="00273674"/>
    <w:rsid w:val="002736AD"/>
    <w:rsid w:val="0027442C"/>
    <w:rsid w:val="00274599"/>
    <w:rsid w:val="00274ABA"/>
    <w:rsid w:val="00275E20"/>
    <w:rsid w:val="00275EFD"/>
    <w:rsid w:val="002760DE"/>
    <w:rsid w:val="002770B3"/>
    <w:rsid w:val="00277767"/>
    <w:rsid w:val="002779F1"/>
    <w:rsid w:val="00277BA8"/>
    <w:rsid w:val="0028031C"/>
    <w:rsid w:val="002803E4"/>
    <w:rsid w:val="00280AC7"/>
    <w:rsid w:val="00280DB1"/>
    <w:rsid w:val="00280E00"/>
    <w:rsid w:val="00280E47"/>
    <w:rsid w:val="00280FB1"/>
    <w:rsid w:val="00281672"/>
    <w:rsid w:val="0028188F"/>
    <w:rsid w:val="002818EF"/>
    <w:rsid w:val="00281BAC"/>
    <w:rsid w:val="00281BAD"/>
    <w:rsid w:val="00282312"/>
    <w:rsid w:val="00282C51"/>
    <w:rsid w:val="00284AB3"/>
    <w:rsid w:val="0028515A"/>
    <w:rsid w:val="002853C7"/>
    <w:rsid w:val="002858BD"/>
    <w:rsid w:val="0028596E"/>
    <w:rsid w:val="00285B9A"/>
    <w:rsid w:val="00285D6F"/>
    <w:rsid w:val="0028626D"/>
    <w:rsid w:val="002862AD"/>
    <w:rsid w:val="0028632D"/>
    <w:rsid w:val="00286649"/>
    <w:rsid w:val="00287692"/>
    <w:rsid w:val="00287F15"/>
    <w:rsid w:val="00290380"/>
    <w:rsid w:val="0029075A"/>
    <w:rsid w:val="00290B3A"/>
    <w:rsid w:val="002915E3"/>
    <w:rsid w:val="00291C3B"/>
    <w:rsid w:val="00292482"/>
    <w:rsid w:val="002929E9"/>
    <w:rsid w:val="00292EC3"/>
    <w:rsid w:val="00293FE2"/>
    <w:rsid w:val="0029402B"/>
    <w:rsid w:val="00294C31"/>
    <w:rsid w:val="00294D3A"/>
    <w:rsid w:val="00295050"/>
    <w:rsid w:val="00295965"/>
    <w:rsid w:val="00295DAD"/>
    <w:rsid w:val="002962AA"/>
    <w:rsid w:val="0029790A"/>
    <w:rsid w:val="00297AC0"/>
    <w:rsid w:val="002A0BF4"/>
    <w:rsid w:val="002A0EDB"/>
    <w:rsid w:val="002A1A94"/>
    <w:rsid w:val="002A1AB8"/>
    <w:rsid w:val="002A1F25"/>
    <w:rsid w:val="002A1FC6"/>
    <w:rsid w:val="002A2060"/>
    <w:rsid w:val="002A21BB"/>
    <w:rsid w:val="002A2474"/>
    <w:rsid w:val="002A269E"/>
    <w:rsid w:val="002A3844"/>
    <w:rsid w:val="002A3C7E"/>
    <w:rsid w:val="002A4770"/>
    <w:rsid w:val="002A4F5C"/>
    <w:rsid w:val="002A58ED"/>
    <w:rsid w:val="002A59DD"/>
    <w:rsid w:val="002A5D64"/>
    <w:rsid w:val="002A6134"/>
    <w:rsid w:val="002A6A1E"/>
    <w:rsid w:val="002A710D"/>
    <w:rsid w:val="002B0122"/>
    <w:rsid w:val="002B08F5"/>
    <w:rsid w:val="002B0D9D"/>
    <w:rsid w:val="002B138C"/>
    <w:rsid w:val="002B1B0E"/>
    <w:rsid w:val="002B2C64"/>
    <w:rsid w:val="002B2EBB"/>
    <w:rsid w:val="002B3102"/>
    <w:rsid w:val="002B32B7"/>
    <w:rsid w:val="002B3789"/>
    <w:rsid w:val="002B37A9"/>
    <w:rsid w:val="002B45C9"/>
    <w:rsid w:val="002B4872"/>
    <w:rsid w:val="002B4BA1"/>
    <w:rsid w:val="002B4F48"/>
    <w:rsid w:val="002B5E46"/>
    <w:rsid w:val="002B656D"/>
    <w:rsid w:val="002B699F"/>
    <w:rsid w:val="002B7060"/>
    <w:rsid w:val="002B75EA"/>
    <w:rsid w:val="002B7AC6"/>
    <w:rsid w:val="002C0AE5"/>
    <w:rsid w:val="002C1264"/>
    <w:rsid w:val="002C185F"/>
    <w:rsid w:val="002C194C"/>
    <w:rsid w:val="002C1F54"/>
    <w:rsid w:val="002C2A32"/>
    <w:rsid w:val="002C350D"/>
    <w:rsid w:val="002C3641"/>
    <w:rsid w:val="002C3792"/>
    <w:rsid w:val="002C3DFE"/>
    <w:rsid w:val="002C3E54"/>
    <w:rsid w:val="002C43DD"/>
    <w:rsid w:val="002C48F6"/>
    <w:rsid w:val="002C48F7"/>
    <w:rsid w:val="002C4B11"/>
    <w:rsid w:val="002C4D17"/>
    <w:rsid w:val="002C5373"/>
    <w:rsid w:val="002C5478"/>
    <w:rsid w:val="002C54A2"/>
    <w:rsid w:val="002C5732"/>
    <w:rsid w:val="002C6D29"/>
    <w:rsid w:val="002C6F3C"/>
    <w:rsid w:val="002C740A"/>
    <w:rsid w:val="002C7B9E"/>
    <w:rsid w:val="002D03E1"/>
    <w:rsid w:val="002D03F1"/>
    <w:rsid w:val="002D0480"/>
    <w:rsid w:val="002D1528"/>
    <w:rsid w:val="002D1556"/>
    <w:rsid w:val="002D1AD5"/>
    <w:rsid w:val="002D1C00"/>
    <w:rsid w:val="002D2196"/>
    <w:rsid w:val="002D2719"/>
    <w:rsid w:val="002D2F85"/>
    <w:rsid w:val="002D3310"/>
    <w:rsid w:val="002D3739"/>
    <w:rsid w:val="002D3805"/>
    <w:rsid w:val="002D3E03"/>
    <w:rsid w:val="002D5E67"/>
    <w:rsid w:val="002D6967"/>
    <w:rsid w:val="002D6CD5"/>
    <w:rsid w:val="002D70E6"/>
    <w:rsid w:val="002D7104"/>
    <w:rsid w:val="002D7787"/>
    <w:rsid w:val="002D7D68"/>
    <w:rsid w:val="002E0D4F"/>
    <w:rsid w:val="002E142D"/>
    <w:rsid w:val="002E1B62"/>
    <w:rsid w:val="002E1F75"/>
    <w:rsid w:val="002E20AB"/>
    <w:rsid w:val="002E2FAB"/>
    <w:rsid w:val="002E31E9"/>
    <w:rsid w:val="002E326E"/>
    <w:rsid w:val="002E3DDB"/>
    <w:rsid w:val="002E46F9"/>
    <w:rsid w:val="002E4C2F"/>
    <w:rsid w:val="002E4EED"/>
    <w:rsid w:val="002E510E"/>
    <w:rsid w:val="002E5211"/>
    <w:rsid w:val="002E53DF"/>
    <w:rsid w:val="002E5814"/>
    <w:rsid w:val="002E6D16"/>
    <w:rsid w:val="002E751F"/>
    <w:rsid w:val="002E7EBD"/>
    <w:rsid w:val="002F0E64"/>
    <w:rsid w:val="002F0F93"/>
    <w:rsid w:val="002F15CC"/>
    <w:rsid w:val="002F20E0"/>
    <w:rsid w:val="002F30BB"/>
    <w:rsid w:val="002F36DB"/>
    <w:rsid w:val="002F3AC5"/>
    <w:rsid w:val="002F3C70"/>
    <w:rsid w:val="002F429A"/>
    <w:rsid w:val="002F468E"/>
    <w:rsid w:val="002F4E49"/>
    <w:rsid w:val="002F59BB"/>
    <w:rsid w:val="002F5AF8"/>
    <w:rsid w:val="002F6509"/>
    <w:rsid w:val="002F7006"/>
    <w:rsid w:val="002F7466"/>
    <w:rsid w:val="002F7F5C"/>
    <w:rsid w:val="00300269"/>
    <w:rsid w:val="003004C3"/>
    <w:rsid w:val="00300724"/>
    <w:rsid w:val="00301227"/>
    <w:rsid w:val="003024A4"/>
    <w:rsid w:val="00302A32"/>
    <w:rsid w:val="00302D85"/>
    <w:rsid w:val="00302FA9"/>
    <w:rsid w:val="00303494"/>
    <w:rsid w:val="00304025"/>
    <w:rsid w:val="00304159"/>
    <w:rsid w:val="0030425A"/>
    <w:rsid w:val="003049F7"/>
    <w:rsid w:val="00304BA4"/>
    <w:rsid w:val="00304C46"/>
    <w:rsid w:val="003069E7"/>
    <w:rsid w:val="00306A18"/>
    <w:rsid w:val="00306BF5"/>
    <w:rsid w:val="00306DBB"/>
    <w:rsid w:val="00306FD8"/>
    <w:rsid w:val="00306FEB"/>
    <w:rsid w:val="0030783D"/>
    <w:rsid w:val="003104A4"/>
    <w:rsid w:val="00310DE9"/>
    <w:rsid w:val="003110DC"/>
    <w:rsid w:val="00311242"/>
    <w:rsid w:val="003127DF"/>
    <w:rsid w:val="00313DA0"/>
    <w:rsid w:val="00313E2E"/>
    <w:rsid w:val="00313EAF"/>
    <w:rsid w:val="0031403C"/>
    <w:rsid w:val="0031425B"/>
    <w:rsid w:val="00315716"/>
    <w:rsid w:val="00316885"/>
    <w:rsid w:val="0031745F"/>
    <w:rsid w:val="00317746"/>
    <w:rsid w:val="00317E1C"/>
    <w:rsid w:val="00320BBF"/>
    <w:rsid w:val="00321C7B"/>
    <w:rsid w:val="003244B9"/>
    <w:rsid w:val="00324577"/>
    <w:rsid w:val="0032468E"/>
    <w:rsid w:val="003247FF"/>
    <w:rsid w:val="00324938"/>
    <w:rsid w:val="00324A3E"/>
    <w:rsid w:val="00324AD4"/>
    <w:rsid w:val="00325833"/>
    <w:rsid w:val="00325995"/>
    <w:rsid w:val="00325F4C"/>
    <w:rsid w:val="00326D9A"/>
    <w:rsid w:val="00327A72"/>
    <w:rsid w:val="00330983"/>
    <w:rsid w:val="00330EC9"/>
    <w:rsid w:val="0033148D"/>
    <w:rsid w:val="0033163E"/>
    <w:rsid w:val="0033237C"/>
    <w:rsid w:val="00332663"/>
    <w:rsid w:val="00332836"/>
    <w:rsid w:val="003329F1"/>
    <w:rsid w:val="00332F97"/>
    <w:rsid w:val="00333377"/>
    <w:rsid w:val="003337A1"/>
    <w:rsid w:val="00333CB5"/>
    <w:rsid w:val="0033438A"/>
    <w:rsid w:val="003344A2"/>
    <w:rsid w:val="003347CC"/>
    <w:rsid w:val="00334853"/>
    <w:rsid w:val="003348A5"/>
    <w:rsid w:val="00334E48"/>
    <w:rsid w:val="00335EE3"/>
    <w:rsid w:val="00335FDA"/>
    <w:rsid w:val="003363E7"/>
    <w:rsid w:val="00336533"/>
    <w:rsid w:val="0033673B"/>
    <w:rsid w:val="00336B6E"/>
    <w:rsid w:val="003371A1"/>
    <w:rsid w:val="00337635"/>
    <w:rsid w:val="003377CF"/>
    <w:rsid w:val="00337CDC"/>
    <w:rsid w:val="00337E9F"/>
    <w:rsid w:val="00340109"/>
    <w:rsid w:val="0034021F"/>
    <w:rsid w:val="00340C27"/>
    <w:rsid w:val="00341110"/>
    <w:rsid w:val="0034363D"/>
    <w:rsid w:val="00343CB1"/>
    <w:rsid w:val="0034492E"/>
    <w:rsid w:val="003449AD"/>
    <w:rsid w:val="003449BE"/>
    <w:rsid w:val="00344A67"/>
    <w:rsid w:val="00344CD1"/>
    <w:rsid w:val="00345E72"/>
    <w:rsid w:val="00346526"/>
    <w:rsid w:val="003466F9"/>
    <w:rsid w:val="003469F4"/>
    <w:rsid w:val="0034707F"/>
    <w:rsid w:val="003473AD"/>
    <w:rsid w:val="00347617"/>
    <w:rsid w:val="00347782"/>
    <w:rsid w:val="00347CED"/>
    <w:rsid w:val="00350089"/>
    <w:rsid w:val="00350D8C"/>
    <w:rsid w:val="003512A3"/>
    <w:rsid w:val="0035132B"/>
    <w:rsid w:val="003515E3"/>
    <w:rsid w:val="003516A5"/>
    <w:rsid w:val="003517F2"/>
    <w:rsid w:val="0035206B"/>
    <w:rsid w:val="003526A2"/>
    <w:rsid w:val="0035288D"/>
    <w:rsid w:val="003533B7"/>
    <w:rsid w:val="00353562"/>
    <w:rsid w:val="00353813"/>
    <w:rsid w:val="0035395E"/>
    <w:rsid w:val="00353C38"/>
    <w:rsid w:val="0035408B"/>
    <w:rsid w:val="00354282"/>
    <w:rsid w:val="003562C9"/>
    <w:rsid w:val="003565B7"/>
    <w:rsid w:val="0035736F"/>
    <w:rsid w:val="003578BD"/>
    <w:rsid w:val="00357F1E"/>
    <w:rsid w:val="00360180"/>
    <w:rsid w:val="00360681"/>
    <w:rsid w:val="00360DC0"/>
    <w:rsid w:val="00361234"/>
    <w:rsid w:val="00361745"/>
    <w:rsid w:val="00361EC7"/>
    <w:rsid w:val="00362032"/>
    <w:rsid w:val="003623E7"/>
    <w:rsid w:val="00362541"/>
    <w:rsid w:val="0036264A"/>
    <w:rsid w:val="00362678"/>
    <w:rsid w:val="00362A07"/>
    <w:rsid w:val="0036376A"/>
    <w:rsid w:val="00363D85"/>
    <w:rsid w:val="00363E55"/>
    <w:rsid w:val="0036405A"/>
    <w:rsid w:val="00364069"/>
    <w:rsid w:val="00364292"/>
    <w:rsid w:val="00364E79"/>
    <w:rsid w:val="00365175"/>
    <w:rsid w:val="00365F08"/>
    <w:rsid w:val="00366117"/>
    <w:rsid w:val="0036692C"/>
    <w:rsid w:val="00367CBD"/>
    <w:rsid w:val="00370C72"/>
    <w:rsid w:val="00371880"/>
    <w:rsid w:val="00371EC3"/>
    <w:rsid w:val="003721D9"/>
    <w:rsid w:val="003723B0"/>
    <w:rsid w:val="00372667"/>
    <w:rsid w:val="00373344"/>
    <w:rsid w:val="00373458"/>
    <w:rsid w:val="0037394F"/>
    <w:rsid w:val="00373C67"/>
    <w:rsid w:val="0037438B"/>
    <w:rsid w:val="00374819"/>
    <w:rsid w:val="00374AB2"/>
    <w:rsid w:val="00375403"/>
    <w:rsid w:val="00375423"/>
    <w:rsid w:val="00376674"/>
    <w:rsid w:val="0037692A"/>
    <w:rsid w:val="00376DFA"/>
    <w:rsid w:val="00376F80"/>
    <w:rsid w:val="00377632"/>
    <w:rsid w:val="00377D19"/>
    <w:rsid w:val="00380BB6"/>
    <w:rsid w:val="003813ED"/>
    <w:rsid w:val="00381EEC"/>
    <w:rsid w:val="003826DE"/>
    <w:rsid w:val="003828F5"/>
    <w:rsid w:val="00383C0D"/>
    <w:rsid w:val="0038557A"/>
    <w:rsid w:val="003856BE"/>
    <w:rsid w:val="00386427"/>
    <w:rsid w:val="00386E20"/>
    <w:rsid w:val="00386F15"/>
    <w:rsid w:val="003870E5"/>
    <w:rsid w:val="0038735A"/>
    <w:rsid w:val="00387EBD"/>
    <w:rsid w:val="00387F56"/>
    <w:rsid w:val="0039015D"/>
    <w:rsid w:val="00390A58"/>
    <w:rsid w:val="00390D3A"/>
    <w:rsid w:val="0039137D"/>
    <w:rsid w:val="0039167E"/>
    <w:rsid w:val="00391827"/>
    <w:rsid w:val="0039185D"/>
    <w:rsid w:val="003926BB"/>
    <w:rsid w:val="00392E5D"/>
    <w:rsid w:val="0039310C"/>
    <w:rsid w:val="00393156"/>
    <w:rsid w:val="0039368C"/>
    <w:rsid w:val="003936D7"/>
    <w:rsid w:val="00393784"/>
    <w:rsid w:val="00393A31"/>
    <w:rsid w:val="00393A63"/>
    <w:rsid w:val="003942A1"/>
    <w:rsid w:val="003947ED"/>
    <w:rsid w:val="0039489D"/>
    <w:rsid w:val="00394C65"/>
    <w:rsid w:val="00395017"/>
    <w:rsid w:val="003951A9"/>
    <w:rsid w:val="003951ED"/>
    <w:rsid w:val="003953EF"/>
    <w:rsid w:val="0039593F"/>
    <w:rsid w:val="00396227"/>
    <w:rsid w:val="00397832"/>
    <w:rsid w:val="003A0074"/>
    <w:rsid w:val="003A04A3"/>
    <w:rsid w:val="003A069B"/>
    <w:rsid w:val="003A08B7"/>
    <w:rsid w:val="003A0E35"/>
    <w:rsid w:val="003A20A0"/>
    <w:rsid w:val="003A2147"/>
    <w:rsid w:val="003A2148"/>
    <w:rsid w:val="003A23BE"/>
    <w:rsid w:val="003A2D92"/>
    <w:rsid w:val="003A36A2"/>
    <w:rsid w:val="003A3821"/>
    <w:rsid w:val="003A3AB1"/>
    <w:rsid w:val="003A4170"/>
    <w:rsid w:val="003A41A2"/>
    <w:rsid w:val="003A4A6F"/>
    <w:rsid w:val="003A4D09"/>
    <w:rsid w:val="003A4FE1"/>
    <w:rsid w:val="003A5CC6"/>
    <w:rsid w:val="003A66CE"/>
    <w:rsid w:val="003A6E5F"/>
    <w:rsid w:val="003A735F"/>
    <w:rsid w:val="003A74A7"/>
    <w:rsid w:val="003A76DF"/>
    <w:rsid w:val="003A78AE"/>
    <w:rsid w:val="003A7A6C"/>
    <w:rsid w:val="003A7EF4"/>
    <w:rsid w:val="003B0186"/>
    <w:rsid w:val="003B058F"/>
    <w:rsid w:val="003B0732"/>
    <w:rsid w:val="003B0C28"/>
    <w:rsid w:val="003B0D9A"/>
    <w:rsid w:val="003B1547"/>
    <w:rsid w:val="003B1B18"/>
    <w:rsid w:val="003B1C48"/>
    <w:rsid w:val="003B1F50"/>
    <w:rsid w:val="003B2135"/>
    <w:rsid w:val="003B23F9"/>
    <w:rsid w:val="003B353C"/>
    <w:rsid w:val="003B3669"/>
    <w:rsid w:val="003B367E"/>
    <w:rsid w:val="003B49EE"/>
    <w:rsid w:val="003B4AAC"/>
    <w:rsid w:val="003B4DA0"/>
    <w:rsid w:val="003B5096"/>
    <w:rsid w:val="003B5692"/>
    <w:rsid w:val="003B5929"/>
    <w:rsid w:val="003B59F3"/>
    <w:rsid w:val="003B5E55"/>
    <w:rsid w:val="003B5EF2"/>
    <w:rsid w:val="003B628D"/>
    <w:rsid w:val="003B6B0A"/>
    <w:rsid w:val="003B798D"/>
    <w:rsid w:val="003C0F7B"/>
    <w:rsid w:val="003C13A4"/>
    <w:rsid w:val="003C19D9"/>
    <w:rsid w:val="003C1C97"/>
    <w:rsid w:val="003C24A7"/>
    <w:rsid w:val="003C2994"/>
    <w:rsid w:val="003C3007"/>
    <w:rsid w:val="003C35E0"/>
    <w:rsid w:val="003C39C2"/>
    <w:rsid w:val="003C443C"/>
    <w:rsid w:val="003C44D0"/>
    <w:rsid w:val="003C4B4F"/>
    <w:rsid w:val="003C4EBD"/>
    <w:rsid w:val="003C5055"/>
    <w:rsid w:val="003C55E6"/>
    <w:rsid w:val="003C5753"/>
    <w:rsid w:val="003C58CD"/>
    <w:rsid w:val="003C59FA"/>
    <w:rsid w:val="003C60D2"/>
    <w:rsid w:val="003C67D4"/>
    <w:rsid w:val="003C6BFB"/>
    <w:rsid w:val="003C6E8F"/>
    <w:rsid w:val="003C7074"/>
    <w:rsid w:val="003C72CD"/>
    <w:rsid w:val="003D0687"/>
    <w:rsid w:val="003D06EC"/>
    <w:rsid w:val="003D1258"/>
    <w:rsid w:val="003D1674"/>
    <w:rsid w:val="003D1B93"/>
    <w:rsid w:val="003D22D1"/>
    <w:rsid w:val="003D2D3A"/>
    <w:rsid w:val="003D2E74"/>
    <w:rsid w:val="003D3D37"/>
    <w:rsid w:val="003D555A"/>
    <w:rsid w:val="003D5CFB"/>
    <w:rsid w:val="003D5F56"/>
    <w:rsid w:val="003D6336"/>
    <w:rsid w:val="003D7047"/>
    <w:rsid w:val="003D7702"/>
    <w:rsid w:val="003E03FE"/>
    <w:rsid w:val="003E07A7"/>
    <w:rsid w:val="003E0C81"/>
    <w:rsid w:val="003E0E03"/>
    <w:rsid w:val="003E0EE0"/>
    <w:rsid w:val="003E132A"/>
    <w:rsid w:val="003E1542"/>
    <w:rsid w:val="003E211D"/>
    <w:rsid w:val="003E4074"/>
    <w:rsid w:val="003E42A6"/>
    <w:rsid w:val="003E46AF"/>
    <w:rsid w:val="003E4C53"/>
    <w:rsid w:val="003E5088"/>
    <w:rsid w:val="003E51C8"/>
    <w:rsid w:val="003E5810"/>
    <w:rsid w:val="003E6815"/>
    <w:rsid w:val="003E68D2"/>
    <w:rsid w:val="003E7565"/>
    <w:rsid w:val="003E75E5"/>
    <w:rsid w:val="003E7623"/>
    <w:rsid w:val="003F00E7"/>
    <w:rsid w:val="003F049E"/>
    <w:rsid w:val="003F072C"/>
    <w:rsid w:val="003F091D"/>
    <w:rsid w:val="003F095B"/>
    <w:rsid w:val="003F0CD4"/>
    <w:rsid w:val="003F1A9A"/>
    <w:rsid w:val="003F30ED"/>
    <w:rsid w:val="003F3382"/>
    <w:rsid w:val="003F3FDE"/>
    <w:rsid w:val="003F474C"/>
    <w:rsid w:val="003F47B1"/>
    <w:rsid w:val="003F4AE4"/>
    <w:rsid w:val="003F4CB6"/>
    <w:rsid w:val="003F537B"/>
    <w:rsid w:val="003F58CF"/>
    <w:rsid w:val="003F594F"/>
    <w:rsid w:val="003F6505"/>
    <w:rsid w:val="003F671E"/>
    <w:rsid w:val="003F67A2"/>
    <w:rsid w:val="003F67BF"/>
    <w:rsid w:val="003F68F5"/>
    <w:rsid w:val="003F6920"/>
    <w:rsid w:val="003F75E9"/>
    <w:rsid w:val="003F77DE"/>
    <w:rsid w:val="003F77FC"/>
    <w:rsid w:val="004015F5"/>
    <w:rsid w:val="004019DF"/>
    <w:rsid w:val="00401C40"/>
    <w:rsid w:val="0040300B"/>
    <w:rsid w:val="00403697"/>
    <w:rsid w:val="004040D3"/>
    <w:rsid w:val="00404902"/>
    <w:rsid w:val="00404D5F"/>
    <w:rsid w:val="004054CE"/>
    <w:rsid w:val="00405EF5"/>
    <w:rsid w:val="00405FCE"/>
    <w:rsid w:val="004061C3"/>
    <w:rsid w:val="00406363"/>
    <w:rsid w:val="00406EF9"/>
    <w:rsid w:val="00407476"/>
    <w:rsid w:val="00410286"/>
    <w:rsid w:val="004103A4"/>
    <w:rsid w:val="0041093E"/>
    <w:rsid w:val="00410CCC"/>
    <w:rsid w:val="00411CA6"/>
    <w:rsid w:val="00412394"/>
    <w:rsid w:val="00412F65"/>
    <w:rsid w:val="004130EE"/>
    <w:rsid w:val="004132D2"/>
    <w:rsid w:val="00413478"/>
    <w:rsid w:val="00413987"/>
    <w:rsid w:val="00413DAB"/>
    <w:rsid w:val="00414042"/>
    <w:rsid w:val="00414115"/>
    <w:rsid w:val="00414F67"/>
    <w:rsid w:val="00416426"/>
    <w:rsid w:val="0041662A"/>
    <w:rsid w:val="00416AC8"/>
    <w:rsid w:val="00416EB4"/>
    <w:rsid w:val="00417065"/>
    <w:rsid w:val="004202B3"/>
    <w:rsid w:val="00421A79"/>
    <w:rsid w:val="00421B95"/>
    <w:rsid w:val="00421E31"/>
    <w:rsid w:val="00422484"/>
    <w:rsid w:val="004228CC"/>
    <w:rsid w:val="0042337C"/>
    <w:rsid w:val="0042403E"/>
    <w:rsid w:val="0042408E"/>
    <w:rsid w:val="004241B0"/>
    <w:rsid w:val="00424B79"/>
    <w:rsid w:val="00425494"/>
    <w:rsid w:val="004255F0"/>
    <w:rsid w:val="00425814"/>
    <w:rsid w:val="0042588D"/>
    <w:rsid w:val="00425DA9"/>
    <w:rsid w:val="00426A8E"/>
    <w:rsid w:val="0042701B"/>
    <w:rsid w:val="0042708B"/>
    <w:rsid w:val="004271F4"/>
    <w:rsid w:val="004273DB"/>
    <w:rsid w:val="00427602"/>
    <w:rsid w:val="00427672"/>
    <w:rsid w:val="00427B80"/>
    <w:rsid w:val="004304A4"/>
    <w:rsid w:val="0043162D"/>
    <w:rsid w:val="00431F40"/>
    <w:rsid w:val="00432309"/>
    <w:rsid w:val="004328A9"/>
    <w:rsid w:val="0043298F"/>
    <w:rsid w:val="00432BE3"/>
    <w:rsid w:val="004330AC"/>
    <w:rsid w:val="00433514"/>
    <w:rsid w:val="0043389C"/>
    <w:rsid w:val="00434209"/>
    <w:rsid w:val="0043431B"/>
    <w:rsid w:val="0043440D"/>
    <w:rsid w:val="0043480C"/>
    <w:rsid w:val="00434B22"/>
    <w:rsid w:val="00434F9D"/>
    <w:rsid w:val="00435FAC"/>
    <w:rsid w:val="0043634A"/>
    <w:rsid w:val="0043678A"/>
    <w:rsid w:val="00436D68"/>
    <w:rsid w:val="004405B1"/>
    <w:rsid w:val="00440672"/>
    <w:rsid w:val="00440E8F"/>
    <w:rsid w:val="004411F0"/>
    <w:rsid w:val="00442281"/>
    <w:rsid w:val="004422A8"/>
    <w:rsid w:val="004428B4"/>
    <w:rsid w:val="00443656"/>
    <w:rsid w:val="004436A4"/>
    <w:rsid w:val="00444439"/>
    <w:rsid w:val="0044452A"/>
    <w:rsid w:val="004447B5"/>
    <w:rsid w:val="00444CA3"/>
    <w:rsid w:val="00444D24"/>
    <w:rsid w:val="00445BD8"/>
    <w:rsid w:val="00445C22"/>
    <w:rsid w:val="00446159"/>
    <w:rsid w:val="00446496"/>
    <w:rsid w:val="004469A4"/>
    <w:rsid w:val="004469D4"/>
    <w:rsid w:val="00447894"/>
    <w:rsid w:val="0045004D"/>
    <w:rsid w:val="004505E3"/>
    <w:rsid w:val="00450FA6"/>
    <w:rsid w:val="00451570"/>
    <w:rsid w:val="00452135"/>
    <w:rsid w:val="004522FB"/>
    <w:rsid w:val="0045259C"/>
    <w:rsid w:val="00452767"/>
    <w:rsid w:val="00452F46"/>
    <w:rsid w:val="00453837"/>
    <w:rsid w:val="00453B8A"/>
    <w:rsid w:val="004541B2"/>
    <w:rsid w:val="00454798"/>
    <w:rsid w:val="0045486C"/>
    <w:rsid w:val="00454967"/>
    <w:rsid w:val="00454A5D"/>
    <w:rsid w:val="00454C7F"/>
    <w:rsid w:val="004554E6"/>
    <w:rsid w:val="00456246"/>
    <w:rsid w:val="00456350"/>
    <w:rsid w:val="004565FD"/>
    <w:rsid w:val="00456E40"/>
    <w:rsid w:val="00456F7B"/>
    <w:rsid w:val="004576ED"/>
    <w:rsid w:val="0045779D"/>
    <w:rsid w:val="00460443"/>
    <w:rsid w:val="00460746"/>
    <w:rsid w:val="00460C0D"/>
    <w:rsid w:val="004610E3"/>
    <w:rsid w:val="00461D81"/>
    <w:rsid w:val="0046208C"/>
    <w:rsid w:val="004646F8"/>
    <w:rsid w:val="0046473A"/>
    <w:rsid w:val="00464C85"/>
    <w:rsid w:val="00465A4C"/>
    <w:rsid w:val="00465C0E"/>
    <w:rsid w:val="00465EFC"/>
    <w:rsid w:val="00465F10"/>
    <w:rsid w:val="00466108"/>
    <w:rsid w:val="00466A7B"/>
    <w:rsid w:val="00466F88"/>
    <w:rsid w:val="0046740D"/>
    <w:rsid w:val="0046778A"/>
    <w:rsid w:val="004677E2"/>
    <w:rsid w:val="00467C07"/>
    <w:rsid w:val="00467D5B"/>
    <w:rsid w:val="00467D71"/>
    <w:rsid w:val="00467E47"/>
    <w:rsid w:val="00470119"/>
    <w:rsid w:val="004707AF"/>
    <w:rsid w:val="00470BD6"/>
    <w:rsid w:val="00470C71"/>
    <w:rsid w:val="00470DB0"/>
    <w:rsid w:val="00472094"/>
    <w:rsid w:val="0047232C"/>
    <w:rsid w:val="00472669"/>
    <w:rsid w:val="00473330"/>
    <w:rsid w:val="00473BF8"/>
    <w:rsid w:val="00474372"/>
    <w:rsid w:val="00474D60"/>
    <w:rsid w:val="004751B7"/>
    <w:rsid w:val="00475B2D"/>
    <w:rsid w:val="004766F9"/>
    <w:rsid w:val="00476E3A"/>
    <w:rsid w:val="00476F7A"/>
    <w:rsid w:val="00476FBB"/>
    <w:rsid w:val="0047712B"/>
    <w:rsid w:val="00480149"/>
    <w:rsid w:val="00480170"/>
    <w:rsid w:val="00480216"/>
    <w:rsid w:val="004804DE"/>
    <w:rsid w:val="0048083D"/>
    <w:rsid w:val="00480A7C"/>
    <w:rsid w:val="00480FD5"/>
    <w:rsid w:val="004818FA"/>
    <w:rsid w:val="00481D42"/>
    <w:rsid w:val="00481E1D"/>
    <w:rsid w:val="004825B1"/>
    <w:rsid w:val="004826D0"/>
    <w:rsid w:val="00484C5C"/>
    <w:rsid w:val="00484FB7"/>
    <w:rsid w:val="00486422"/>
    <w:rsid w:val="0048676F"/>
    <w:rsid w:val="00486D23"/>
    <w:rsid w:val="0048731F"/>
    <w:rsid w:val="00487529"/>
    <w:rsid w:val="00487742"/>
    <w:rsid w:val="00487935"/>
    <w:rsid w:val="00490286"/>
    <w:rsid w:val="004903B9"/>
    <w:rsid w:val="00490998"/>
    <w:rsid w:val="00491296"/>
    <w:rsid w:val="00492428"/>
    <w:rsid w:val="0049253C"/>
    <w:rsid w:val="004925E8"/>
    <w:rsid w:val="00493400"/>
    <w:rsid w:val="004936BD"/>
    <w:rsid w:val="00493CE0"/>
    <w:rsid w:val="0049406B"/>
    <w:rsid w:val="00494623"/>
    <w:rsid w:val="004956F1"/>
    <w:rsid w:val="00495D07"/>
    <w:rsid w:val="00495F45"/>
    <w:rsid w:val="00495FFB"/>
    <w:rsid w:val="0049652F"/>
    <w:rsid w:val="004966E0"/>
    <w:rsid w:val="00496D82"/>
    <w:rsid w:val="004970D3"/>
    <w:rsid w:val="0049715E"/>
    <w:rsid w:val="00497257"/>
    <w:rsid w:val="00497425"/>
    <w:rsid w:val="00497885"/>
    <w:rsid w:val="00497C79"/>
    <w:rsid w:val="00497ED1"/>
    <w:rsid w:val="004A0220"/>
    <w:rsid w:val="004A04D3"/>
    <w:rsid w:val="004A080B"/>
    <w:rsid w:val="004A1B7E"/>
    <w:rsid w:val="004A1BE8"/>
    <w:rsid w:val="004A22F2"/>
    <w:rsid w:val="004A2DF5"/>
    <w:rsid w:val="004A3A02"/>
    <w:rsid w:val="004A41B7"/>
    <w:rsid w:val="004A4647"/>
    <w:rsid w:val="004A4DD7"/>
    <w:rsid w:val="004A4E82"/>
    <w:rsid w:val="004A4F0E"/>
    <w:rsid w:val="004A50BF"/>
    <w:rsid w:val="004A50D9"/>
    <w:rsid w:val="004A5138"/>
    <w:rsid w:val="004A60F2"/>
    <w:rsid w:val="004A6142"/>
    <w:rsid w:val="004A6AE7"/>
    <w:rsid w:val="004A70A0"/>
    <w:rsid w:val="004A757C"/>
    <w:rsid w:val="004A7ABB"/>
    <w:rsid w:val="004A7ED0"/>
    <w:rsid w:val="004B0381"/>
    <w:rsid w:val="004B08CE"/>
    <w:rsid w:val="004B0D9F"/>
    <w:rsid w:val="004B11BA"/>
    <w:rsid w:val="004B1425"/>
    <w:rsid w:val="004B1B23"/>
    <w:rsid w:val="004B1E31"/>
    <w:rsid w:val="004B201E"/>
    <w:rsid w:val="004B2A60"/>
    <w:rsid w:val="004B3AF5"/>
    <w:rsid w:val="004B3C21"/>
    <w:rsid w:val="004B3F53"/>
    <w:rsid w:val="004B4575"/>
    <w:rsid w:val="004B475E"/>
    <w:rsid w:val="004B4ADD"/>
    <w:rsid w:val="004B52BA"/>
    <w:rsid w:val="004B594E"/>
    <w:rsid w:val="004B5A21"/>
    <w:rsid w:val="004B5D6B"/>
    <w:rsid w:val="004B62E2"/>
    <w:rsid w:val="004B67D5"/>
    <w:rsid w:val="004B6859"/>
    <w:rsid w:val="004B6E4B"/>
    <w:rsid w:val="004B7436"/>
    <w:rsid w:val="004B7B66"/>
    <w:rsid w:val="004B7FD7"/>
    <w:rsid w:val="004C0946"/>
    <w:rsid w:val="004C0A86"/>
    <w:rsid w:val="004C21E8"/>
    <w:rsid w:val="004C2B09"/>
    <w:rsid w:val="004C3407"/>
    <w:rsid w:val="004C3F1D"/>
    <w:rsid w:val="004C43A7"/>
    <w:rsid w:val="004C58F4"/>
    <w:rsid w:val="004C63B9"/>
    <w:rsid w:val="004C6BD5"/>
    <w:rsid w:val="004C6F60"/>
    <w:rsid w:val="004C73AF"/>
    <w:rsid w:val="004C7415"/>
    <w:rsid w:val="004C7A53"/>
    <w:rsid w:val="004C7C71"/>
    <w:rsid w:val="004D0507"/>
    <w:rsid w:val="004D06B1"/>
    <w:rsid w:val="004D0795"/>
    <w:rsid w:val="004D1821"/>
    <w:rsid w:val="004D1C9F"/>
    <w:rsid w:val="004D2715"/>
    <w:rsid w:val="004D2D38"/>
    <w:rsid w:val="004D2EFC"/>
    <w:rsid w:val="004D3C8A"/>
    <w:rsid w:val="004D3F42"/>
    <w:rsid w:val="004D486E"/>
    <w:rsid w:val="004D64BE"/>
    <w:rsid w:val="004E0B64"/>
    <w:rsid w:val="004E144D"/>
    <w:rsid w:val="004E2646"/>
    <w:rsid w:val="004E3106"/>
    <w:rsid w:val="004E31A1"/>
    <w:rsid w:val="004E32F3"/>
    <w:rsid w:val="004E38D5"/>
    <w:rsid w:val="004E39E3"/>
    <w:rsid w:val="004E3B97"/>
    <w:rsid w:val="004E3BC0"/>
    <w:rsid w:val="004E4AC3"/>
    <w:rsid w:val="004E5DEB"/>
    <w:rsid w:val="004E66C5"/>
    <w:rsid w:val="004E6B2D"/>
    <w:rsid w:val="004E6E79"/>
    <w:rsid w:val="004E730E"/>
    <w:rsid w:val="004E7CA4"/>
    <w:rsid w:val="004F07F4"/>
    <w:rsid w:val="004F08D5"/>
    <w:rsid w:val="004F0B26"/>
    <w:rsid w:val="004F0C5C"/>
    <w:rsid w:val="004F2117"/>
    <w:rsid w:val="004F244F"/>
    <w:rsid w:val="004F28A5"/>
    <w:rsid w:val="004F2A43"/>
    <w:rsid w:val="004F2A7D"/>
    <w:rsid w:val="004F2EC5"/>
    <w:rsid w:val="004F36A1"/>
    <w:rsid w:val="004F3A5C"/>
    <w:rsid w:val="004F3CE0"/>
    <w:rsid w:val="004F3DFD"/>
    <w:rsid w:val="004F45A8"/>
    <w:rsid w:val="004F4C45"/>
    <w:rsid w:val="004F4CDD"/>
    <w:rsid w:val="004F5264"/>
    <w:rsid w:val="004F5B87"/>
    <w:rsid w:val="004F5CBC"/>
    <w:rsid w:val="004F5DB6"/>
    <w:rsid w:val="004F6361"/>
    <w:rsid w:val="004F71F5"/>
    <w:rsid w:val="004F74E2"/>
    <w:rsid w:val="005025E4"/>
    <w:rsid w:val="0050328A"/>
    <w:rsid w:val="00504610"/>
    <w:rsid w:val="00504AAF"/>
    <w:rsid w:val="00504B39"/>
    <w:rsid w:val="00505142"/>
    <w:rsid w:val="0050564A"/>
    <w:rsid w:val="00506399"/>
    <w:rsid w:val="00506422"/>
    <w:rsid w:val="00506880"/>
    <w:rsid w:val="00506ABE"/>
    <w:rsid w:val="0050737D"/>
    <w:rsid w:val="005074A5"/>
    <w:rsid w:val="00507E61"/>
    <w:rsid w:val="005102BA"/>
    <w:rsid w:val="00510692"/>
    <w:rsid w:val="00510BA8"/>
    <w:rsid w:val="00511D45"/>
    <w:rsid w:val="0051283A"/>
    <w:rsid w:val="0051556E"/>
    <w:rsid w:val="00515BD3"/>
    <w:rsid w:val="005164BF"/>
    <w:rsid w:val="005166C0"/>
    <w:rsid w:val="0051695C"/>
    <w:rsid w:val="005169C3"/>
    <w:rsid w:val="00516AEB"/>
    <w:rsid w:val="00517303"/>
    <w:rsid w:val="00517510"/>
    <w:rsid w:val="00517913"/>
    <w:rsid w:val="00517BB8"/>
    <w:rsid w:val="00517BD0"/>
    <w:rsid w:val="0052057C"/>
    <w:rsid w:val="00520969"/>
    <w:rsid w:val="00520B64"/>
    <w:rsid w:val="005210EC"/>
    <w:rsid w:val="005212EA"/>
    <w:rsid w:val="005231DE"/>
    <w:rsid w:val="0052322F"/>
    <w:rsid w:val="0052338B"/>
    <w:rsid w:val="00523670"/>
    <w:rsid w:val="005237D6"/>
    <w:rsid w:val="00523A7B"/>
    <w:rsid w:val="005242D9"/>
    <w:rsid w:val="00524372"/>
    <w:rsid w:val="005243C8"/>
    <w:rsid w:val="00524F6C"/>
    <w:rsid w:val="00525068"/>
    <w:rsid w:val="00525A63"/>
    <w:rsid w:val="00525DC3"/>
    <w:rsid w:val="005264DE"/>
    <w:rsid w:val="005267AB"/>
    <w:rsid w:val="005273FC"/>
    <w:rsid w:val="005274ED"/>
    <w:rsid w:val="005275DB"/>
    <w:rsid w:val="005276D5"/>
    <w:rsid w:val="00527C97"/>
    <w:rsid w:val="00527FE5"/>
    <w:rsid w:val="0053036B"/>
    <w:rsid w:val="00530478"/>
    <w:rsid w:val="00530596"/>
    <w:rsid w:val="0053084B"/>
    <w:rsid w:val="00530907"/>
    <w:rsid w:val="00530D2F"/>
    <w:rsid w:val="0053175D"/>
    <w:rsid w:val="00531BB6"/>
    <w:rsid w:val="00531CAA"/>
    <w:rsid w:val="0053203A"/>
    <w:rsid w:val="00532BBF"/>
    <w:rsid w:val="00533347"/>
    <w:rsid w:val="00533E1D"/>
    <w:rsid w:val="0053579A"/>
    <w:rsid w:val="00535DD7"/>
    <w:rsid w:val="00536155"/>
    <w:rsid w:val="00536486"/>
    <w:rsid w:val="00536A8B"/>
    <w:rsid w:val="00536E0F"/>
    <w:rsid w:val="005371D7"/>
    <w:rsid w:val="00540006"/>
    <w:rsid w:val="005401DF"/>
    <w:rsid w:val="005403C5"/>
    <w:rsid w:val="00540D70"/>
    <w:rsid w:val="00541CE6"/>
    <w:rsid w:val="00542017"/>
    <w:rsid w:val="0054276B"/>
    <w:rsid w:val="00542C39"/>
    <w:rsid w:val="0054340F"/>
    <w:rsid w:val="00543448"/>
    <w:rsid w:val="0054353E"/>
    <w:rsid w:val="0054450C"/>
    <w:rsid w:val="00547496"/>
    <w:rsid w:val="00547A08"/>
    <w:rsid w:val="00547C5D"/>
    <w:rsid w:val="00547D64"/>
    <w:rsid w:val="0055026C"/>
    <w:rsid w:val="005506E0"/>
    <w:rsid w:val="00550D0C"/>
    <w:rsid w:val="00550E2B"/>
    <w:rsid w:val="005511E7"/>
    <w:rsid w:val="00551947"/>
    <w:rsid w:val="00551DCE"/>
    <w:rsid w:val="00552E2A"/>
    <w:rsid w:val="00553A67"/>
    <w:rsid w:val="00553B9F"/>
    <w:rsid w:val="00553BF2"/>
    <w:rsid w:val="005543A6"/>
    <w:rsid w:val="005547F1"/>
    <w:rsid w:val="0055529A"/>
    <w:rsid w:val="005556E8"/>
    <w:rsid w:val="00555B90"/>
    <w:rsid w:val="005560B1"/>
    <w:rsid w:val="00556549"/>
    <w:rsid w:val="005566E3"/>
    <w:rsid w:val="00556ACD"/>
    <w:rsid w:val="00556F26"/>
    <w:rsid w:val="00557177"/>
    <w:rsid w:val="005576A1"/>
    <w:rsid w:val="005604F8"/>
    <w:rsid w:val="00560583"/>
    <w:rsid w:val="00560C05"/>
    <w:rsid w:val="00560F8F"/>
    <w:rsid w:val="0056140F"/>
    <w:rsid w:val="0056187D"/>
    <w:rsid w:val="00562612"/>
    <w:rsid w:val="0056264C"/>
    <w:rsid w:val="005637FE"/>
    <w:rsid w:val="00563939"/>
    <w:rsid w:val="00563C4B"/>
    <w:rsid w:val="00563FB3"/>
    <w:rsid w:val="005641D6"/>
    <w:rsid w:val="00564235"/>
    <w:rsid w:val="00565D2A"/>
    <w:rsid w:val="00565F32"/>
    <w:rsid w:val="00566552"/>
    <w:rsid w:val="00566C84"/>
    <w:rsid w:val="00566D3D"/>
    <w:rsid w:val="00566FBA"/>
    <w:rsid w:val="00567877"/>
    <w:rsid w:val="0057022D"/>
    <w:rsid w:val="00570CC4"/>
    <w:rsid w:val="005713C2"/>
    <w:rsid w:val="00571558"/>
    <w:rsid w:val="00571957"/>
    <w:rsid w:val="00571C49"/>
    <w:rsid w:val="00571E8E"/>
    <w:rsid w:val="0057206A"/>
    <w:rsid w:val="005726EF"/>
    <w:rsid w:val="00572D11"/>
    <w:rsid w:val="00573A50"/>
    <w:rsid w:val="00573A7C"/>
    <w:rsid w:val="00573D1C"/>
    <w:rsid w:val="005742BF"/>
    <w:rsid w:val="005747C5"/>
    <w:rsid w:val="005749E4"/>
    <w:rsid w:val="00574E95"/>
    <w:rsid w:val="005751DE"/>
    <w:rsid w:val="00575EAE"/>
    <w:rsid w:val="005763B3"/>
    <w:rsid w:val="00576454"/>
    <w:rsid w:val="005765F6"/>
    <w:rsid w:val="00576900"/>
    <w:rsid w:val="005771BA"/>
    <w:rsid w:val="00577DD3"/>
    <w:rsid w:val="00580071"/>
    <w:rsid w:val="00580442"/>
    <w:rsid w:val="0058128C"/>
    <w:rsid w:val="0058195F"/>
    <w:rsid w:val="00581D0C"/>
    <w:rsid w:val="00581E49"/>
    <w:rsid w:val="0058378C"/>
    <w:rsid w:val="00583D24"/>
    <w:rsid w:val="00584548"/>
    <w:rsid w:val="005848F4"/>
    <w:rsid w:val="00584D8C"/>
    <w:rsid w:val="00584FA9"/>
    <w:rsid w:val="00584FF9"/>
    <w:rsid w:val="00585A1B"/>
    <w:rsid w:val="005864F9"/>
    <w:rsid w:val="00586CBC"/>
    <w:rsid w:val="00586FC0"/>
    <w:rsid w:val="00587239"/>
    <w:rsid w:val="00587434"/>
    <w:rsid w:val="00587443"/>
    <w:rsid w:val="00587FD1"/>
    <w:rsid w:val="005904DC"/>
    <w:rsid w:val="005909EB"/>
    <w:rsid w:val="005909EF"/>
    <w:rsid w:val="00590CBA"/>
    <w:rsid w:val="00590D6E"/>
    <w:rsid w:val="00591EE2"/>
    <w:rsid w:val="0059212A"/>
    <w:rsid w:val="0059215E"/>
    <w:rsid w:val="0059259D"/>
    <w:rsid w:val="00592B01"/>
    <w:rsid w:val="00593A03"/>
    <w:rsid w:val="005943A0"/>
    <w:rsid w:val="0059475F"/>
    <w:rsid w:val="00594D5C"/>
    <w:rsid w:val="00595F13"/>
    <w:rsid w:val="00596080"/>
    <w:rsid w:val="00596645"/>
    <w:rsid w:val="005969E8"/>
    <w:rsid w:val="005970E2"/>
    <w:rsid w:val="005973BF"/>
    <w:rsid w:val="0059775C"/>
    <w:rsid w:val="005977CF"/>
    <w:rsid w:val="0059792D"/>
    <w:rsid w:val="00597EB2"/>
    <w:rsid w:val="005A04EF"/>
    <w:rsid w:val="005A086E"/>
    <w:rsid w:val="005A0F87"/>
    <w:rsid w:val="005A1A89"/>
    <w:rsid w:val="005A1F5F"/>
    <w:rsid w:val="005A2432"/>
    <w:rsid w:val="005A2D2A"/>
    <w:rsid w:val="005A2FAC"/>
    <w:rsid w:val="005A3482"/>
    <w:rsid w:val="005A37DD"/>
    <w:rsid w:val="005A3C4E"/>
    <w:rsid w:val="005A40C0"/>
    <w:rsid w:val="005A43AB"/>
    <w:rsid w:val="005A45D5"/>
    <w:rsid w:val="005A484A"/>
    <w:rsid w:val="005A6B9F"/>
    <w:rsid w:val="005A6DB7"/>
    <w:rsid w:val="005A6E42"/>
    <w:rsid w:val="005A7CC7"/>
    <w:rsid w:val="005A7E87"/>
    <w:rsid w:val="005B007F"/>
    <w:rsid w:val="005B03DF"/>
    <w:rsid w:val="005B0757"/>
    <w:rsid w:val="005B08C2"/>
    <w:rsid w:val="005B0BB9"/>
    <w:rsid w:val="005B0C46"/>
    <w:rsid w:val="005B0C81"/>
    <w:rsid w:val="005B0FB0"/>
    <w:rsid w:val="005B1722"/>
    <w:rsid w:val="005B1D9B"/>
    <w:rsid w:val="005B2A6F"/>
    <w:rsid w:val="005B33DA"/>
    <w:rsid w:val="005B3610"/>
    <w:rsid w:val="005B4857"/>
    <w:rsid w:val="005B4A49"/>
    <w:rsid w:val="005B5500"/>
    <w:rsid w:val="005B581E"/>
    <w:rsid w:val="005B5967"/>
    <w:rsid w:val="005B5DE3"/>
    <w:rsid w:val="005B5F85"/>
    <w:rsid w:val="005B5FFA"/>
    <w:rsid w:val="005B61BB"/>
    <w:rsid w:val="005B61CB"/>
    <w:rsid w:val="005B6B56"/>
    <w:rsid w:val="005B73D0"/>
    <w:rsid w:val="005B7AE7"/>
    <w:rsid w:val="005B7BCF"/>
    <w:rsid w:val="005C0809"/>
    <w:rsid w:val="005C134A"/>
    <w:rsid w:val="005C13D3"/>
    <w:rsid w:val="005C1A3E"/>
    <w:rsid w:val="005C2176"/>
    <w:rsid w:val="005C37F8"/>
    <w:rsid w:val="005C3F74"/>
    <w:rsid w:val="005C432B"/>
    <w:rsid w:val="005C45E2"/>
    <w:rsid w:val="005C4781"/>
    <w:rsid w:val="005C4CC7"/>
    <w:rsid w:val="005C5D76"/>
    <w:rsid w:val="005C613F"/>
    <w:rsid w:val="005C71E4"/>
    <w:rsid w:val="005C781C"/>
    <w:rsid w:val="005C7F70"/>
    <w:rsid w:val="005D02C6"/>
    <w:rsid w:val="005D07E6"/>
    <w:rsid w:val="005D0911"/>
    <w:rsid w:val="005D0A65"/>
    <w:rsid w:val="005D13F1"/>
    <w:rsid w:val="005D1B92"/>
    <w:rsid w:val="005D1E9B"/>
    <w:rsid w:val="005D501F"/>
    <w:rsid w:val="005D5380"/>
    <w:rsid w:val="005D562C"/>
    <w:rsid w:val="005D6932"/>
    <w:rsid w:val="005D7048"/>
    <w:rsid w:val="005E0577"/>
    <w:rsid w:val="005E0778"/>
    <w:rsid w:val="005E13B2"/>
    <w:rsid w:val="005E271E"/>
    <w:rsid w:val="005E2C1E"/>
    <w:rsid w:val="005E32C8"/>
    <w:rsid w:val="005E360C"/>
    <w:rsid w:val="005E3DC3"/>
    <w:rsid w:val="005E3F8A"/>
    <w:rsid w:val="005E405C"/>
    <w:rsid w:val="005E4347"/>
    <w:rsid w:val="005E46F0"/>
    <w:rsid w:val="005E4762"/>
    <w:rsid w:val="005E4C8D"/>
    <w:rsid w:val="005E63BE"/>
    <w:rsid w:val="005E73BB"/>
    <w:rsid w:val="005E7AA5"/>
    <w:rsid w:val="005F00BE"/>
    <w:rsid w:val="005F0383"/>
    <w:rsid w:val="005F0703"/>
    <w:rsid w:val="005F168F"/>
    <w:rsid w:val="005F1CFF"/>
    <w:rsid w:val="005F22F1"/>
    <w:rsid w:val="005F42E3"/>
    <w:rsid w:val="005F6993"/>
    <w:rsid w:val="005F6B7B"/>
    <w:rsid w:val="005F70A3"/>
    <w:rsid w:val="005F7769"/>
    <w:rsid w:val="005F7B61"/>
    <w:rsid w:val="006005B2"/>
    <w:rsid w:val="00600D10"/>
    <w:rsid w:val="00600E8E"/>
    <w:rsid w:val="006015A9"/>
    <w:rsid w:val="00601600"/>
    <w:rsid w:val="00601D37"/>
    <w:rsid w:val="00602645"/>
    <w:rsid w:val="00602A84"/>
    <w:rsid w:val="006034E3"/>
    <w:rsid w:val="0060352F"/>
    <w:rsid w:val="00603560"/>
    <w:rsid w:val="006047CD"/>
    <w:rsid w:val="0060590D"/>
    <w:rsid w:val="006066F2"/>
    <w:rsid w:val="006067D5"/>
    <w:rsid w:val="00606AB5"/>
    <w:rsid w:val="00607161"/>
    <w:rsid w:val="006075A0"/>
    <w:rsid w:val="0060775D"/>
    <w:rsid w:val="00607C64"/>
    <w:rsid w:val="00607DB8"/>
    <w:rsid w:val="00607ED5"/>
    <w:rsid w:val="0061010C"/>
    <w:rsid w:val="006102B1"/>
    <w:rsid w:val="00610999"/>
    <w:rsid w:val="00610EA2"/>
    <w:rsid w:val="00611692"/>
    <w:rsid w:val="00611B8D"/>
    <w:rsid w:val="0061262E"/>
    <w:rsid w:val="006129FA"/>
    <w:rsid w:val="00613052"/>
    <w:rsid w:val="00613240"/>
    <w:rsid w:val="006132B5"/>
    <w:rsid w:val="00613D12"/>
    <w:rsid w:val="00614E42"/>
    <w:rsid w:val="00615739"/>
    <w:rsid w:val="00615862"/>
    <w:rsid w:val="0061615D"/>
    <w:rsid w:val="006173D4"/>
    <w:rsid w:val="00617CA6"/>
    <w:rsid w:val="00620177"/>
    <w:rsid w:val="00620381"/>
    <w:rsid w:val="00620780"/>
    <w:rsid w:val="006208EE"/>
    <w:rsid w:val="00620DF1"/>
    <w:rsid w:val="006210FC"/>
    <w:rsid w:val="00621291"/>
    <w:rsid w:val="0062131D"/>
    <w:rsid w:val="00622243"/>
    <w:rsid w:val="0062232C"/>
    <w:rsid w:val="006228FA"/>
    <w:rsid w:val="00622CB3"/>
    <w:rsid w:val="00623C64"/>
    <w:rsid w:val="00624302"/>
    <w:rsid w:val="00625068"/>
    <w:rsid w:val="00625E1C"/>
    <w:rsid w:val="00626B24"/>
    <w:rsid w:val="00626D6D"/>
    <w:rsid w:val="00626FF0"/>
    <w:rsid w:val="006277EE"/>
    <w:rsid w:val="00627A07"/>
    <w:rsid w:val="00627DBD"/>
    <w:rsid w:val="00630092"/>
    <w:rsid w:val="006300DB"/>
    <w:rsid w:val="006303C9"/>
    <w:rsid w:val="00630A40"/>
    <w:rsid w:val="00631156"/>
    <w:rsid w:val="00631C28"/>
    <w:rsid w:val="00631C54"/>
    <w:rsid w:val="0063236F"/>
    <w:rsid w:val="00632ACA"/>
    <w:rsid w:val="00632BC6"/>
    <w:rsid w:val="00632D74"/>
    <w:rsid w:val="00633BA7"/>
    <w:rsid w:val="00633F8D"/>
    <w:rsid w:val="00634AAD"/>
    <w:rsid w:val="0063537A"/>
    <w:rsid w:val="00635A73"/>
    <w:rsid w:val="00635CCA"/>
    <w:rsid w:val="006360D7"/>
    <w:rsid w:val="00636503"/>
    <w:rsid w:val="006367F3"/>
    <w:rsid w:val="00636C48"/>
    <w:rsid w:val="00636D7F"/>
    <w:rsid w:val="00636ED6"/>
    <w:rsid w:val="006373FF"/>
    <w:rsid w:val="006374FD"/>
    <w:rsid w:val="006376D6"/>
    <w:rsid w:val="006377CB"/>
    <w:rsid w:val="00637842"/>
    <w:rsid w:val="00640ED3"/>
    <w:rsid w:val="0064188B"/>
    <w:rsid w:val="0064188F"/>
    <w:rsid w:val="00641B82"/>
    <w:rsid w:val="00641CB3"/>
    <w:rsid w:val="0064219A"/>
    <w:rsid w:val="00642BDE"/>
    <w:rsid w:val="00642E3C"/>
    <w:rsid w:val="006437C2"/>
    <w:rsid w:val="00644323"/>
    <w:rsid w:val="00644475"/>
    <w:rsid w:val="006446F7"/>
    <w:rsid w:val="00644BA3"/>
    <w:rsid w:val="0064544A"/>
    <w:rsid w:val="00646058"/>
    <w:rsid w:val="00646B17"/>
    <w:rsid w:val="00646B4D"/>
    <w:rsid w:val="00647162"/>
    <w:rsid w:val="00647A0B"/>
    <w:rsid w:val="00650951"/>
    <w:rsid w:val="00650B72"/>
    <w:rsid w:val="00651257"/>
    <w:rsid w:val="00651CDB"/>
    <w:rsid w:val="0065213E"/>
    <w:rsid w:val="0065237A"/>
    <w:rsid w:val="00653470"/>
    <w:rsid w:val="006536A2"/>
    <w:rsid w:val="00653E1B"/>
    <w:rsid w:val="00653FCF"/>
    <w:rsid w:val="006548E6"/>
    <w:rsid w:val="00654EE6"/>
    <w:rsid w:val="00655407"/>
    <w:rsid w:val="0065564D"/>
    <w:rsid w:val="00655871"/>
    <w:rsid w:val="00655AF5"/>
    <w:rsid w:val="006571A7"/>
    <w:rsid w:val="0065752C"/>
    <w:rsid w:val="006576E3"/>
    <w:rsid w:val="00657EFD"/>
    <w:rsid w:val="00660597"/>
    <w:rsid w:val="006609AF"/>
    <w:rsid w:val="00660F57"/>
    <w:rsid w:val="0066175B"/>
    <w:rsid w:val="00661896"/>
    <w:rsid w:val="00661924"/>
    <w:rsid w:val="006622B4"/>
    <w:rsid w:val="00662A10"/>
    <w:rsid w:val="00662A32"/>
    <w:rsid w:val="00662E8C"/>
    <w:rsid w:val="0066362F"/>
    <w:rsid w:val="00665443"/>
    <w:rsid w:val="00666036"/>
    <w:rsid w:val="006666C6"/>
    <w:rsid w:val="00666C76"/>
    <w:rsid w:val="0066790E"/>
    <w:rsid w:val="00667AB5"/>
    <w:rsid w:val="00667DC2"/>
    <w:rsid w:val="00667E8A"/>
    <w:rsid w:val="0067039B"/>
    <w:rsid w:val="006706B3"/>
    <w:rsid w:val="0067107C"/>
    <w:rsid w:val="00671584"/>
    <w:rsid w:val="006715BD"/>
    <w:rsid w:val="00671F41"/>
    <w:rsid w:val="0067216C"/>
    <w:rsid w:val="006722D9"/>
    <w:rsid w:val="0067361D"/>
    <w:rsid w:val="00673846"/>
    <w:rsid w:val="00673BB1"/>
    <w:rsid w:val="006744EF"/>
    <w:rsid w:val="00674561"/>
    <w:rsid w:val="00675274"/>
    <w:rsid w:val="00675BB7"/>
    <w:rsid w:val="00676309"/>
    <w:rsid w:val="006765F6"/>
    <w:rsid w:val="0067677F"/>
    <w:rsid w:val="00676B38"/>
    <w:rsid w:val="00676DFB"/>
    <w:rsid w:val="006772D8"/>
    <w:rsid w:val="006772F4"/>
    <w:rsid w:val="0067746B"/>
    <w:rsid w:val="006775EB"/>
    <w:rsid w:val="00677B20"/>
    <w:rsid w:val="00677B2D"/>
    <w:rsid w:val="00677DB5"/>
    <w:rsid w:val="00677E49"/>
    <w:rsid w:val="00677EDA"/>
    <w:rsid w:val="0068073E"/>
    <w:rsid w:val="00680C9F"/>
    <w:rsid w:val="00680D55"/>
    <w:rsid w:val="00680E4F"/>
    <w:rsid w:val="006810E1"/>
    <w:rsid w:val="00681BDC"/>
    <w:rsid w:val="00681CCC"/>
    <w:rsid w:val="0068213B"/>
    <w:rsid w:val="00683207"/>
    <w:rsid w:val="00683AFE"/>
    <w:rsid w:val="00683EE1"/>
    <w:rsid w:val="006843E2"/>
    <w:rsid w:val="006844E1"/>
    <w:rsid w:val="006847DE"/>
    <w:rsid w:val="00684F05"/>
    <w:rsid w:val="00685224"/>
    <w:rsid w:val="00685C54"/>
    <w:rsid w:val="00685D1D"/>
    <w:rsid w:val="00686DC0"/>
    <w:rsid w:val="00686F25"/>
    <w:rsid w:val="00687170"/>
    <w:rsid w:val="00687486"/>
    <w:rsid w:val="006874DF"/>
    <w:rsid w:val="006875EC"/>
    <w:rsid w:val="006879E5"/>
    <w:rsid w:val="006879F9"/>
    <w:rsid w:val="00687A04"/>
    <w:rsid w:val="00687EC5"/>
    <w:rsid w:val="00687F2A"/>
    <w:rsid w:val="00690360"/>
    <w:rsid w:val="00690B7C"/>
    <w:rsid w:val="00691D95"/>
    <w:rsid w:val="006920D6"/>
    <w:rsid w:val="00692F97"/>
    <w:rsid w:val="006931EE"/>
    <w:rsid w:val="00694D91"/>
    <w:rsid w:val="00694E3C"/>
    <w:rsid w:val="00695F07"/>
    <w:rsid w:val="00696064"/>
    <w:rsid w:val="00697120"/>
    <w:rsid w:val="00697A04"/>
    <w:rsid w:val="006A00D2"/>
    <w:rsid w:val="006A056A"/>
    <w:rsid w:val="006A1AEF"/>
    <w:rsid w:val="006A1B52"/>
    <w:rsid w:val="006A1FBF"/>
    <w:rsid w:val="006A212C"/>
    <w:rsid w:val="006A22E2"/>
    <w:rsid w:val="006A2337"/>
    <w:rsid w:val="006A2BCB"/>
    <w:rsid w:val="006A2F11"/>
    <w:rsid w:val="006A3368"/>
    <w:rsid w:val="006A3785"/>
    <w:rsid w:val="006A3822"/>
    <w:rsid w:val="006A40EE"/>
    <w:rsid w:val="006A4599"/>
    <w:rsid w:val="006A484C"/>
    <w:rsid w:val="006A5E44"/>
    <w:rsid w:val="006A7538"/>
    <w:rsid w:val="006A755B"/>
    <w:rsid w:val="006A7C63"/>
    <w:rsid w:val="006A7F9A"/>
    <w:rsid w:val="006B016A"/>
    <w:rsid w:val="006B0A2F"/>
    <w:rsid w:val="006B1084"/>
    <w:rsid w:val="006B1F0D"/>
    <w:rsid w:val="006B21F5"/>
    <w:rsid w:val="006B2249"/>
    <w:rsid w:val="006B2376"/>
    <w:rsid w:val="006B2841"/>
    <w:rsid w:val="006B2A27"/>
    <w:rsid w:val="006B39F1"/>
    <w:rsid w:val="006B3CC7"/>
    <w:rsid w:val="006B41AC"/>
    <w:rsid w:val="006B4706"/>
    <w:rsid w:val="006B4A31"/>
    <w:rsid w:val="006B4B1B"/>
    <w:rsid w:val="006B501D"/>
    <w:rsid w:val="006B51FC"/>
    <w:rsid w:val="006B5EF1"/>
    <w:rsid w:val="006B61D3"/>
    <w:rsid w:val="006B68FC"/>
    <w:rsid w:val="006B6DD4"/>
    <w:rsid w:val="006B7669"/>
    <w:rsid w:val="006C0229"/>
    <w:rsid w:val="006C0B12"/>
    <w:rsid w:val="006C0FEC"/>
    <w:rsid w:val="006C14CE"/>
    <w:rsid w:val="006C1710"/>
    <w:rsid w:val="006C1BD5"/>
    <w:rsid w:val="006C221A"/>
    <w:rsid w:val="006C297C"/>
    <w:rsid w:val="006C2ABA"/>
    <w:rsid w:val="006C2C5B"/>
    <w:rsid w:val="006C30FE"/>
    <w:rsid w:val="006C4C0D"/>
    <w:rsid w:val="006C4FEE"/>
    <w:rsid w:val="006C62DB"/>
    <w:rsid w:val="006C7113"/>
    <w:rsid w:val="006C778D"/>
    <w:rsid w:val="006C79D8"/>
    <w:rsid w:val="006C7B94"/>
    <w:rsid w:val="006D0377"/>
    <w:rsid w:val="006D0765"/>
    <w:rsid w:val="006D0827"/>
    <w:rsid w:val="006D14E2"/>
    <w:rsid w:val="006D1625"/>
    <w:rsid w:val="006D1F27"/>
    <w:rsid w:val="006D2597"/>
    <w:rsid w:val="006D26F8"/>
    <w:rsid w:val="006D3085"/>
    <w:rsid w:val="006D311A"/>
    <w:rsid w:val="006D3192"/>
    <w:rsid w:val="006D3B8D"/>
    <w:rsid w:val="006D4397"/>
    <w:rsid w:val="006D4488"/>
    <w:rsid w:val="006D52EE"/>
    <w:rsid w:val="006D5B5B"/>
    <w:rsid w:val="006D660B"/>
    <w:rsid w:val="006D662D"/>
    <w:rsid w:val="006D6CA9"/>
    <w:rsid w:val="006D6D04"/>
    <w:rsid w:val="006D78C7"/>
    <w:rsid w:val="006E028D"/>
    <w:rsid w:val="006E0569"/>
    <w:rsid w:val="006E0929"/>
    <w:rsid w:val="006E11AC"/>
    <w:rsid w:val="006E14AE"/>
    <w:rsid w:val="006E1835"/>
    <w:rsid w:val="006E193D"/>
    <w:rsid w:val="006E1C6D"/>
    <w:rsid w:val="006E2D30"/>
    <w:rsid w:val="006E2FD3"/>
    <w:rsid w:val="006E3114"/>
    <w:rsid w:val="006E313A"/>
    <w:rsid w:val="006E337A"/>
    <w:rsid w:val="006E34F4"/>
    <w:rsid w:val="006E4311"/>
    <w:rsid w:val="006E48E1"/>
    <w:rsid w:val="006E53F3"/>
    <w:rsid w:val="006E5F5F"/>
    <w:rsid w:val="006E660F"/>
    <w:rsid w:val="006E67FE"/>
    <w:rsid w:val="006E6E8A"/>
    <w:rsid w:val="006E7213"/>
    <w:rsid w:val="006F0711"/>
    <w:rsid w:val="006F0B47"/>
    <w:rsid w:val="006F17FE"/>
    <w:rsid w:val="006F2103"/>
    <w:rsid w:val="006F246D"/>
    <w:rsid w:val="006F24BD"/>
    <w:rsid w:val="006F4048"/>
    <w:rsid w:val="006F4556"/>
    <w:rsid w:val="006F49C2"/>
    <w:rsid w:val="006F51AF"/>
    <w:rsid w:val="006F51C4"/>
    <w:rsid w:val="006F58B5"/>
    <w:rsid w:val="006F5975"/>
    <w:rsid w:val="006F5A2B"/>
    <w:rsid w:val="006F6288"/>
    <w:rsid w:val="006F727B"/>
    <w:rsid w:val="006F77A7"/>
    <w:rsid w:val="006F7C2D"/>
    <w:rsid w:val="00700865"/>
    <w:rsid w:val="00700995"/>
    <w:rsid w:val="00700DBC"/>
    <w:rsid w:val="00702188"/>
    <w:rsid w:val="00702727"/>
    <w:rsid w:val="00702C0C"/>
    <w:rsid w:val="0070334D"/>
    <w:rsid w:val="007033D0"/>
    <w:rsid w:val="007040EA"/>
    <w:rsid w:val="00704105"/>
    <w:rsid w:val="007042FB"/>
    <w:rsid w:val="00704F5B"/>
    <w:rsid w:val="00706AC1"/>
    <w:rsid w:val="00706DCB"/>
    <w:rsid w:val="007074CF"/>
    <w:rsid w:val="00707D37"/>
    <w:rsid w:val="00710154"/>
    <w:rsid w:val="00710E37"/>
    <w:rsid w:val="00711201"/>
    <w:rsid w:val="0071182F"/>
    <w:rsid w:val="0071239B"/>
    <w:rsid w:val="0071256E"/>
    <w:rsid w:val="00712A5C"/>
    <w:rsid w:val="00712CCB"/>
    <w:rsid w:val="00713122"/>
    <w:rsid w:val="00713126"/>
    <w:rsid w:val="00713292"/>
    <w:rsid w:val="007150B7"/>
    <w:rsid w:val="0071614C"/>
    <w:rsid w:val="007162D5"/>
    <w:rsid w:val="00716CBF"/>
    <w:rsid w:val="00717304"/>
    <w:rsid w:val="00717305"/>
    <w:rsid w:val="0071743B"/>
    <w:rsid w:val="007174B2"/>
    <w:rsid w:val="00720DE3"/>
    <w:rsid w:val="00721AF7"/>
    <w:rsid w:val="00721BB8"/>
    <w:rsid w:val="00721E80"/>
    <w:rsid w:val="00721ED2"/>
    <w:rsid w:val="00722CA7"/>
    <w:rsid w:val="00722CAF"/>
    <w:rsid w:val="00722E6B"/>
    <w:rsid w:val="00723094"/>
    <w:rsid w:val="00723ED6"/>
    <w:rsid w:val="00725311"/>
    <w:rsid w:val="0072540A"/>
    <w:rsid w:val="00725C2D"/>
    <w:rsid w:val="007261A1"/>
    <w:rsid w:val="007261C3"/>
    <w:rsid w:val="007266A0"/>
    <w:rsid w:val="007278E6"/>
    <w:rsid w:val="007278FB"/>
    <w:rsid w:val="00727F94"/>
    <w:rsid w:val="007301F1"/>
    <w:rsid w:val="0073067C"/>
    <w:rsid w:val="00730927"/>
    <w:rsid w:val="00730A20"/>
    <w:rsid w:val="00730D99"/>
    <w:rsid w:val="00730EBB"/>
    <w:rsid w:val="00731038"/>
    <w:rsid w:val="007313FB"/>
    <w:rsid w:val="00731449"/>
    <w:rsid w:val="007317F2"/>
    <w:rsid w:val="00731F37"/>
    <w:rsid w:val="007322B8"/>
    <w:rsid w:val="00733848"/>
    <w:rsid w:val="00733BF6"/>
    <w:rsid w:val="00733EC7"/>
    <w:rsid w:val="007347C4"/>
    <w:rsid w:val="007349C7"/>
    <w:rsid w:val="00734D2F"/>
    <w:rsid w:val="00734E02"/>
    <w:rsid w:val="00735727"/>
    <w:rsid w:val="0073574C"/>
    <w:rsid w:val="00737C7F"/>
    <w:rsid w:val="0074024C"/>
    <w:rsid w:val="00740B97"/>
    <w:rsid w:val="00740EAE"/>
    <w:rsid w:val="00740FC8"/>
    <w:rsid w:val="00741862"/>
    <w:rsid w:val="00741C01"/>
    <w:rsid w:val="00742033"/>
    <w:rsid w:val="00743079"/>
    <w:rsid w:val="0074314C"/>
    <w:rsid w:val="00743407"/>
    <w:rsid w:val="00743E7F"/>
    <w:rsid w:val="007451F0"/>
    <w:rsid w:val="00745732"/>
    <w:rsid w:val="0074692D"/>
    <w:rsid w:val="00747002"/>
    <w:rsid w:val="0074706F"/>
    <w:rsid w:val="00747502"/>
    <w:rsid w:val="00747F3A"/>
    <w:rsid w:val="007500B1"/>
    <w:rsid w:val="00750C5F"/>
    <w:rsid w:val="007513D4"/>
    <w:rsid w:val="00751798"/>
    <w:rsid w:val="00752269"/>
    <w:rsid w:val="00752529"/>
    <w:rsid w:val="00752FF2"/>
    <w:rsid w:val="00753809"/>
    <w:rsid w:val="0075419A"/>
    <w:rsid w:val="007541D3"/>
    <w:rsid w:val="00754872"/>
    <w:rsid w:val="007549AC"/>
    <w:rsid w:val="0075515C"/>
    <w:rsid w:val="007556E7"/>
    <w:rsid w:val="00756105"/>
    <w:rsid w:val="0075664A"/>
    <w:rsid w:val="00756CEC"/>
    <w:rsid w:val="0075798A"/>
    <w:rsid w:val="00761F83"/>
    <w:rsid w:val="00761FF9"/>
    <w:rsid w:val="007624E5"/>
    <w:rsid w:val="00762667"/>
    <w:rsid w:val="00762BFF"/>
    <w:rsid w:val="00763A94"/>
    <w:rsid w:val="00763EAE"/>
    <w:rsid w:val="00764012"/>
    <w:rsid w:val="00764325"/>
    <w:rsid w:val="0076492E"/>
    <w:rsid w:val="00764D8C"/>
    <w:rsid w:val="007653ED"/>
    <w:rsid w:val="007654C9"/>
    <w:rsid w:val="00765B36"/>
    <w:rsid w:val="00765DD2"/>
    <w:rsid w:val="00765DF1"/>
    <w:rsid w:val="0076695F"/>
    <w:rsid w:val="00766CD4"/>
    <w:rsid w:val="0076706C"/>
    <w:rsid w:val="0076726F"/>
    <w:rsid w:val="00767577"/>
    <w:rsid w:val="00770109"/>
    <w:rsid w:val="0077168A"/>
    <w:rsid w:val="00771FF6"/>
    <w:rsid w:val="0077225C"/>
    <w:rsid w:val="00773CAD"/>
    <w:rsid w:val="0077409B"/>
    <w:rsid w:val="0077429B"/>
    <w:rsid w:val="00774A0F"/>
    <w:rsid w:val="00774AA9"/>
    <w:rsid w:val="00774CCC"/>
    <w:rsid w:val="00774DD0"/>
    <w:rsid w:val="00776052"/>
    <w:rsid w:val="00777A88"/>
    <w:rsid w:val="00780253"/>
    <w:rsid w:val="007805E3"/>
    <w:rsid w:val="00781332"/>
    <w:rsid w:val="007819D4"/>
    <w:rsid w:val="00781BD8"/>
    <w:rsid w:val="00781EB4"/>
    <w:rsid w:val="0078266B"/>
    <w:rsid w:val="00783162"/>
    <w:rsid w:val="00783280"/>
    <w:rsid w:val="00783C0C"/>
    <w:rsid w:val="00783C54"/>
    <w:rsid w:val="00784458"/>
    <w:rsid w:val="0078462F"/>
    <w:rsid w:val="00784BA2"/>
    <w:rsid w:val="00784BB2"/>
    <w:rsid w:val="00784FB8"/>
    <w:rsid w:val="00785D25"/>
    <w:rsid w:val="00787120"/>
    <w:rsid w:val="0078768F"/>
    <w:rsid w:val="0078792D"/>
    <w:rsid w:val="0079098A"/>
    <w:rsid w:val="0079208B"/>
    <w:rsid w:val="007921E2"/>
    <w:rsid w:val="007923C9"/>
    <w:rsid w:val="00792D4E"/>
    <w:rsid w:val="00792DA9"/>
    <w:rsid w:val="00793D0E"/>
    <w:rsid w:val="00793F21"/>
    <w:rsid w:val="0079475C"/>
    <w:rsid w:val="0079492C"/>
    <w:rsid w:val="00795FFC"/>
    <w:rsid w:val="00797121"/>
    <w:rsid w:val="00797B85"/>
    <w:rsid w:val="00797CDF"/>
    <w:rsid w:val="007A0049"/>
    <w:rsid w:val="007A08F0"/>
    <w:rsid w:val="007A1404"/>
    <w:rsid w:val="007A21F9"/>
    <w:rsid w:val="007A28CA"/>
    <w:rsid w:val="007A28FA"/>
    <w:rsid w:val="007A2D1C"/>
    <w:rsid w:val="007A4561"/>
    <w:rsid w:val="007A4D95"/>
    <w:rsid w:val="007A4F00"/>
    <w:rsid w:val="007A5CE2"/>
    <w:rsid w:val="007A5E53"/>
    <w:rsid w:val="007A62EA"/>
    <w:rsid w:val="007A6311"/>
    <w:rsid w:val="007A649D"/>
    <w:rsid w:val="007A69AE"/>
    <w:rsid w:val="007A6E1D"/>
    <w:rsid w:val="007A7958"/>
    <w:rsid w:val="007A7AA2"/>
    <w:rsid w:val="007A7E9E"/>
    <w:rsid w:val="007B092B"/>
    <w:rsid w:val="007B0BD2"/>
    <w:rsid w:val="007B1593"/>
    <w:rsid w:val="007B1949"/>
    <w:rsid w:val="007B1C2A"/>
    <w:rsid w:val="007B20A8"/>
    <w:rsid w:val="007B2390"/>
    <w:rsid w:val="007B2FAF"/>
    <w:rsid w:val="007B33BF"/>
    <w:rsid w:val="007B38BF"/>
    <w:rsid w:val="007B4F7D"/>
    <w:rsid w:val="007B5576"/>
    <w:rsid w:val="007B6499"/>
    <w:rsid w:val="007B6A57"/>
    <w:rsid w:val="007B704B"/>
    <w:rsid w:val="007B740C"/>
    <w:rsid w:val="007B7C7A"/>
    <w:rsid w:val="007C0222"/>
    <w:rsid w:val="007C0259"/>
    <w:rsid w:val="007C03BB"/>
    <w:rsid w:val="007C068F"/>
    <w:rsid w:val="007C0A8B"/>
    <w:rsid w:val="007C0DCC"/>
    <w:rsid w:val="007C0EFA"/>
    <w:rsid w:val="007C0F02"/>
    <w:rsid w:val="007C10F0"/>
    <w:rsid w:val="007C1334"/>
    <w:rsid w:val="007C18A5"/>
    <w:rsid w:val="007C22A2"/>
    <w:rsid w:val="007C28B5"/>
    <w:rsid w:val="007C2BC9"/>
    <w:rsid w:val="007C2BD9"/>
    <w:rsid w:val="007C2D8F"/>
    <w:rsid w:val="007C32EF"/>
    <w:rsid w:val="007C364B"/>
    <w:rsid w:val="007C4C0D"/>
    <w:rsid w:val="007C6067"/>
    <w:rsid w:val="007C65D8"/>
    <w:rsid w:val="007C6B2C"/>
    <w:rsid w:val="007C6B9C"/>
    <w:rsid w:val="007C72A2"/>
    <w:rsid w:val="007C739F"/>
    <w:rsid w:val="007C7E0C"/>
    <w:rsid w:val="007D0137"/>
    <w:rsid w:val="007D0313"/>
    <w:rsid w:val="007D0368"/>
    <w:rsid w:val="007D073E"/>
    <w:rsid w:val="007D19CD"/>
    <w:rsid w:val="007D1EFA"/>
    <w:rsid w:val="007D2965"/>
    <w:rsid w:val="007D2C20"/>
    <w:rsid w:val="007D3C37"/>
    <w:rsid w:val="007D41A2"/>
    <w:rsid w:val="007D4D50"/>
    <w:rsid w:val="007D5718"/>
    <w:rsid w:val="007D6E23"/>
    <w:rsid w:val="007D6E83"/>
    <w:rsid w:val="007D72F1"/>
    <w:rsid w:val="007D75F6"/>
    <w:rsid w:val="007E0615"/>
    <w:rsid w:val="007E13B2"/>
    <w:rsid w:val="007E23B0"/>
    <w:rsid w:val="007E2429"/>
    <w:rsid w:val="007E252D"/>
    <w:rsid w:val="007E3073"/>
    <w:rsid w:val="007E31CC"/>
    <w:rsid w:val="007E3BC0"/>
    <w:rsid w:val="007E4252"/>
    <w:rsid w:val="007E4C34"/>
    <w:rsid w:val="007E5AB7"/>
    <w:rsid w:val="007E5DE6"/>
    <w:rsid w:val="007E65A6"/>
    <w:rsid w:val="007E777C"/>
    <w:rsid w:val="007E7793"/>
    <w:rsid w:val="007E7E04"/>
    <w:rsid w:val="007F2530"/>
    <w:rsid w:val="007F315F"/>
    <w:rsid w:val="007F3366"/>
    <w:rsid w:val="007F359F"/>
    <w:rsid w:val="007F3CAB"/>
    <w:rsid w:val="007F3DB0"/>
    <w:rsid w:val="007F41A7"/>
    <w:rsid w:val="007F4CA9"/>
    <w:rsid w:val="007F5862"/>
    <w:rsid w:val="007F5F5A"/>
    <w:rsid w:val="007F5F8B"/>
    <w:rsid w:val="007F6336"/>
    <w:rsid w:val="007F6E00"/>
    <w:rsid w:val="007F716D"/>
    <w:rsid w:val="007F7495"/>
    <w:rsid w:val="007F7695"/>
    <w:rsid w:val="0080006A"/>
    <w:rsid w:val="00800578"/>
    <w:rsid w:val="008007B3"/>
    <w:rsid w:val="0080095B"/>
    <w:rsid w:val="00800BA2"/>
    <w:rsid w:val="00800DE0"/>
    <w:rsid w:val="00800FDB"/>
    <w:rsid w:val="00801062"/>
    <w:rsid w:val="0080152F"/>
    <w:rsid w:val="00802E5D"/>
    <w:rsid w:val="00803D08"/>
    <w:rsid w:val="0080469E"/>
    <w:rsid w:val="00804957"/>
    <w:rsid w:val="008054D0"/>
    <w:rsid w:val="00805689"/>
    <w:rsid w:val="00805935"/>
    <w:rsid w:val="00805DE7"/>
    <w:rsid w:val="00806A24"/>
    <w:rsid w:val="00806F13"/>
    <w:rsid w:val="008074C8"/>
    <w:rsid w:val="00807566"/>
    <w:rsid w:val="00807772"/>
    <w:rsid w:val="008077AF"/>
    <w:rsid w:val="00807845"/>
    <w:rsid w:val="00807D1A"/>
    <w:rsid w:val="00807D5A"/>
    <w:rsid w:val="008103A6"/>
    <w:rsid w:val="00811346"/>
    <w:rsid w:val="0081164E"/>
    <w:rsid w:val="00811B8A"/>
    <w:rsid w:val="00811C22"/>
    <w:rsid w:val="008129DB"/>
    <w:rsid w:val="008131D4"/>
    <w:rsid w:val="00813239"/>
    <w:rsid w:val="00813249"/>
    <w:rsid w:val="00813485"/>
    <w:rsid w:val="00813934"/>
    <w:rsid w:val="00813AAB"/>
    <w:rsid w:val="00813F16"/>
    <w:rsid w:val="008144DB"/>
    <w:rsid w:val="00814717"/>
    <w:rsid w:val="00815070"/>
    <w:rsid w:val="008153C6"/>
    <w:rsid w:val="00815817"/>
    <w:rsid w:val="00815CE1"/>
    <w:rsid w:val="008164E2"/>
    <w:rsid w:val="008174C2"/>
    <w:rsid w:val="00820195"/>
    <w:rsid w:val="00820251"/>
    <w:rsid w:val="008202BE"/>
    <w:rsid w:val="00820BC0"/>
    <w:rsid w:val="00820D4F"/>
    <w:rsid w:val="008215BE"/>
    <w:rsid w:val="008223D8"/>
    <w:rsid w:val="00822875"/>
    <w:rsid w:val="00822D74"/>
    <w:rsid w:val="00823720"/>
    <w:rsid w:val="008237DF"/>
    <w:rsid w:val="0082401F"/>
    <w:rsid w:val="0082422A"/>
    <w:rsid w:val="00824463"/>
    <w:rsid w:val="008244AC"/>
    <w:rsid w:val="00824F97"/>
    <w:rsid w:val="008252DF"/>
    <w:rsid w:val="00825A92"/>
    <w:rsid w:val="00825C00"/>
    <w:rsid w:val="00825CF4"/>
    <w:rsid w:val="00826422"/>
    <w:rsid w:val="00826F58"/>
    <w:rsid w:val="008272A7"/>
    <w:rsid w:val="00827394"/>
    <w:rsid w:val="00830229"/>
    <w:rsid w:val="00830910"/>
    <w:rsid w:val="0083118F"/>
    <w:rsid w:val="00831ABD"/>
    <w:rsid w:val="008325C2"/>
    <w:rsid w:val="00833450"/>
    <w:rsid w:val="0083384F"/>
    <w:rsid w:val="00833AB9"/>
    <w:rsid w:val="00834B3E"/>
    <w:rsid w:val="008350B7"/>
    <w:rsid w:val="00835151"/>
    <w:rsid w:val="00835384"/>
    <w:rsid w:val="008362E3"/>
    <w:rsid w:val="008365AB"/>
    <w:rsid w:val="00836FB4"/>
    <w:rsid w:val="008370EB"/>
    <w:rsid w:val="008371D2"/>
    <w:rsid w:val="008379D3"/>
    <w:rsid w:val="00841B7F"/>
    <w:rsid w:val="00841C89"/>
    <w:rsid w:val="00841DE9"/>
    <w:rsid w:val="0084210A"/>
    <w:rsid w:val="00843DF2"/>
    <w:rsid w:val="0084455B"/>
    <w:rsid w:val="00844696"/>
    <w:rsid w:val="00845165"/>
    <w:rsid w:val="0084560C"/>
    <w:rsid w:val="00845B94"/>
    <w:rsid w:val="00846649"/>
    <w:rsid w:val="00846757"/>
    <w:rsid w:val="00847482"/>
    <w:rsid w:val="0085041A"/>
    <w:rsid w:val="00850926"/>
    <w:rsid w:val="00850B9C"/>
    <w:rsid w:val="0085121D"/>
    <w:rsid w:val="00852285"/>
    <w:rsid w:val="00852932"/>
    <w:rsid w:val="00852D94"/>
    <w:rsid w:val="00852E88"/>
    <w:rsid w:val="00852EBE"/>
    <w:rsid w:val="008539E5"/>
    <w:rsid w:val="0085407F"/>
    <w:rsid w:val="008543BF"/>
    <w:rsid w:val="00854946"/>
    <w:rsid w:val="00854C38"/>
    <w:rsid w:val="0085555E"/>
    <w:rsid w:val="008556D0"/>
    <w:rsid w:val="00857B97"/>
    <w:rsid w:val="0086076A"/>
    <w:rsid w:val="00860EC4"/>
    <w:rsid w:val="008614AD"/>
    <w:rsid w:val="00861C5F"/>
    <w:rsid w:val="008621BA"/>
    <w:rsid w:val="0086298E"/>
    <w:rsid w:val="00862B0A"/>
    <w:rsid w:val="00862F4F"/>
    <w:rsid w:val="00863649"/>
    <w:rsid w:val="00863BA3"/>
    <w:rsid w:val="00863F08"/>
    <w:rsid w:val="00864079"/>
    <w:rsid w:val="00865215"/>
    <w:rsid w:val="00865FD9"/>
    <w:rsid w:val="00866992"/>
    <w:rsid w:val="00867BE3"/>
    <w:rsid w:val="00867D76"/>
    <w:rsid w:val="0087027F"/>
    <w:rsid w:val="00870F05"/>
    <w:rsid w:val="00871107"/>
    <w:rsid w:val="0087175E"/>
    <w:rsid w:val="00871904"/>
    <w:rsid w:val="008719FC"/>
    <w:rsid w:val="008727D7"/>
    <w:rsid w:val="008729BE"/>
    <w:rsid w:val="00872C7D"/>
    <w:rsid w:val="008735E5"/>
    <w:rsid w:val="00873935"/>
    <w:rsid w:val="00873B08"/>
    <w:rsid w:val="00874716"/>
    <w:rsid w:val="00874FDB"/>
    <w:rsid w:val="0087500C"/>
    <w:rsid w:val="00875349"/>
    <w:rsid w:val="00875838"/>
    <w:rsid w:val="008761DD"/>
    <w:rsid w:val="0087635E"/>
    <w:rsid w:val="008766DE"/>
    <w:rsid w:val="00876FC7"/>
    <w:rsid w:val="0088028E"/>
    <w:rsid w:val="008803E2"/>
    <w:rsid w:val="00880456"/>
    <w:rsid w:val="0088047A"/>
    <w:rsid w:val="008805C8"/>
    <w:rsid w:val="00880C32"/>
    <w:rsid w:val="00881FB4"/>
    <w:rsid w:val="00882365"/>
    <w:rsid w:val="00882732"/>
    <w:rsid w:val="0088298D"/>
    <w:rsid w:val="00883292"/>
    <w:rsid w:val="0088416E"/>
    <w:rsid w:val="008844A2"/>
    <w:rsid w:val="00884902"/>
    <w:rsid w:val="00884961"/>
    <w:rsid w:val="00884A2B"/>
    <w:rsid w:val="00884B0E"/>
    <w:rsid w:val="008863E0"/>
    <w:rsid w:val="00886BB4"/>
    <w:rsid w:val="00887EA4"/>
    <w:rsid w:val="00892A8B"/>
    <w:rsid w:val="00893180"/>
    <w:rsid w:val="008937EE"/>
    <w:rsid w:val="008938FD"/>
    <w:rsid w:val="00893F35"/>
    <w:rsid w:val="00894B1A"/>
    <w:rsid w:val="0089538D"/>
    <w:rsid w:val="008960F0"/>
    <w:rsid w:val="0089686D"/>
    <w:rsid w:val="00897527"/>
    <w:rsid w:val="00897954"/>
    <w:rsid w:val="00897A37"/>
    <w:rsid w:val="00897A96"/>
    <w:rsid w:val="00897EAE"/>
    <w:rsid w:val="008A0343"/>
    <w:rsid w:val="008A0F8D"/>
    <w:rsid w:val="008A0FDB"/>
    <w:rsid w:val="008A1629"/>
    <w:rsid w:val="008A18BE"/>
    <w:rsid w:val="008A2676"/>
    <w:rsid w:val="008A2A44"/>
    <w:rsid w:val="008A2BC6"/>
    <w:rsid w:val="008A2E2E"/>
    <w:rsid w:val="008A32B5"/>
    <w:rsid w:val="008A3507"/>
    <w:rsid w:val="008A3AD0"/>
    <w:rsid w:val="008A4BD7"/>
    <w:rsid w:val="008A58E0"/>
    <w:rsid w:val="008A5FA0"/>
    <w:rsid w:val="008A616B"/>
    <w:rsid w:val="008A6195"/>
    <w:rsid w:val="008A710D"/>
    <w:rsid w:val="008A7A9F"/>
    <w:rsid w:val="008A7E1C"/>
    <w:rsid w:val="008B027C"/>
    <w:rsid w:val="008B0950"/>
    <w:rsid w:val="008B10EF"/>
    <w:rsid w:val="008B1518"/>
    <w:rsid w:val="008B2184"/>
    <w:rsid w:val="008B2236"/>
    <w:rsid w:val="008B31E4"/>
    <w:rsid w:val="008B3E10"/>
    <w:rsid w:val="008B46FA"/>
    <w:rsid w:val="008B48F2"/>
    <w:rsid w:val="008B4DCA"/>
    <w:rsid w:val="008B53F0"/>
    <w:rsid w:val="008B5436"/>
    <w:rsid w:val="008B54C1"/>
    <w:rsid w:val="008B552B"/>
    <w:rsid w:val="008B5EF4"/>
    <w:rsid w:val="008B5FA7"/>
    <w:rsid w:val="008B6D1B"/>
    <w:rsid w:val="008B71E9"/>
    <w:rsid w:val="008B7721"/>
    <w:rsid w:val="008B7AEA"/>
    <w:rsid w:val="008B7C44"/>
    <w:rsid w:val="008C0218"/>
    <w:rsid w:val="008C04BB"/>
    <w:rsid w:val="008C17E8"/>
    <w:rsid w:val="008C1920"/>
    <w:rsid w:val="008C1C8F"/>
    <w:rsid w:val="008C39E4"/>
    <w:rsid w:val="008C3A58"/>
    <w:rsid w:val="008C3B1B"/>
    <w:rsid w:val="008C3D02"/>
    <w:rsid w:val="008C4435"/>
    <w:rsid w:val="008C593E"/>
    <w:rsid w:val="008C6179"/>
    <w:rsid w:val="008C65F1"/>
    <w:rsid w:val="008C6625"/>
    <w:rsid w:val="008C7381"/>
    <w:rsid w:val="008D0D11"/>
    <w:rsid w:val="008D1010"/>
    <w:rsid w:val="008D138A"/>
    <w:rsid w:val="008D15F2"/>
    <w:rsid w:val="008D1987"/>
    <w:rsid w:val="008D1B5F"/>
    <w:rsid w:val="008D1C86"/>
    <w:rsid w:val="008D1F5D"/>
    <w:rsid w:val="008D2A43"/>
    <w:rsid w:val="008D2B91"/>
    <w:rsid w:val="008D3024"/>
    <w:rsid w:val="008D39A2"/>
    <w:rsid w:val="008D4409"/>
    <w:rsid w:val="008D4549"/>
    <w:rsid w:val="008D4D98"/>
    <w:rsid w:val="008D4F99"/>
    <w:rsid w:val="008D5467"/>
    <w:rsid w:val="008D59C5"/>
    <w:rsid w:val="008D5EB1"/>
    <w:rsid w:val="008D613B"/>
    <w:rsid w:val="008D6144"/>
    <w:rsid w:val="008D6DAF"/>
    <w:rsid w:val="008D7235"/>
    <w:rsid w:val="008D7649"/>
    <w:rsid w:val="008D7D2E"/>
    <w:rsid w:val="008D7E15"/>
    <w:rsid w:val="008D7F86"/>
    <w:rsid w:val="008E024C"/>
    <w:rsid w:val="008E05A0"/>
    <w:rsid w:val="008E0819"/>
    <w:rsid w:val="008E0A2E"/>
    <w:rsid w:val="008E0E1E"/>
    <w:rsid w:val="008E1269"/>
    <w:rsid w:val="008E1302"/>
    <w:rsid w:val="008E221A"/>
    <w:rsid w:val="008E23F6"/>
    <w:rsid w:val="008E2520"/>
    <w:rsid w:val="008E43A7"/>
    <w:rsid w:val="008E4F3C"/>
    <w:rsid w:val="008E500D"/>
    <w:rsid w:val="008E5984"/>
    <w:rsid w:val="008E5C35"/>
    <w:rsid w:val="008E60C2"/>
    <w:rsid w:val="008E63E0"/>
    <w:rsid w:val="008E665F"/>
    <w:rsid w:val="008E68AE"/>
    <w:rsid w:val="008E6CDE"/>
    <w:rsid w:val="008E6D7C"/>
    <w:rsid w:val="008E7B0D"/>
    <w:rsid w:val="008E7B7E"/>
    <w:rsid w:val="008F0152"/>
    <w:rsid w:val="008F070D"/>
    <w:rsid w:val="008F0CFD"/>
    <w:rsid w:val="008F10F1"/>
    <w:rsid w:val="008F1BBB"/>
    <w:rsid w:val="008F290F"/>
    <w:rsid w:val="008F2F1D"/>
    <w:rsid w:val="008F4C32"/>
    <w:rsid w:val="008F50D6"/>
    <w:rsid w:val="008F56B8"/>
    <w:rsid w:val="008F577C"/>
    <w:rsid w:val="008F5D9A"/>
    <w:rsid w:val="008F70A2"/>
    <w:rsid w:val="008F7ACB"/>
    <w:rsid w:val="0090080C"/>
    <w:rsid w:val="00900B88"/>
    <w:rsid w:val="00900D52"/>
    <w:rsid w:val="00900F6D"/>
    <w:rsid w:val="009014EB"/>
    <w:rsid w:val="0090167E"/>
    <w:rsid w:val="00901D70"/>
    <w:rsid w:val="00901D8E"/>
    <w:rsid w:val="00902D68"/>
    <w:rsid w:val="009032C7"/>
    <w:rsid w:val="0090340B"/>
    <w:rsid w:val="00903BF5"/>
    <w:rsid w:val="00904559"/>
    <w:rsid w:val="00904C21"/>
    <w:rsid w:val="009069FD"/>
    <w:rsid w:val="00907483"/>
    <w:rsid w:val="00907676"/>
    <w:rsid w:val="00907FB1"/>
    <w:rsid w:val="00910547"/>
    <w:rsid w:val="00910A95"/>
    <w:rsid w:val="00910C57"/>
    <w:rsid w:val="009114BF"/>
    <w:rsid w:val="00911764"/>
    <w:rsid w:val="00912A5B"/>
    <w:rsid w:val="009136A1"/>
    <w:rsid w:val="00913B85"/>
    <w:rsid w:val="00913EFF"/>
    <w:rsid w:val="00913FAA"/>
    <w:rsid w:val="0091548E"/>
    <w:rsid w:val="009155D6"/>
    <w:rsid w:val="00917226"/>
    <w:rsid w:val="0091732A"/>
    <w:rsid w:val="00917768"/>
    <w:rsid w:val="00920037"/>
    <w:rsid w:val="00920631"/>
    <w:rsid w:val="0092104D"/>
    <w:rsid w:val="0092135D"/>
    <w:rsid w:val="009229BF"/>
    <w:rsid w:val="00922C0D"/>
    <w:rsid w:val="00923253"/>
    <w:rsid w:val="009241F1"/>
    <w:rsid w:val="00924666"/>
    <w:rsid w:val="00924725"/>
    <w:rsid w:val="0092482F"/>
    <w:rsid w:val="009256E0"/>
    <w:rsid w:val="00925BF2"/>
    <w:rsid w:val="00925C0E"/>
    <w:rsid w:val="00926038"/>
    <w:rsid w:val="00926775"/>
    <w:rsid w:val="0092697F"/>
    <w:rsid w:val="00926B27"/>
    <w:rsid w:val="00926E34"/>
    <w:rsid w:val="00927720"/>
    <w:rsid w:val="00927E9C"/>
    <w:rsid w:val="009307A3"/>
    <w:rsid w:val="00930815"/>
    <w:rsid w:val="00930BB8"/>
    <w:rsid w:val="00930CFD"/>
    <w:rsid w:val="00930EC3"/>
    <w:rsid w:val="009310A4"/>
    <w:rsid w:val="009310FA"/>
    <w:rsid w:val="00931316"/>
    <w:rsid w:val="00931408"/>
    <w:rsid w:val="00931812"/>
    <w:rsid w:val="00931B02"/>
    <w:rsid w:val="00932167"/>
    <w:rsid w:val="00932550"/>
    <w:rsid w:val="0093361A"/>
    <w:rsid w:val="009339A2"/>
    <w:rsid w:val="00933BBB"/>
    <w:rsid w:val="009343A7"/>
    <w:rsid w:val="00934F64"/>
    <w:rsid w:val="00936576"/>
    <w:rsid w:val="00936B2D"/>
    <w:rsid w:val="0093709B"/>
    <w:rsid w:val="009371CF"/>
    <w:rsid w:val="0093738B"/>
    <w:rsid w:val="00937592"/>
    <w:rsid w:val="0093781F"/>
    <w:rsid w:val="0093782A"/>
    <w:rsid w:val="00937C4B"/>
    <w:rsid w:val="0094035D"/>
    <w:rsid w:val="00940C52"/>
    <w:rsid w:val="00940E55"/>
    <w:rsid w:val="00941174"/>
    <w:rsid w:val="00941203"/>
    <w:rsid w:val="0094155C"/>
    <w:rsid w:val="00941A35"/>
    <w:rsid w:val="00941A45"/>
    <w:rsid w:val="00941ABB"/>
    <w:rsid w:val="00942661"/>
    <w:rsid w:val="00942A3E"/>
    <w:rsid w:val="009433CD"/>
    <w:rsid w:val="00943E49"/>
    <w:rsid w:val="00944533"/>
    <w:rsid w:val="00944BA4"/>
    <w:rsid w:val="00944CC2"/>
    <w:rsid w:val="009450C9"/>
    <w:rsid w:val="00945621"/>
    <w:rsid w:val="00945C5C"/>
    <w:rsid w:val="00945F95"/>
    <w:rsid w:val="0094610B"/>
    <w:rsid w:val="00946277"/>
    <w:rsid w:val="009466D5"/>
    <w:rsid w:val="009501B6"/>
    <w:rsid w:val="00950C0E"/>
    <w:rsid w:val="00950EB2"/>
    <w:rsid w:val="009512A7"/>
    <w:rsid w:val="00951697"/>
    <w:rsid w:val="009529F2"/>
    <w:rsid w:val="00953ACC"/>
    <w:rsid w:val="00953B05"/>
    <w:rsid w:val="00954456"/>
    <w:rsid w:val="00954623"/>
    <w:rsid w:val="0095529B"/>
    <w:rsid w:val="009571AC"/>
    <w:rsid w:val="009572C9"/>
    <w:rsid w:val="0095788A"/>
    <w:rsid w:val="00957FA5"/>
    <w:rsid w:val="00960B35"/>
    <w:rsid w:val="0096101D"/>
    <w:rsid w:val="0096203A"/>
    <w:rsid w:val="009623DA"/>
    <w:rsid w:val="00962A48"/>
    <w:rsid w:val="00962CB5"/>
    <w:rsid w:val="0096307B"/>
    <w:rsid w:val="0096382E"/>
    <w:rsid w:val="0096383F"/>
    <w:rsid w:val="00964769"/>
    <w:rsid w:val="00964B25"/>
    <w:rsid w:val="00964C97"/>
    <w:rsid w:val="00964D46"/>
    <w:rsid w:val="0096500E"/>
    <w:rsid w:val="00965661"/>
    <w:rsid w:val="00965C08"/>
    <w:rsid w:val="00965C2D"/>
    <w:rsid w:val="00965FB5"/>
    <w:rsid w:val="009666AA"/>
    <w:rsid w:val="00966B36"/>
    <w:rsid w:val="0096718B"/>
    <w:rsid w:val="009671CE"/>
    <w:rsid w:val="009675A5"/>
    <w:rsid w:val="009676AF"/>
    <w:rsid w:val="009676DE"/>
    <w:rsid w:val="00967E20"/>
    <w:rsid w:val="00970816"/>
    <w:rsid w:val="00970B94"/>
    <w:rsid w:val="00970BDF"/>
    <w:rsid w:val="00970D16"/>
    <w:rsid w:val="00971078"/>
    <w:rsid w:val="009714DB"/>
    <w:rsid w:val="00971AB4"/>
    <w:rsid w:val="00971AEF"/>
    <w:rsid w:val="00972446"/>
    <w:rsid w:val="009726F4"/>
    <w:rsid w:val="0097344E"/>
    <w:rsid w:val="009737BD"/>
    <w:rsid w:val="00973F0D"/>
    <w:rsid w:val="00974444"/>
    <w:rsid w:val="00975616"/>
    <w:rsid w:val="009761CE"/>
    <w:rsid w:val="0097699D"/>
    <w:rsid w:val="00976BDA"/>
    <w:rsid w:val="009773A0"/>
    <w:rsid w:val="0097750F"/>
    <w:rsid w:val="00977904"/>
    <w:rsid w:val="00977E3F"/>
    <w:rsid w:val="00980C52"/>
    <w:rsid w:val="009813EC"/>
    <w:rsid w:val="009815AC"/>
    <w:rsid w:val="009818BE"/>
    <w:rsid w:val="00981F61"/>
    <w:rsid w:val="00982160"/>
    <w:rsid w:val="009821D5"/>
    <w:rsid w:val="009826C2"/>
    <w:rsid w:val="009836EC"/>
    <w:rsid w:val="009846F5"/>
    <w:rsid w:val="00984C57"/>
    <w:rsid w:val="00984DDD"/>
    <w:rsid w:val="00984DFF"/>
    <w:rsid w:val="009864DE"/>
    <w:rsid w:val="009866E2"/>
    <w:rsid w:val="009868FB"/>
    <w:rsid w:val="00986D33"/>
    <w:rsid w:val="009872AA"/>
    <w:rsid w:val="00987834"/>
    <w:rsid w:val="00987CE8"/>
    <w:rsid w:val="00987DA5"/>
    <w:rsid w:val="00990508"/>
    <w:rsid w:val="009909AF"/>
    <w:rsid w:val="00990AE7"/>
    <w:rsid w:val="00991637"/>
    <w:rsid w:val="00991AB1"/>
    <w:rsid w:val="00992F5E"/>
    <w:rsid w:val="0099376F"/>
    <w:rsid w:val="00994140"/>
    <w:rsid w:val="00994438"/>
    <w:rsid w:val="009947F4"/>
    <w:rsid w:val="00994810"/>
    <w:rsid w:val="00994CD7"/>
    <w:rsid w:val="009954DB"/>
    <w:rsid w:val="00995650"/>
    <w:rsid w:val="00995F8E"/>
    <w:rsid w:val="009964A2"/>
    <w:rsid w:val="00996700"/>
    <w:rsid w:val="00996DFE"/>
    <w:rsid w:val="00996F79"/>
    <w:rsid w:val="00996FBF"/>
    <w:rsid w:val="00997437"/>
    <w:rsid w:val="0099794A"/>
    <w:rsid w:val="009A10D7"/>
    <w:rsid w:val="009A185A"/>
    <w:rsid w:val="009A1ADA"/>
    <w:rsid w:val="009A3053"/>
    <w:rsid w:val="009A3976"/>
    <w:rsid w:val="009A3C10"/>
    <w:rsid w:val="009A3FAB"/>
    <w:rsid w:val="009A55D3"/>
    <w:rsid w:val="009A64E4"/>
    <w:rsid w:val="009A6744"/>
    <w:rsid w:val="009A6E3A"/>
    <w:rsid w:val="009A7935"/>
    <w:rsid w:val="009A7B37"/>
    <w:rsid w:val="009B00B1"/>
    <w:rsid w:val="009B03C2"/>
    <w:rsid w:val="009B0549"/>
    <w:rsid w:val="009B05FE"/>
    <w:rsid w:val="009B0E9A"/>
    <w:rsid w:val="009B13B8"/>
    <w:rsid w:val="009B17B9"/>
    <w:rsid w:val="009B195A"/>
    <w:rsid w:val="009B19B4"/>
    <w:rsid w:val="009B204B"/>
    <w:rsid w:val="009B2229"/>
    <w:rsid w:val="009B29AA"/>
    <w:rsid w:val="009B2F21"/>
    <w:rsid w:val="009B49EF"/>
    <w:rsid w:val="009B4FAE"/>
    <w:rsid w:val="009B4FB2"/>
    <w:rsid w:val="009B57E3"/>
    <w:rsid w:val="009B5FB0"/>
    <w:rsid w:val="009B68D6"/>
    <w:rsid w:val="009B6A5A"/>
    <w:rsid w:val="009B7196"/>
    <w:rsid w:val="009B74D1"/>
    <w:rsid w:val="009B7C96"/>
    <w:rsid w:val="009C0709"/>
    <w:rsid w:val="009C091B"/>
    <w:rsid w:val="009C09D3"/>
    <w:rsid w:val="009C0D97"/>
    <w:rsid w:val="009C15A2"/>
    <w:rsid w:val="009C1CDA"/>
    <w:rsid w:val="009C1F56"/>
    <w:rsid w:val="009C20FC"/>
    <w:rsid w:val="009C2381"/>
    <w:rsid w:val="009C24CA"/>
    <w:rsid w:val="009C39D0"/>
    <w:rsid w:val="009C3A9E"/>
    <w:rsid w:val="009C4B41"/>
    <w:rsid w:val="009C6168"/>
    <w:rsid w:val="009C657D"/>
    <w:rsid w:val="009C74F0"/>
    <w:rsid w:val="009C780E"/>
    <w:rsid w:val="009D14CF"/>
    <w:rsid w:val="009D18FA"/>
    <w:rsid w:val="009D1ED1"/>
    <w:rsid w:val="009D21B9"/>
    <w:rsid w:val="009D2357"/>
    <w:rsid w:val="009D2972"/>
    <w:rsid w:val="009D2A01"/>
    <w:rsid w:val="009D2A20"/>
    <w:rsid w:val="009D30D8"/>
    <w:rsid w:val="009D4504"/>
    <w:rsid w:val="009D464C"/>
    <w:rsid w:val="009D47DF"/>
    <w:rsid w:val="009D5095"/>
    <w:rsid w:val="009D55E5"/>
    <w:rsid w:val="009D5A7C"/>
    <w:rsid w:val="009D6404"/>
    <w:rsid w:val="009D6513"/>
    <w:rsid w:val="009D6747"/>
    <w:rsid w:val="009D7CB9"/>
    <w:rsid w:val="009E0D33"/>
    <w:rsid w:val="009E1734"/>
    <w:rsid w:val="009E1A3F"/>
    <w:rsid w:val="009E1AD4"/>
    <w:rsid w:val="009E2139"/>
    <w:rsid w:val="009E25F1"/>
    <w:rsid w:val="009E2A28"/>
    <w:rsid w:val="009E381F"/>
    <w:rsid w:val="009E3C67"/>
    <w:rsid w:val="009E4056"/>
    <w:rsid w:val="009E4383"/>
    <w:rsid w:val="009E45F8"/>
    <w:rsid w:val="009E5B42"/>
    <w:rsid w:val="009E5C3E"/>
    <w:rsid w:val="009E5D7D"/>
    <w:rsid w:val="009E6E8E"/>
    <w:rsid w:val="009E7018"/>
    <w:rsid w:val="009E7040"/>
    <w:rsid w:val="009E7413"/>
    <w:rsid w:val="009E7840"/>
    <w:rsid w:val="009E7896"/>
    <w:rsid w:val="009E793E"/>
    <w:rsid w:val="009E7BD5"/>
    <w:rsid w:val="009F000B"/>
    <w:rsid w:val="009F08F7"/>
    <w:rsid w:val="009F0A00"/>
    <w:rsid w:val="009F0BB0"/>
    <w:rsid w:val="009F13F8"/>
    <w:rsid w:val="009F151A"/>
    <w:rsid w:val="009F1692"/>
    <w:rsid w:val="009F1FC5"/>
    <w:rsid w:val="009F283B"/>
    <w:rsid w:val="009F316B"/>
    <w:rsid w:val="009F41E9"/>
    <w:rsid w:val="009F5037"/>
    <w:rsid w:val="009F5288"/>
    <w:rsid w:val="009F58C6"/>
    <w:rsid w:val="009F5BB5"/>
    <w:rsid w:val="009F5D8F"/>
    <w:rsid w:val="009F5EF0"/>
    <w:rsid w:val="009F5F76"/>
    <w:rsid w:val="009F66FC"/>
    <w:rsid w:val="009F674D"/>
    <w:rsid w:val="009F7769"/>
    <w:rsid w:val="009F779F"/>
    <w:rsid w:val="009F7976"/>
    <w:rsid w:val="009F7DC7"/>
    <w:rsid w:val="00A0081F"/>
    <w:rsid w:val="00A009CC"/>
    <w:rsid w:val="00A009EF"/>
    <w:rsid w:val="00A00A28"/>
    <w:rsid w:val="00A01444"/>
    <w:rsid w:val="00A01975"/>
    <w:rsid w:val="00A02C55"/>
    <w:rsid w:val="00A02DC6"/>
    <w:rsid w:val="00A02EA2"/>
    <w:rsid w:val="00A03027"/>
    <w:rsid w:val="00A031A5"/>
    <w:rsid w:val="00A033A9"/>
    <w:rsid w:val="00A0358D"/>
    <w:rsid w:val="00A0390D"/>
    <w:rsid w:val="00A039BF"/>
    <w:rsid w:val="00A04077"/>
    <w:rsid w:val="00A04265"/>
    <w:rsid w:val="00A04B5A"/>
    <w:rsid w:val="00A04FCB"/>
    <w:rsid w:val="00A04FE6"/>
    <w:rsid w:val="00A05281"/>
    <w:rsid w:val="00A06111"/>
    <w:rsid w:val="00A064A8"/>
    <w:rsid w:val="00A06A9C"/>
    <w:rsid w:val="00A06B49"/>
    <w:rsid w:val="00A06E47"/>
    <w:rsid w:val="00A073BF"/>
    <w:rsid w:val="00A07CAB"/>
    <w:rsid w:val="00A104B4"/>
    <w:rsid w:val="00A106E2"/>
    <w:rsid w:val="00A10FE7"/>
    <w:rsid w:val="00A11142"/>
    <w:rsid w:val="00A11283"/>
    <w:rsid w:val="00A1132A"/>
    <w:rsid w:val="00A11861"/>
    <w:rsid w:val="00A11A8D"/>
    <w:rsid w:val="00A13691"/>
    <w:rsid w:val="00A13C7D"/>
    <w:rsid w:val="00A14266"/>
    <w:rsid w:val="00A1432C"/>
    <w:rsid w:val="00A146AE"/>
    <w:rsid w:val="00A14AAD"/>
    <w:rsid w:val="00A14E77"/>
    <w:rsid w:val="00A14EF6"/>
    <w:rsid w:val="00A1537E"/>
    <w:rsid w:val="00A1576A"/>
    <w:rsid w:val="00A15CF6"/>
    <w:rsid w:val="00A15FC0"/>
    <w:rsid w:val="00A16D4B"/>
    <w:rsid w:val="00A16E9F"/>
    <w:rsid w:val="00A1740D"/>
    <w:rsid w:val="00A1750C"/>
    <w:rsid w:val="00A17714"/>
    <w:rsid w:val="00A1791D"/>
    <w:rsid w:val="00A17A40"/>
    <w:rsid w:val="00A20BC2"/>
    <w:rsid w:val="00A20C10"/>
    <w:rsid w:val="00A20F3C"/>
    <w:rsid w:val="00A21A92"/>
    <w:rsid w:val="00A21EE5"/>
    <w:rsid w:val="00A2220B"/>
    <w:rsid w:val="00A231D0"/>
    <w:rsid w:val="00A23328"/>
    <w:rsid w:val="00A24247"/>
    <w:rsid w:val="00A24338"/>
    <w:rsid w:val="00A24CE9"/>
    <w:rsid w:val="00A2504F"/>
    <w:rsid w:val="00A25AF7"/>
    <w:rsid w:val="00A25DA7"/>
    <w:rsid w:val="00A25EA3"/>
    <w:rsid w:val="00A25FAA"/>
    <w:rsid w:val="00A265EF"/>
    <w:rsid w:val="00A26CE9"/>
    <w:rsid w:val="00A27606"/>
    <w:rsid w:val="00A27C19"/>
    <w:rsid w:val="00A30018"/>
    <w:rsid w:val="00A30236"/>
    <w:rsid w:val="00A305D2"/>
    <w:rsid w:val="00A3067F"/>
    <w:rsid w:val="00A31405"/>
    <w:rsid w:val="00A3183C"/>
    <w:rsid w:val="00A3195C"/>
    <w:rsid w:val="00A31AC7"/>
    <w:rsid w:val="00A31BDF"/>
    <w:rsid w:val="00A31F0C"/>
    <w:rsid w:val="00A3217F"/>
    <w:rsid w:val="00A325D6"/>
    <w:rsid w:val="00A32908"/>
    <w:rsid w:val="00A32DE3"/>
    <w:rsid w:val="00A33176"/>
    <w:rsid w:val="00A33A4C"/>
    <w:rsid w:val="00A33E41"/>
    <w:rsid w:val="00A340DB"/>
    <w:rsid w:val="00A34416"/>
    <w:rsid w:val="00A34871"/>
    <w:rsid w:val="00A34AA2"/>
    <w:rsid w:val="00A34C4D"/>
    <w:rsid w:val="00A35579"/>
    <w:rsid w:val="00A35658"/>
    <w:rsid w:val="00A36593"/>
    <w:rsid w:val="00A3675B"/>
    <w:rsid w:val="00A36A9A"/>
    <w:rsid w:val="00A36E15"/>
    <w:rsid w:val="00A3782C"/>
    <w:rsid w:val="00A37CFC"/>
    <w:rsid w:val="00A40DAD"/>
    <w:rsid w:val="00A41637"/>
    <w:rsid w:val="00A41CF4"/>
    <w:rsid w:val="00A420C5"/>
    <w:rsid w:val="00A42168"/>
    <w:rsid w:val="00A421BB"/>
    <w:rsid w:val="00A42575"/>
    <w:rsid w:val="00A427FD"/>
    <w:rsid w:val="00A4289A"/>
    <w:rsid w:val="00A43675"/>
    <w:rsid w:val="00A43E3D"/>
    <w:rsid w:val="00A43F3D"/>
    <w:rsid w:val="00A4400F"/>
    <w:rsid w:val="00A448B9"/>
    <w:rsid w:val="00A44A05"/>
    <w:rsid w:val="00A45132"/>
    <w:rsid w:val="00A452AC"/>
    <w:rsid w:val="00A454B1"/>
    <w:rsid w:val="00A45D09"/>
    <w:rsid w:val="00A471DA"/>
    <w:rsid w:val="00A47A39"/>
    <w:rsid w:val="00A5114E"/>
    <w:rsid w:val="00A515A3"/>
    <w:rsid w:val="00A52BB5"/>
    <w:rsid w:val="00A52C54"/>
    <w:rsid w:val="00A530F2"/>
    <w:rsid w:val="00A53173"/>
    <w:rsid w:val="00A53424"/>
    <w:rsid w:val="00A53A03"/>
    <w:rsid w:val="00A53CA1"/>
    <w:rsid w:val="00A546AE"/>
    <w:rsid w:val="00A54922"/>
    <w:rsid w:val="00A54FAE"/>
    <w:rsid w:val="00A55A8F"/>
    <w:rsid w:val="00A55B4E"/>
    <w:rsid w:val="00A56059"/>
    <w:rsid w:val="00A56187"/>
    <w:rsid w:val="00A56234"/>
    <w:rsid w:val="00A56277"/>
    <w:rsid w:val="00A56C35"/>
    <w:rsid w:val="00A56E1D"/>
    <w:rsid w:val="00A57306"/>
    <w:rsid w:val="00A57D0F"/>
    <w:rsid w:val="00A60353"/>
    <w:rsid w:val="00A60CB7"/>
    <w:rsid w:val="00A60E2B"/>
    <w:rsid w:val="00A61743"/>
    <w:rsid w:val="00A61A58"/>
    <w:rsid w:val="00A61C2D"/>
    <w:rsid w:val="00A61EDA"/>
    <w:rsid w:val="00A6216C"/>
    <w:rsid w:val="00A62379"/>
    <w:rsid w:val="00A6258B"/>
    <w:rsid w:val="00A62BA3"/>
    <w:rsid w:val="00A62D8B"/>
    <w:rsid w:val="00A6315A"/>
    <w:rsid w:val="00A634DA"/>
    <w:rsid w:val="00A63861"/>
    <w:rsid w:val="00A63EBD"/>
    <w:rsid w:val="00A64B72"/>
    <w:rsid w:val="00A64FDC"/>
    <w:rsid w:val="00A650C8"/>
    <w:rsid w:val="00A6511D"/>
    <w:rsid w:val="00A6516E"/>
    <w:rsid w:val="00A655B7"/>
    <w:rsid w:val="00A65C64"/>
    <w:rsid w:val="00A663F3"/>
    <w:rsid w:val="00A66BB9"/>
    <w:rsid w:val="00A66D73"/>
    <w:rsid w:val="00A67DC1"/>
    <w:rsid w:val="00A67DF7"/>
    <w:rsid w:val="00A67F42"/>
    <w:rsid w:val="00A710AE"/>
    <w:rsid w:val="00A727E6"/>
    <w:rsid w:val="00A72D0B"/>
    <w:rsid w:val="00A734CA"/>
    <w:rsid w:val="00A73A57"/>
    <w:rsid w:val="00A73D89"/>
    <w:rsid w:val="00A74061"/>
    <w:rsid w:val="00A74140"/>
    <w:rsid w:val="00A74148"/>
    <w:rsid w:val="00A752E3"/>
    <w:rsid w:val="00A75811"/>
    <w:rsid w:val="00A7625E"/>
    <w:rsid w:val="00A767C4"/>
    <w:rsid w:val="00A76941"/>
    <w:rsid w:val="00A76EF8"/>
    <w:rsid w:val="00A76FD7"/>
    <w:rsid w:val="00A77408"/>
    <w:rsid w:val="00A77666"/>
    <w:rsid w:val="00A77A72"/>
    <w:rsid w:val="00A77DE2"/>
    <w:rsid w:val="00A806D7"/>
    <w:rsid w:val="00A8121C"/>
    <w:rsid w:val="00A815B2"/>
    <w:rsid w:val="00A81A7B"/>
    <w:rsid w:val="00A824BB"/>
    <w:rsid w:val="00A82BC5"/>
    <w:rsid w:val="00A82C4C"/>
    <w:rsid w:val="00A8344E"/>
    <w:rsid w:val="00A83577"/>
    <w:rsid w:val="00A839EB"/>
    <w:rsid w:val="00A83C6F"/>
    <w:rsid w:val="00A846F6"/>
    <w:rsid w:val="00A85571"/>
    <w:rsid w:val="00A85687"/>
    <w:rsid w:val="00A857BE"/>
    <w:rsid w:val="00A85823"/>
    <w:rsid w:val="00A86035"/>
    <w:rsid w:val="00A8627E"/>
    <w:rsid w:val="00A867F8"/>
    <w:rsid w:val="00A86AB4"/>
    <w:rsid w:val="00A87614"/>
    <w:rsid w:val="00A8763D"/>
    <w:rsid w:val="00A8785F"/>
    <w:rsid w:val="00A87C19"/>
    <w:rsid w:val="00A90244"/>
    <w:rsid w:val="00A908A9"/>
    <w:rsid w:val="00A90ADF"/>
    <w:rsid w:val="00A90DCB"/>
    <w:rsid w:val="00A926EB"/>
    <w:rsid w:val="00A92BA7"/>
    <w:rsid w:val="00A92E75"/>
    <w:rsid w:val="00A93568"/>
    <w:rsid w:val="00A93887"/>
    <w:rsid w:val="00A94371"/>
    <w:rsid w:val="00A9458A"/>
    <w:rsid w:val="00A9581D"/>
    <w:rsid w:val="00A95E44"/>
    <w:rsid w:val="00A9605B"/>
    <w:rsid w:val="00A9653B"/>
    <w:rsid w:val="00A9685E"/>
    <w:rsid w:val="00A96A41"/>
    <w:rsid w:val="00A96C2D"/>
    <w:rsid w:val="00A97064"/>
    <w:rsid w:val="00A97440"/>
    <w:rsid w:val="00A9762A"/>
    <w:rsid w:val="00A97CD2"/>
    <w:rsid w:val="00A97CD9"/>
    <w:rsid w:val="00AA01D6"/>
    <w:rsid w:val="00AA0C64"/>
    <w:rsid w:val="00AA0EA3"/>
    <w:rsid w:val="00AA26DF"/>
    <w:rsid w:val="00AA27D5"/>
    <w:rsid w:val="00AA31AB"/>
    <w:rsid w:val="00AA3F58"/>
    <w:rsid w:val="00AA3F65"/>
    <w:rsid w:val="00AA40C2"/>
    <w:rsid w:val="00AA4711"/>
    <w:rsid w:val="00AA4C0F"/>
    <w:rsid w:val="00AA4CD8"/>
    <w:rsid w:val="00AA5268"/>
    <w:rsid w:val="00AA5355"/>
    <w:rsid w:val="00AA620B"/>
    <w:rsid w:val="00AA65A4"/>
    <w:rsid w:val="00AA6C49"/>
    <w:rsid w:val="00AA6EED"/>
    <w:rsid w:val="00AA709F"/>
    <w:rsid w:val="00AA7452"/>
    <w:rsid w:val="00AA7822"/>
    <w:rsid w:val="00AA7D38"/>
    <w:rsid w:val="00AB030E"/>
    <w:rsid w:val="00AB08EA"/>
    <w:rsid w:val="00AB0E3C"/>
    <w:rsid w:val="00AB11EE"/>
    <w:rsid w:val="00AB1788"/>
    <w:rsid w:val="00AB1B55"/>
    <w:rsid w:val="00AB2B83"/>
    <w:rsid w:val="00AB2C14"/>
    <w:rsid w:val="00AB2F0E"/>
    <w:rsid w:val="00AB2F77"/>
    <w:rsid w:val="00AB370E"/>
    <w:rsid w:val="00AB39CF"/>
    <w:rsid w:val="00AB3AEF"/>
    <w:rsid w:val="00AB3B13"/>
    <w:rsid w:val="00AB3BC7"/>
    <w:rsid w:val="00AB3D5A"/>
    <w:rsid w:val="00AB3E94"/>
    <w:rsid w:val="00AB4950"/>
    <w:rsid w:val="00AB4F81"/>
    <w:rsid w:val="00AB4F89"/>
    <w:rsid w:val="00AB5141"/>
    <w:rsid w:val="00AB57E9"/>
    <w:rsid w:val="00AB5928"/>
    <w:rsid w:val="00AB5C51"/>
    <w:rsid w:val="00AB6B4F"/>
    <w:rsid w:val="00AB6F47"/>
    <w:rsid w:val="00AB7084"/>
    <w:rsid w:val="00AB73F7"/>
    <w:rsid w:val="00AC06BE"/>
    <w:rsid w:val="00AC1A50"/>
    <w:rsid w:val="00AC1C8D"/>
    <w:rsid w:val="00AC1D29"/>
    <w:rsid w:val="00AC2AE1"/>
    <w:rsid w:val="00AC2B07"/>
    <w:rsid w:val="00AC2D13"/>
    <w:rsid w:val="00AC336E"/>
    <w:rsid w:val="00AC34AE"/>
    <w:rsid w:val="00AC3683"/>
    <w:rsid w:val="00AC3901"/>
    <w:rsid w:val="00AC3E20"/>
    <w:rsid w:val="00AC4964"/>
    <w:rsid w:val="00AC50C4"/>
    <w:rsid w:val="00AC5BED"/>
    <w:rsid w:val="00AC5D36"/>
    <w:rsid w:val="00AC5DD5"/>
    <w:rsid w:val="00AC7818"/>
    <w:rsid w:val="00AD05E1"/>
    <w:rsid w:val="00AD08E0"/>
    <w:rsid w:val="00AD0BE6"/>
    <w:rsid w:val="00AD2628"/>
    <w:rsid w:val="00AD3133"/>
    <w:rsid w:val="00AD32EA"/>
    <w:rsid w:val="00AD35ED"/>
    <w:rsid w:val="00AD3616"/>
    <w:rsid w:val="00AD4051"/>
    <w:rsid w:val="00AD421D"/>
    <w:rsid w:val="00AD4932"/>
    <w:rsid w:val="00AD5AEF"/>
    <w:rsid w:val="00AD5BE7"/>
    <w:rsid w:val="00AD6144"/>
    <w:rsid w:val="00AD69CF"/>
    <w:rsid w:val="00AD70AD"/>
    <w:rsid w:val="00AD7B57"/>
    <w:rsid w:val="00AD7F5C"/>
    <w:rsid w:val="00AE029C"/>
    <w:rsid w:val="00AE0DDE"/>
    <w:rsid w:val="00AE1096"/>
    <w:rsid w:val="00AE1CDE"/>
    <w:rsid w:val="00AE1E57"/>
    <w:rsid w:val="00AE2365"/>
    <w:rsid w:val="00AE2457"/>
    <w:rsid w:val="00AE2579"/>
    <w:rsid w:val="00AE25E7"/>
    <w:rsid w:val="00AE2B89"/>
    <w:rsid w:val="00AE3F22"/>
    <w:rsid w:val="00AE520A"/>
    <w:rsid w:val="00AE5512"/>
    <w:rsid w:val="00AE5602"/>
    <w:rsid w:val="00AE635B"/>
    <w:rsid w:val="00AE64A6"/>
    <w:rsid w:val="00AE658B"/>
    <w:rsid w:val="00AE6A76"/>
    <w:rsid w:val="00AE6CBA"/>
    <w:rsid w:val="00AE7031"/>
    <w:rsid w:val="00AE72BF"/>
    <w:rsid w:val="00AE7579"/>
    <w:rsid w:val="00AE7AE7"/>
    <w:rsid w:val="00AE7FD8"/>
    <w:rsid w:val="00AF0426"/>
    <w:rsid w:val="00AF0D80"/>
    <w:rsid w:val="00AF12C7"/>
    <w:rsid w:val="00AF2079"/>
    <w:rsid w:val="00AF24BB"/>
    <w:rsid w:val="00AF2505"/>
    <w:rsid w:val="00AF3ABC"/>
    <w:rsid w:val="00AF3B8E"/>
    <w:rsid w:val="00AF3C9F"/>
    <w:rsid w:val="00AF4280"/>
    <w:rsid w:val="00AF4A92"/>
    <w:rsid w:val="00AF59BB"/>
    <w:rsid w:val="00AF62E4"/>
    <w:rsid w:val="00AF6E6F"/>
    <w:rsid w:val="00AF71C3"/>
    <w:rsid w:val="00AF72AF"/>
    <w:rsid w:val="00AF74F3"/>
    <w:rsid w:val="00AF7723"/>
    <w:rsid w:val="00B00028"/>
    <w:rsid w:val="00B002A2"/>
    <w:rsid w:val="00B00A20"/>
    <w:rsid w:val="00B00B9B"/>
    <w:rsid w:val="00B00BFE"/>
    <w:rsid w:val="00B00E38"/>
    <w:rsid w:val="00B01061"/>
    <w:rsid w:val="00B01C1D"/>
    <w:rsid w:val="00B02548"/>
    <w:rsid w:val="00B02EC7"/>
    <w:rsid w:val="00B034D5"/>
    <w:rsid w:val="00B03B17"/>
    <w:rsid w:val="00B03DC6"/>
    <w:rsid w:val="00B04494"/>
    <w:rsid w:val="00B04699"/>
    <w:rsid w:val="00B04C12"/>
    <w:rsid w:val="00B04FD6"/>
    <w:rsid w:val="00B05033"/>
    <w:rsid w:val="00B054F6"/>
    <w:rsid w:val="00B05904"/>
    <w:rsid w:val="00B05B8A"/>
    <w:rsid w:val="00B06374"/>
    <w:rsid w:val="00B07813"/>
    <w:rsid w:val="00B0790C"/>
    <w:rsid w:val="00B10034"/>
    <w:rsid w:val="00B10BBD"/>
    <w:rsid w:val="00B1119E"/>
    <w:rsid w:val="00B114B1"/>
    <w:rsid w:val="00B1271A"/>
    <w:rsid w:val="00B12788"/>
    <w:rsid w:val="00B12EB5"/>
    <w:rsid w:val="00B132CB"/>
    <w:rsid w:val="00B13798"/>
    <w:rsid w:val="00B14B7F"/>
    <w:rsid w:val="00B15EB7"/>
    <w:rsid w:val="00B15EBC"/>
    <w:rsid w:val="00B167AE"/>
    <w:rsid w:val="00B16AD0"/>
    <w:rsid w:val="00B16C40"/>
    <w:rsid w:val="00B171C1"/>
    <w:rsid w:val="00B17E8C"/>
    <w:rsid w:val="00B205DA"/>
    <w:rsid w:val="00B20C9B"/>
    <w:rsid w:val="00B21683"/>
    <w:rsid w:val="00B217AA"/>
    <w:rsid w:val="00B225D9"/>
    <w:rsid w:val="00B22A97"/>
    <w:rsid w:val="00B2375D"/>
    <w:rsid w:val="00B23772"/>
    <w:rsid w:val="00B23C04"/>
    <w:rsid w:val="00B23D5B"/>
    <w:rsid w:val="00B23D69"/>
    <w:rsid w:val="00B240C6"/>
    <w:rsid w:val="00B24126"/>
    <w:rsid w:val="00B243DE"/>
    <w:rsid w:val="00B24AAE"/>
    <w:rsid w:val="00B25F09"/>
    <w:rsid w:val="00B262CB"/>
    <w:rsid w:val="00B26752"/>
    <w:rsid w:val="00B2699E"/>
    <w:rsid w:val="00B26A93"/>
    <w:rsid w:val="00B2797C"/>
    <w:rsid w:val="00B27E94"/>
    <w:rsid w:val="00B27EE6"/>
    <w:rsid w:val="00B306DC"/>
    <w:rsid w:val="00B31332"/>
    <w:rsid w:val="00B313AB"/>
    <w:rsid w:val="00B31515"/>
    <w:rsid w:val="00B319CE"/>
    <w:rsid w:val="00B31EDA"/>
    <w:rsid w:val="00B330E4"/>
    <w:rsid w:val="00B34575"/>
    <w:rsid w:val="00B3488C"/>
    <w:rsid w:val="00B34A16"/>
    <w:rsid w:val="00B34CB5"/>
    <w:rsid w:val="00B34EE2"/>
    <w:rsid w:val="00B34F40"/>
    <w:rsid w:val="00B35033"/>
    <w:rsid w:val="00B35643"/>
    <w:rsid w:val="00B35B1A"/>
    <w:rsid w:val="00B36B57"/>
    <w:rsid w:val="00B3796B"/>
    <w:rsid w:val="00B4036C"/>
    <w:rsid w:val="00B41625"/>
    <w:rsid w:val="00B41CC1"/>
    <w:rsid w:val="00B41D92"/>
    <w:rsid w:val="00B41E0E"/>
    <w:rsid w:val="00B422A2"/>
    <w:rsid w:val="00B423A5"/>
    <w:rsid w:val="00B424F8"/>
    <w:rsid w:val="00B42738"/>
    <w:rsid w:val="00B441E6"/>
    <w:rsid w:val="00B444A1"/>
    <w:rsid w:val="00B44931"/>
    <w:rsid w:val="00B462FA"/>
    <w:rsid w:val="00B46A03"/>
    <w:rsid w:val="00B46A42"/>
    <w:rsid w:val="00B46F51"/>
    <w:rsid w:val="00B5009C"/>
    <w:rsid w:val="00B504AA"/>
    <w:rsid w:val="00B5054D"/>
    <w:rsid w:val="00B50591"/>
    <w:rsid w:val="00B51130"/>
    <w:rsid w:val="00B517D3"/>
    <w:rsid w:val="00B52781"/>
    <w:rsid w:val="00B53C1D"/>
    <w:rsid w:val="00B53EBF"/>
    <w:rsid w:val="00B543F7"/>
    <w:rsid w:val="00B54E2E"/>
    <w:rsid w:val="00B55A6F"/>
    <w:rsid w:val="00B560AE"/>
    <w:rsid w:val="00B56420"/>
    <w:rsid w:val="00B56625"/>
    <w:rsid w:val="00B5709C"/>
    <w:rsid w:val="00B575E8"/>
    <w:rsid w:val="00B57BEF"/>
    <w:rsid w:val="00B60D8E"/>
    <w:rsid w:val="00B612E8"/>
    <w:rsid w:val="00B61BDE"/>
    <w:rsid w:val="00B621AC"/>
    <w:rsid w:val="00B62312"/>
    <w:rsid w:val="00B628B7"/>
    <w:rsid w:val="00B62BF0"/>
    <w:rsid w:val="00B62F3E"/>
    <w:rsid w:val="00B6344A"/>
    <w:rsid w:val="00B637A7"/>
    <w:rsid w:val="00B64799"/>
    <w:rsid w:val="00B6527C"/>
    <w:rsid w:val="00B65720"/>
    <w:rsid w:val="00B65D63"/>
    <w:rsid w:val="00B6605B"/>
    <w:rsid w:val="00B66A4A"/>
    <w:rsid w:val="00B66D4A"/>
    <w:rsid w:val="00B67464"/>
    <w:rsid w:val="00B67CDB"/>
    <w:rsid w:val="00B700FC"/>
    <w:rsid w:val="00B70857"/>
    <w:rsid w:val="00B70CB2"/>
    <w:rsid w:val="00B7103B"/>
    <w:rsid w:val="00B713C5"/>
    <w:rsid w:val="00B71C8B"/>
    <w:rsid w:val="00B72382"/>
    <w:rsid w:val="00B72AD3"/>
    <w:rsid w:val="00B72B66"/>
    <w:rsid w:val="00B72DED"/>
    <w:rsid w:val="00B735C6"/>
    <w:rsid w:val="00B7546C"/>
    <w:rsid w:val="00B75ED6"/>
    <w:rsid w:val="00B75F4A"/>
    <w:rsid w:val="00B766E4"/>
    <w:rsid w:val="00B76C46"/>
    <w:rsid w:val="00B773D6"/>
    <w:rsid w:val="00B778B3"/>
    <w:rsid w:val="00B778DC"/>
    <w:rsid w:val="00B77AEB"/>
    <w:rsid w:val="00B8041F"/>
    <w:rsid w:val="00B80652"/>
    <w:rsid w:val="00B80696"/>
    <w:rsid w:val="00B8112F"/>
    <w:rsid w:val="00B81273"/>
    <w:rsid w:val="00B81BD6"/>
    <w:rsid w:val="00B82527"/>
    <w:rsid w:val="00B82AA0"/>
    <w:rsid w:val="00B82D4E"/>
    <w:rsid w:val="00B83423"/>
    <w:rsid w:val="00B83782"/>
    <w:rsid w:val="00B84324"/>
    <w:rsid w:val="00B84835"/>
    <w:rsid w:val="00B854CF"/>
    <w:rsid w:val="00B859BE"/>
    <w:rsid w:val="00B85AB9"/>
    <w:rsid w:val="00B85EC4"/>
    <w:rsid w:val="00B85FC4"/>
    <w:rsid w:val="00B863FE"/>
    <w:rsid w:val="00B86467"/>
    <w:rsid w:val="00B86675"/>
    <w:rsid w:val="00B86949"/>
    <w:rsid w:val="00B876C4"/>
    <w:rsid w:val="00B90A1C"/>
    <w:rsid w:val="00B90BA8"/>
    <w:rsid w:val="00B90FAC"/>
    <w:rsid w:val="00B9178B"/>
    <w:rsid w:val="00B91E73"/>
    <w:rsid w:val="00B92160"/>
    <w:rsid w:val="00B92280"/>
    <w:rsid w:val="00B92763"/>
    <w:rsid w:val="00B92A5A"/>
    <w:rsid w:val="00B92E52"/>
    <w:rsid w:val="00B934B1"/>
    <w:rsid w:val="00B93D22"/>
    <w:rsid w:val="00B94084"/>
    <w:rsid w:val="00B944E1"/>
    <w:rsid w:val="00B953CA"/>
    <w:rsid w:val="00BA0595"/>
    <w:rsid w:val="00BA0AD7"/>
    <w:rsid w:val="00BA0DAD"/>
    <w:rsid w:val="00BA1229"/>
    <w:rsid w:val="00BA153F"/>
    <w:rsid w:val="00BA1C30"/>
    <w:rsid w:val="00BA1E4C"/>
    <w:rsid w:val="00BA263D"/>
    <w:rsid w:val="00BA2797"/>
    <w:rsid w:val="00BA2D35"/>
    <w:rsid w:val="00BA2F2E"/>
    <w:rsid w:val="00BA4026"/>
    <w:rsid w:val="00BA4937"/>
    <w:rsid w:val="00BA4A8F"/>
    <w:rsid w:val="00BA5696"/>
    <w:rsid w:val="00BA631D"/>
    <w:rsid w:val="00BA676C"/>
    <w:rsid w:val="00BA6D5E"/>
    <w:rsid w:val="00BA79C7"/>
    <w:rsid w:val="00BA7ADE"/>
    <w:rsid w:val="00BB0766"/>
    <w:rsid w:val="00BB0B20"/>
    <w:rsid w:val="00BB0E42"/>
    <w:rsid w:val="00BB14B7"/>
    <w:rsid w:val="00BB1D33"/>
    <w:rsid w:val="00BB1DC9"/>
    <w:rsid w:val="00BB236D"/>
    <w:rsid w:val="00BB25D8"/>
    <w:rsid w:val="00BB29E9"/>
    <w:rsid w:val="00BB2C2F"/>
    <w:rsid w:val="00BB2D9B"/>
    <w:rsid w:val="00BB3493"/>
    <w:rsid w:val="00BB370B"/>
    <w:rsid w:val="00BB3BC9"/>
    <w:rsid w:val="00BB4C6B"/>
    <w:rsid w:val="00BB4DB8"/>
    <w:rsid w:val="00BB51DA"/>
    <w:rsid w:val="00BB644A"/>
    <w:rsid w:val="00BB6550"/>
    <w:rsid w:val="00BB6E8F"/>
    <w:rsid w:val="00BB7148"/>
    <w:rsid w:val="00BC0C7A"/>
    <w:rsid w:val="00BC0F03"/>
    <w:rsid w:val="00BC10C4"/>
    <w:rsid w:val="00BC1403"/>
    <w:rsid w:val="00BC2214"/>
    <w:rsid w:val="00BC2A76"/>
    <w:rsid w:val="00BC3351"/>
    <w:rsid w:val="00BC436F"/>
    <w:rsid w:val="00BC45CC"/>
    <w:rsid w:val="00BC4CED"/>
    <w:rsid w:val="00BC53F7"/>
    <w:rsid w:val="00BC5DFF"/>
    <w:rsid w:val="00BC5E39"/>
    <w:rsid w:val="00BC7226"/>
    <w:rsid w:val="00BC7508"/>
    <w:rsid w:val="00BD0611"/>
    <w:rsid w:val="00BD0631"/>
    <w:rsid w:val="00BD07A5"/>
    <w:rsid w:val="00BD1612"/>
    <w:rsid w:val="00BD2258"/>
    <w:rsid w:val="00BD297C"/>
    <w:rsid w:val="00BD2AA4"/>
    <w:rsid w:val="00BD2C59"/>
    <w:rsid w:val="00BD369C"/>
    <w:rsid w:val="00BD380B"/>
    <w:rsid w:val="00BD3FEA"/>
    <w:rsid w:val="00BD4262"/>
    <w:rsid w:val="00BD4F29"/>
    <w:rsid w:val="00BD502B"/>
    <w:rsid w:val="00BD5475"/>
    <w:rsid w:val="00BD60F3"/>
    <w:rsid w:val="00BD6348"/>
    <w:rsid w:val="00BD65FD"/>
    <w:rsid w:val="00BD6A1D"/>
    <w:rsid w:val="00BD6A5A"/>
    <w:rsid w:val="00BD6F3A"/>
    <w:rsid w:val="00BD747C"/>
    <w:rsid w:val="00BD74A5"/>
    <w:rsid w:val="00BD7DB0"/>
    <w:rsid w:val="00BE03EB"/>
    <w:rsid w:val="00BE0853"/>
    <w:rsid w:val="00BE0949"/>
    <w:rsid w:val="00BE0BAF"/>
    <w:rsid w:val="00BE12B6"/>
    <w:rsid w:val="00BE140A"/>
    <w:rsid w:val="00BE1498"/>
    <w:rsid w:val="00BE160C"/>
    <w:rsid w:val="00BE19CC"/>
    <w:rsid w:val="00BE1DC1"/>
    <w:rsid w:val="00BE232B"/>
    <w:rsid w:val="00BE27E6"/>
    <w:rsid w:val="00BE3D67"/>
    <w:rsid w:val="00BE4033"/>
    <w:rsid w:val="00BE405F"/>
    <w:rsid w:val="00BE463C"/>
    <w:rsid w:val="00BE476F"/>
    <w:rsid w:val="00BE6212"/>
    <w:rsid w:val="00BE676C"/>
    <w:rsid w:val="00BE691D"/>
    <w:rsid w:val="00BE6CB8"/>
    <w:rsid w:val="00BE6EB2"/>
    <w:rsid w:val="00BE7439"/>
    <w:rsid w:val="00BE7491"/>
    <w:rsid w:val="00BE7E1F"/>
    <w:rsid w:val="00BE7EF7"/>
    <w:rsid w:val="00BF0D8C"/>
    <w:rsid w:val="00BF0E47"/>
    <w:rsid w:val="00BF1494"/>
    <w:rsid w:val="00BF14CF"/>
    <w:rsid w:val="00BF1988"/>
    <w:rsid w:val="00BF5649"/>
    <w:rsid w:val="00BF58A5"/>
    <w:rsid w:val="00BF58B6"/>
    <w:rsid w:val="00BF598E"/>
    <w:rsid w:val="00BF5B83"/>
    <w:rsid w:val="00BF6008"/>
    <w:rsid w:val="00BF6B57"/>
    <w:rsid w:val="00BF6C5A"/>
    <w:rsid w:val="00BF6E75"/>
    <w:rsid w:val="00BF741C"/>
    <w:rsid w:val="00BF74F5"/>
    <w:rsid w:val="00BF7DA8"/>
    <w:rsid w:val="00C001F2"/>
    <w:rsid w:val="00C00946"/>
    <w:rsid w:val="00C00D9B"/>
    <w:rsid w:val="00C00DFE"/>
    <w:rsid w:val="00C0167E"/>
    <w:rsid w:val="00C016FF"/>
    <w:rsid w:val="00C01B41"/>
    <w:rsid w:val="00C01EA7"/>
    <w:rsid w:val="00C022E0"/>
    <w:rsid w:val="00C03785"/>
    <w:rsid w:val="00C03852"/>
    <w:rsid w:val="00C03E01"/>
    <w:rsid w:val="00C03E11"/>
    <w:rsid w:val="00C03E56"/>
    <w:rsid w:val="00C040BD"/>
    <w:rsid w:val="00C046AB"/>
    <w:rsid w:val="00C04CAD"/>
    <w:rsid w:val="00C051EA"/>
    <w:rsid w:val="00C07587"/>
    <w:rsid w:val="00C079ED"/>
    <w:rsid w:val="00C103C2"/>
    <w:rsid w:val="00C10768"/>
    <w:rsid w:val="00C10C90"/>
    <w:rsid w:val="00C11059"/>
    <w:rsid w:val="00C11720"/>
    <w:rsid w:val="00C11836"/>
    <w:rsid w:val="00C11CB7"/>
    <w:rsid w:val="00C13343"/>
    <w:rsid w:val="00C13A1B"/>
    <w:rsid w:val="00C13E14"/>
    <w:rsid w:val="00C13ECD"/>
    <w:rsid w:val="00C143CA"/>
    <w:rsid w:val="00C14A47"/>
    <w:rsid w:val="00C15202"/>
    <w:rsid w:val="00C154D7"/>
    <w:rsid w:val="00C15864"/>
    <w:rsid w:val="00C15BB5"/>
    <w:rsid w:val="00C1611D"/>
    <w:rsid w:val="00C1694F"/>
    <w:rsid w:val="00C1705B"/>
    <w:rsid w:val="00C17589"/>
    <w:rsid w:val="00C17613"/>
    <w:rsid w:val="00C17A07"/>
    <w:rsid w:val="00C17CAE"/>
    <w:rsid w:val="00C2019F"/>
    <w:rsid w:val="00C20582"/>
    <w:rsid w:val="00C20814"/>
    <w:rsid w:val="00C2094B"/>
    <w:rsid w:val="00C20A1A"/>
    <w:rsid w:val="00C20BCF"/>
    <w:rsid w:val="00C20E23"/>
    <w:rsid w:val="00C210BF"/>
    <w:rsid w:val="00C21553"/>
    <w:rsid w:val="00C2186F"/>
    <w:rsid w:val="00C2279C"/>
    <w:rsid w:val="00C22EAE"/>
    <w:rsid w:val="00C22F7D"/>
    <w:rsid w:val="00C23F78"/>
    <w:rsid w:val="00C2424F"/>
    <w:rsid w:val="00C24437"/>
    <w:rsid w:val="00C24FF3"/>
    <w:rsid w:val="00C260E7"/>
    <w:rsid w:val="00C27BC7"/>
    <w:rsid w:val="00C30001"/>
    <w:rsid w:val="00C3058B"/>
    <w:rsid w:val="00C30B01"/>
    <w:rsid w:val="00C32763"/>
    <w:rsid w:val="00C32867"/>
    <w:rsid w:val="00C32898"/>
    <w:rsid w:val="00C32B77"/>
    <w:rsid w:val="00C32EE6"/>
    <w:rsid w:val="00C331F3"/>
    <w:rsid w:val="00C33926"/>
    <w:rsid w:val="00C33B42"/>
    <w:rsid w:val="00C33DF5"/>
    <w:rsid w:val="00C341EE"/>
    <w:rsid w:val="00C34676"/>
    <w:rsid w:val="00C347A3"/>
    <w:rsid w:val="00C34903"/>
    <w:rsid w:val="00C34969"/>
    <w:rsid w:val="00C34FED"/>
    <w:rsid w:val="00C352A0"/>
    <w:rsid w:val="00C3556F"/>
    <w:rsid w:val="00C35F9F"/>
    <w:rsid w:val="00C3674D"/>
    <w:rsid w:val="00C36A04"/>
    <w:rsid w:val="00C36C2A"/>
    <w:rsid w:val="00C374B9"/>
    <w:rsid w:val="00C37A96"/>
    <w:rsid w:val="00C37E40"/>
    <w:rsid w:val="00C40626"/>
    <w:rsid w:val="00C41550"/>
    <w:rsid w:val="00C419CB"/>
    <w:rsid w:val="00C419CE"/>
    <w:rsid w:val="00C42377"/>
    <w:rsid w:val="00C4247E"/>
    <w:rsid w:val="00C44DEB"/>
    <w:rsid w:val="00C4574C"/>
    <w:rsid w:val="00C4585B"/>
    <w:rsid w:val="00C45CA3"/>
    <w:rsid w:val="00C4630D"/>
    <w:rsid w:val="00C469B3"/>
    <w:rsid w:val="00C47600"/>
    <w:rsid w:val="00C47757"/>
    <w:rsid w:val="00C47CE5"/>
    <w:rsid w:val="00C51102"/>
    <w:rsid w:val="00C513C0"/>
    <w:rsid w:val="00C51761"/>
    <w:rsid w:val="00C5191F"/>
    <w:rsid w:val="00C51E09"/>
    <w:rsid w:val="00C52299"/>
    <w:rsid w:val="00C534A9"/>
    <w:rsid w:val="00C536B1"/>
    <w:rsid w:val="00C53D2A"/>
    <w:rsid w:val="00C5497F"/>
    <w:rsid w:val="00C549C1"/>
    <w:rsid w:val="00C55F60"/>
    <w:rsid w:val="00C57373"/>
    <w:rsid w:val="00C5754F"/>
    <w:rsid w:val="00C600CA"/>
    <w:rsid w:val="00C6049C"/>
    <w:rsid w:val="00C60514"/>
    <w:rsid w:val="00C60EDB"/>
    <w:rsid w:val="00C61046"/>
    <w:rsid w:val="00C612DD"/>
    <w:rsid w:val="00C6150B"/>
    <w:rsid w:val="00C61AB6"/>
    <w:rsid w:val="00C62138"/>
    <w:rsid w:val="00C626C6"/>
    <w:rsid w:val="00C63017"/>
    <w:rsid w:val="00C6407C"/>
    <w:rsid w:val="00C652B1"/>
    <w:rsid w:val="00C65625"/>
    <w:rsid w:val="00C65BF8"/>
    <w:rsid w:val="00C66A60"/>
    <w:rsid w:val="00C66A81"/>
    <w:rsid w:val="00C66A9F"/>
    <w:rsid w:val="00C6740A"/>
    <w:rsid w:val="00C67668"/>
    <w:rsid w:val="00C67901"/>
    <w:rsid w:val="00C67D5B"/>
    <w:rsid w:val="00C71138"/>
    <w:rsid w:val="00C71CFF"/>
    <w:rsid w:val="00C72FBD"/>
    <w:rsid w:val="00C73012"/>
    <w:rsid w:val="00C730C9"/>
    <w:rsid w:val="00C73F67"/>
    <w:rsid w:val="00C74584"/>
    <w:rsid w:val="00C74860"/>
    <w:rsid w:val="00C74D96"/>
    <w:rsid w:val="00C77465"/>
    <w:rsid w:val="00C806DB"/>
    <w:rsid w:val="00C80D80"/>
    <w:rsid w:val="00C81730"/>
    <w:rsid w:val="00C81D9A"/>
    <w:rsid w:val="00C81E18"/>
    <w:rsid w:val="00C81F3A"/>
    <w:rsid w:val="00C822F5"/>
    <w:rsid w:val="00C82A29"/>
    <w:rsid w:val="00C82BA7"/>
    <w:rsid w:val="00C82C91"/>
    <w:rsid w:val="00C82D93"/>
    <w:rsid w:val="00C84421"/>
    <w:rsid w:val="00C8446A"/>
    <w:rsid w:val="00C844C9"/>
    <w:rsid w:val="00C848B5"/>
    <w:rsid w:val="00C849B2"/>
    <w:rsid w:val="00C84FB6"/>
    <w:rsid w:val="00C85B4B"/>
    <w:rsid w:val="00C85BAB"/>
    <w:rsid w:val="00C85E25"/>
    <w:rsid w:val="00C863E9"/>
    <w:rsid w:val="00C86413"/>
    <w:rsid w:val="00C869E8"/>
    <w:rsid w:val="00C86E5C"/>
    <w:rsid w:val="00C872DB"/>
    <w:rsid w:val="00C87D33"/>
    <w:rsid w:val="00C87DC6"/>
    <w:rsid w:val="00C90309"/>
    <w:rsid w:val="00C904B6"/>
    <w:rsid w:val="00C9082E"/>
    <w:rsid w:val="00C91292"/>
    <w:rsid w:val="00C912E3"/>
    <w:rsid w:val="00C91764"/>
    <w:rsid w:val="00C91ED8"/>
    <w:rsid w:val="00C92822"/>
    <w:rsid w:val="00C92B1E"/>
    <w:rsid w:val="00C933E4"/>
    <w:rsid w:val="00C93575"/>
    <w:rsid w:val="00C93933"/>
    <w:rsid w:val="00C94387"/>
    <w:rsid w:val="00C94CD7"/>
    <w:rsid w:val="00C94F29"/>
    <w:rsid w:val="00C95029"/>
    <w:rsid w:val="00C96650"/>
    <w:rsid w:val="00C97709"/>
    <w:rsid w:val="00C97729"/>
    <w:rsid w:val="00C977CA"/>
    <w:rsid w:val="00C978BB"/>
    <w:rsid w:val="00CA003F"/>
    <w:rsid w:val="00CA0914"/>
    <w:rsid w:val="00CA0BF8"/>
    <w:rsid w:val="00CA154A"/>
    <w:rsid w:val="00CA17DB"/>
    <w:rsid w:val="00CA1C53"/>
    <w:rsid w:val="00CA2268"/>
    <w:rsid w:val="00CA29D0"/>
    <w:rsid w:val="00CA2BF3"/>
    <w:rsid w:val="00CA3021"/>
    <w:rsid w:val="00CA3330"/>
    <w:rsid w:val="00CA3A12"/>
    <w:rsid w:val="00CA47B2"/>
    <w:rsid w:val="00CA4E4A"/>
    <w:rsid w:val="00CA4F5E"/>
    <w:rsid w:val="00CA5AFD"/>
    <w:rsid w:val="00CA5E4B"/>
    <w:rsid w:val="00CA5F3B"/>
    <w:rsid w:val="00CA5F62"/>
    <w:rsid w:val="00CA610F"/>
    <w:rsid w:val="00CA6E92"/>
    <w:rsid w:val="00CA7471"/>
    <w:rsid w:val="00CA7647"/>
    <w:rsid w:val="00CB0B52"/>
    <w:rsid w:val="00CB16BD"/>
    <w:rsid w:val="00CB2142"/>
    <w:rsid w:val="00CB2BDA"/>
    <w:rsid w:val="00CB3703"/>
    <w:rsid w:val="00CB3C7F"/>
    <w:rsid w:val="00CB41F3"/>
    <w:rsid w:val="00CB45F5"/>
    <w:rsid w:val="00CB4B2A"/>
    <w:rsid w:val="00CB4E15"/>
    <w:rsid w:val="00CB5399"/>
    <w:rsid w:val="00CB5952"/>
    <w:rsid w:val="00CB6BAE"/>
    <w:rsid w:val="00CB6D99"/>
    <w:rsid w:val="00CB705F"/>
    <w:rsid w:val="00CB777C"/>
    <w:rsid w:val="00CC0358"/>
    <w:rsid w:val="00CC0C16"/>
    <w:rsid w:val="00CC0D56"/>
    <w:rsid w:val="00CC0F61"/>
    <w:rsid w:val="00CC1ECF"/>
    <w:rsid w:val="00CC2168"/>
    <w:rsid w:val="00CC259E"/>
    <w:rsid w:val="00CC2AD4"/>
    <w:rsid w:val="00CC2CC0"/>
    <w:rsid w:val="00CC30BC"/>
    <w:rsid w:val="00CC31B1"/>
    <w:rsid w:val="00CC425A"/>
    <w:rsid w:val="00CC4520"/>
    <w:rsid w:val="00CC4773"/>
    <w:rsid w:val="00CC49F9"/>
    <w:rsid w:val="00CC5D04"/>
    <w:rsid w:val="00CC7367"/>
    <w:rsid w:val="00CC7ADE"/>
    <w:rsid w:val="00CC7D8D"/>
    <w:rsid w:val="00CC7F13"/>
    <w:rsid w:val="00CD0181"/>
    <w:rsid w:val="00CD0C30"/>
    <w:rsid w:val="00CD1085"/>
    <w:rsid w:val="00CD12ED"/>
    <w:rsid w:val="00CD183A"/>
    <w:rsid w:val="00CD1F69"/>
    <w:rsid w:val="00CD31E6"/>
    <w:rsid w:val="00CD352D"/>
    <w:rsid w:val="00CD3663"/>
    <w:rsid w:val="00CD4C60"/>
    <w:rsid w:val="00CD5065"/>
    <w:rsid w:val="00CD51DD"/>
    <w:rsid w:val="00CD57A5"/>
    <w:rsid w:val="00CD5810"/>
    <w:rsid w:val="00CD5D67"/>
    <w:rsid w:val="00CD5E55"/>
    <w:rsid w:val="00CD6849"/>
    <w:rsid w:val="00CD6B13"/>
    <w:rsid w:val="00CD6B72"/>
    <w:rsid w:val="00CD74CB"/>
    <w:rsid w:val="00CE0CF7"/>
    <w:rsid w:val="00CE2176"/>
    <w:rsid w:val="00CE226E"/>
    <w:rsid w:val="00CE3281"/>
    <w:rsid w:val="00CE3994"/>
    <w:rsid w:val="00CE3B7A"/>
    <w:rsid w:val="00CE4118"/>
    <w:rsid w:val="00CE4416"/>
    <w:rsid w:val="00CE459D"/>
    <w:rsid w:val="00CE4AB8"/>
    <w:rsid w:val="00CE4E6E"/>
    <w:rsid w:val="00CE5251"/>
    <w:rsid w:val="00CE60B5"/>
    <w:rsid w:val="00CE628C"/>
    <w:rsid w:val="00CE664F"/>
    <w:rsid w:val="00CE7A79"/>
    <w:rsid w:val="00CE7B6A"/>
    <w:rsid w:val="00CE7FC2"/>
    <w:rsid w:val="00CE7FCF"/>
    <w:rsid w:val="00CF0490"/>
    <w:rsid w:val="00CF07AB"/>
    <w:rsid w:val="00CF1326"/>
    <w:rsid w:val="00CF2F61"/>
    <w:rsid w:val="00CF37F1"/>
    <w:rsid w:val="00CF412E"/>
    <w:rsid w:val="00CF4209"/>
    <w:rsid w:val="00CF5082"/>
    <w:rsid w:val="00CF574D"/>
    <w:rsid w:val="00CF575D"/>
    <w:rsid w:val="00CF5CD3"/>
    <w:rsid w:val="00CF639C"/>
    <w:rsid w:val="00CF6461"/>
    <w:rsid w:val="00CF6657"/>
    <w:rsid w:val="00CF6E2E"/>
    <w:rsid w:val="00CF6FB2"/>
    <w:rsid w:val="00CF71BC"/>
    <w:rsid w:val="00CF7591"/>
    <w:rsid w:val="00CF7F34"/>
    <w:rsid w:val="00CF7FE5"/>
    <w:rsid w:val="00D0006C"/>
    <w:rsid w:val="00D003AE"/>
    <w:rsid w:val="00D00698"/>
    <w:rsid w:val="00D00C42"/>
    <w:rsid w:val="00D01207"/>
    <w:rsid w:val="00D016A9"/>
    <w:rsid w:val="00D01A10"/>
    <w:rsid w:val="00D01F7F"/>
    <w:rsid w:val="00D0204D"/>
    <w:rsid w:val="00D02233"/>
    <w:rsid w:val="00D02286"/>
    <w:rsid w:val="00D02820"/>
    <w:rsid w:val="00D02BEE"/>
    <w:rsid w:val="00D02C23"/>
    <w:rsid w:val="00D02D1F"/>
    <w:rsid w:val="00D051E2"/>
    <w:rsid w:val="00D05765"/>
    <w:rsid w:val="00D060ED"/>
    <w:rsid w:val="00D062C3"/>
    <w:rsid w:val="00D064CF"/>
    <w:rsid w:val="00D064E6"/>
    <w:rsid w:val="00D07BFB"/>
    <w:rsid w:val="00D10034"/>
    <w:rsid w:val="00D100CA"/>
    <w:rsid w:val="00D10608"/>
    <w:rsid w:val="00D1093E"/>
    <w:rsid w:val="00D120A3"/>
    <w:rsid w:val="00D13416"/>
    <w:rsid w:val="00D13DF6"/>
    <w:rsid w:val="00D13E07"/>
    <w:rsid w:val="00D13FBC"/>
    <w:rsid w:val="00D14CF1"/>
    <w:rsid w:val="00D152AB"/>
    <w:rsid w:val="00D16B9E"/>
    <w:rsid w:val="00D17104"/>
    <w:rsid w:val="00D17572"/>
    <w:rsid w:val="00D200D7"/>
    <w:rsid w:val="00D208E6"/>
    <w:rsid w:val="00D20F02"/>
    <w:rsid w:val="00D2108B"/>
    <w:rsid w:val="00D2143D"/>
    <w:rsid w:val="00D21D80"/>
    <w:rsid w:val="00D22BB2"/>
    <w:rsid w:val="00D237D6"/>
    <w:rsid w:val="00D24047"/>
    <w:rsid w:val="00D2458C"/>
    <w:rsid w:val="00D2476D"/>
    <w:rsid w:val="00D24CF4"/>
    <w:rsid w:val="00D25684"/>
    <w:rsid w:val="00D256B6"/>
    <w:rsid w:val="00D25AD3"/>
    <w:rsid w:val="00D25D2B"/>
    <w:rsid w:val="00D25F45"/>
    <w:rsid w:val="00D25FEE"/>
    <w:rsid w:val="00D262EA"/>
    <w:rsid w:val="00D2655B"/>
    <w:rsid w:val="00D26830"/>
    <w:rsid w:val="00D26B5A"/>
    <w:rsid w:val="00D26B76"/>
    <w:rsid w:val="00D27101"/>
    <w:rsid w:val="00D27559"/>
    <w:rsid w:val="00D304D2"/>
    <w:rsid w:val="00D30AAA"/>
    <w:rsid w:val="00D31030"/>
    <w:rsid w:val="00D311F6"/>
    <w:rsid w:val="00D318F6"/>
    <w:rsid w:val="00D326FB"/>
    <w:rsid w:val="00D329CC"/>
    <w:rsid w:val="00D32D5C"/>
    <w:rsid w:val="00D33434"/>
    <w:rsid w:val="00D346BE"/>
    <w:rsid w:val="00D34FC0"/>
    <w:rsid w:val="00D35370"/>
    <w:rsid w:val="00D35396"/>
    <w:rsid w:val="00D353B4"/>
    <w:rsid w:val="00D3640C"/>
    <w:rsid w:val="00D4035D"/>
    <w:rsid w:val="00D40525"/>
    <w:rsid w:val="00D40621"/>
    <w:rsid w:val="00D407EE"/>
    <w:rsid w:val="00D4098B"/>
    <w:rsid w:val="00D40A79"/>
    <w:rsid w:val="00D412B6"/>
    <w:rsid w:val="00D41502"/>
    <w:rsid w:val="00D41B74"/>
    <w:rsid w:val="00D426CC"/>
    <w:rsid w:val="00D42BBD"/>
    <w:rsid w:val="00D4331D"/>
    <w:rsid w:val="00D43D35"/>
    <w:rsid w:val="00D43F8C"/>
    <w:rsid w:val="00D446F9"/>
    <w:rsid w:val="00D44AB9"/>
    <w:rsid w:val="00D4528A"/>
    <w:rsid w:val="00D456A5"/>
    <w:rsid w:val="00D456E3"/>
    <w:rsid w:val="00D457E9"/>
    <w:rsid w:val="00D45D18"/>
    <w:rsid w:val="00D46123"/>
    <w:rsid w:val="00D46BF8"/>
    <w:rsid w:val="00D47728"/>
    <w:rsid w:val="00D5098D"/>
    <w:rsid w:val="00D509FD"/>
    <w:rsid w:val="00D51559"/>
    <w:rsid w:val="00D5181F"/>
    <w:rsid w:val="00D52021"/>
    <w:rsid w:val="00D52063"/>
    <w:rsid w:val="00D52200"/>
    <w:rsid w:val="00D52400"/>
    <w:rsid w:val="00D52A9E"/>
    <w:rsid w:val="00D5305D"/>
    <w:rsid w:val="00D53BDB"/>
    <w:rsid w:val="00D54468"/>
    <w:rsid w:val="00D549D2"/>
    <w:rsid w:val="00D54DD7"/>
    <w:rsid w:val="00D54ECA"/>
    <w:rsid w:val="00D54F70"/>
    <w:rsid w:val="00D55B01"/>
    <w:rsid w:val="00D55E4C"/>
    <w:rsid w:val="00D56426"/>
    <w:rsid w:val="00D565E1"/>
    <w:rsid w:val="00D570A9"/>
    <w:rsid w:val="00D57750"/>
    <w:rsid w:val="00D60FC5"/>
    <w:rsid w:val="00D61390"/>
    <w:rsid w:val="00D628B7"/>
    <w:rsid w:val="00D63389"/>
    <w:rsid w:val="00D641E0"/>
    <w:rsid w:val="00D64311"/>
    <w:rsid w:val="00D643D2"/>
    <w:rsid w:val="00D64708"/>
    <w:rsid w:val="00D64930"/>
    <w:rsid w:val="00D64E75"/>
    <w:rsid w:val="00D65878"/>
    <w:rsid w:val="00D66535"/>
    <w:rsid w:val="00D670A5"/>
    <w:rsid w:val="00D67702"/>
    <w:rsid w:val="00D67C12"/>
    <w:rsid w:val="00D7006B"/>
    <w:rsid w:val="00D7085C"/>
    <w:rsid w:val="00D70BBE"/>
    <w:rsid w:val="00D71926"/>
    <w:rsid w:val="00D72552"/>
    <w:rsid w:val="00D736EB"/>
    <w:rsid w:val="00D73C54"/>
    <w:rsid w:val="00D73F24"/>
    <w:rsid w:val="00D74722"/>
    <w:rsid w:val="00D74DB9"/>
    <w:rsid w:val="00D74E06"/>
    <w:rsid w:val="00D75043"/>
    <w:rsid w:val="00D754E4"/>
    <w:rsid w:val="00D757B1"/>
    <w:rsid w:val="00D75DFD"/>
    <w:rsid w:val="00D768FD"/>
    <w:rsid w:val="00D768FE"/>
    <w:rsid w:val="00D77EB6"/>
    <w:rsid w:val="00D80039"/>
    <w:rsid w:val="00D80266"/>
    <w:rsid w:val="00D80E6A"/>
    <w:rsid w:val="00D80E70"/>
    <w:rsid w:val="00D8153C"/>
    <w:rsid w:val="00D8205D"/>
    <w:rsid w:val="00D82096"/>
    <w:rsid w:val="00D820D5"/>
    <w:rsid w:val="00D82212"/>
    <w:rsid w:val="00D82533"/>
    <w:rsid w:val="00D82595"/>
    <w:rsid w:val="00D82629"/>
    <w:rsid w:val="00D82B0D"/>
    <w:rsid w:val="00D837FF"/>
    <w:rsid w:val="00D83996"/>
    <w:rsid w:val="00D843A1"/>
    <w:rsid w:val="00D84951"/>
    <w:rsid w:val="00D85163"/>
    <w:rsid w:val="00D85A32"/>
    <w:rsid w:val="00D85C59"/>
    <w:rsid w:val="00D8659E"/>
    <w:rsid w:val="00D868C8"/>
    <w:rsid w:val="00D86BA3"/>
    <w:rsid w:val="00D86D65"/>
    <w:rsid w:val="00D86E61"/>
    <w:rsid w:val="00D873EC"/>
    <w:rsid w:val="00D876D1"/>
    <w:rsid w:val="00D87B20"/>
    <w:rsid w:val="00D87E9E"/>
    <w:rsid w:val="00D87FC8"/>
    <w:rsid w:val="00D9008D"/>
    <w:rsid w:val="00D9019D"/>
    <w:rsid w:val="00D90E59"/>
    <w:rsid w:val="00D910A9"/>
    <w:rsid w:val="00D912D2"/>
    <w:rsid w:val="00D91955"/>
    <w:rsid w:val="00D91B4D"/>
    <w:rsid w:val="00D91E29"/>
    <w:rsid w:val="00D91E8F"/>
    <w:rsid w:val="00D92F52"/>
    <w:rsid w:val="00D93452"/>
    <w:rsid w:val="00D936A5"/>
    <w:rsid w:val="00D93C4F"/>
    <w:rsid w:val="00D942EF"/>
    <w:rsid w:val="00D9437D"/>
    <w:rsid w:val="00D9554C"/>
    <w:rsid w:val="00D95C3A"/>
    <w:rsid w:val="00D95F85"/>
    <w:rsid w:val="00D963B8"/>
    <w:rsid w:val="00D96A93"/>
    <w:rsid w:val="00D96AA7"/>
    <w:rsid w:val="00D96B51"/>
    <w:rsid w:val="00D97095"/>
    <w:rsid w:val="00D97608"/>
    <w:rsid w:val="00DA01F2"/>
    <w:rsid w:val="00DA1646"/>
    <w:rsid w:val="00DA19E5"/>
    <w:rsid w:val="00DA1D2E"/>
    <w:rsid w:val="00DA1DA2"/>
    <w:rsid w:val="00DA278E"/>
    <w:rsid w:val="00DA3ACC"/>
    <w:rsid w:val="00DA3C01"/>
    <w:rsid w:val="00DA432F"/>
    <w:rsid w:val="00DA5056"/>
    <w:rsid w:val="00DA51CA"/>
    <w:rsid w:val="00DA5544"/>
    <w:rsid w:val="00DA55B5"/>
    <w:rsid w:val="00DA5FEE"/>
    <w:rsid w:val="00DA64FF"/>
    <w:rsid w:val="00DA6A64"/>
    <w:rsid w:val="00DA70EB"/>
    <w:rsid w:val="00DA74DC"/>
    <w:rsid w:val="00DA7F1E"/>
    <w:rsid w:val="00DB022E"/>
    <w:rsid w:val="00DB040F"/>
    <w:rsid w:val="00DB1279"/>
    <w:rsid w:val="00DB1440"/>
    <w:rsid w:val="00DB145B"/>
    <w:rsid w:val="00DB15D1"/>
    <w:rsid w:val="00DB1613"/>
    <w:rsid w:val="00DB1710"/>
    <w:rsid w:val="00DB17DC"/>
    <w:rsid w:val="00DB2CF1"/>
    <w:rsid w:val="00DB3104"/>
    <w:rsid w:val="00DB414B"/>
    <w:rsid w:val="00DB47D8"/>
    <w:rsid w:val="00DB4BD3"/>
    <w:rsid w:val="00DB4C5D"/>
    <w:rsid w:val="00DB52B7"/>
    <w:rsid w:val="00DB576D"/>
    <w:rsid w:val="00DB5802"/>
    <w:rsid w:val="00DB59BC"/>
    <w:rsid w:val="00DB5B29"/>
    <w:rsid w:val="00DB5C0C"/>
    <w:rsid w:val="00DB6681"/>
    <w:rsid w:val="00DB6C10"/>
    <w:rsid w:val="00DB6D5E"/>
    <w:rsid w:val="00DB6F73"/>
    <w:rsid w:val="00DB7D12"/>
    <w:rsid w:val="00DC0385"/>
    <w:rsid w:val="00DC1EA4"/>
    <w:rsid w:val="00DC2A53"/>
    <w:rsid w:val="00DC3412"/>
    <w:rsid w:val="00DC3A50"/>
    <w:rsid w:val="00DC3A8D"/>
    <w:rsid w:val="00DC3C66"/>
    <w:rsid w:val="00DC6607"/>
    <w:rsid w:val="00DC6BC2"/>
    <w:rsid w:val="00DC7297"/>
    <w:rsid w:val="00DC7C0D"/>
    <w:rsid w:val="00DD01A7"/>
    <w:rsid w:val="00DD114C"/>
    <w:rsid w:val="00DD1689"/>
    <w:rsid w:val="00DD1C2B"/>
    <w:rsid w:val="00DD22A2"/>
    <w:rsid w:val="00DD2728"/>
    <w:rsid w:val="00DD29AE"/>
    <w:rsid w:val="00DD2C56"/>
    <w:rsid w:val="00DD2E5C"/>
    <w:rsid w:val="00DD2ED3"/>
    <w:rsid w:val="00DD3097"/>
    <w:rsid w:val="00DD4220"/>
    <w:rsid w:val="00DD4FDF"/>
    <w:rsid w:val="00DD5545"/>
    <w:rsid w:val="00DD5D19"/>
    <w:rsid w:val="00DD62AA"/>
    <w:rsid w:val="00DD680E"/>
    <w:rsid w:val="00DD6851"/>
    <w:rsid w:val="00DE05BC"/>
    <w:rsid w:val="00DE0B87"/>
    <w:rsid w:val="00DE151F"/>
    <w:rsid w:val="00DE170B"/>
    <w:rsid w:val="00DE2066"/>
    <w:rsid w:val="00DE2221"/>
    <w:rsid w:val="00DE27F3"/>
    <w:rsid w:val="00DE293B"/>
    <w:rsid w:val="00DE2CFE"/>
    <w:rsid w:val="00DE2EB8"/>
    <w:rsid w:val="00DE308F"/>
    <w:rsid w:val="00DE34FD"/>
    <w:rsid w:val="00DE487C"/>
    <w:rsid w:val="00DE49A7"/>
    <w:rsid w:val="00DE49F8"/>
    <w:rsid w:val="00DE557A"/>
    <w:rsid w:val="00DE5F63"/>
    <w:rsid w:val="00DE6448"/>
    <w:rsid w:val="00DE6524"/>
    <w:rsid w:val="00DE7621"/>
    <w:rsid w:val="00DE78F2"/>
    <w:rsid w:val="00DE796C"/>
    <w:rsid w:val="00DF0029"/>
    <w:rsid w:val="00DF0737"/>
    <w:rsid w:val="00DF10BE"/>
    <w:rsid w:val="00DF1481"/>
    <w:rsid w:val="00DF195F"/>
    <w:rsid w:val="00DF1A1E"/>
    <w:rsid w:val="00DF1BA3"/>
    <w:rsid w:val="00DF21E0"/>
    <w:rsid w:val="00DF27CC"/>
    <w:rsid w:val="00DF3287"/>
    <w:rsid w:val="00DF3955"/>
    <w:rsid w:val="00DF3FF5"/>
    <w:rsid w:val="00DF455C"/>
    <w:rsid w:val="00DF4C49"/>
    <w:rsid w:val="00DF517A"/>
    <w:rsid w:val="00DF5AFE"/>
    <w:rsid w:val="00DF5E4A"/>
    <w:rsid w:val="00DF60D6"/>
    <w:rsid w:val="00DF6BE9"/>
    <w:rsid w:val="00DF6C3B"/>
    <w:rsid w:val="00DF7136"/>
    <w:rsid w:val="00DF7C3F"/>
    <w:rsid w:val="00DF7E35"/>
    <w:rsid w:val="00E00001"/>
    <w:rsid w:val="00E001FB"/>
    <w:rsid w:val="00E0120F"/>
    <w:rsid w:val="00E01719"/>
    <w:rsid w:val="00E0179C"/>
    <w:rsid w:val="00E0179F"/>
    <w:rsid w:val="00E02BBD"/>
    <w:rsid w:val="00E02F09"/>
    <w:rsid w:val="00E0309A"/>
    <w:rsid w:val="00E03243"/>
    <w:rsid w:val="00E032AD"/>
    <w:rsid w:val="00E03432"/>
    <w:rsid w:val="00E03505"/>
    <w:rsid w:val="00E03789"/>
    <w:rsid w:val="00E04EC3"/>
    <w:rsid w:val="00E05798"/>
    <w:rsid w:val="00E05D77"/>
    <w:rsid w:val="00E05F5F"/>
    <w:rsid w:val="00E0635E"/>
    <w:rsid w:val="00E065F7"/>
    <w:rsid w:val="00E068AC"/>
    <w:rsid w:val="00E06DA8"/>
    <w:rsid w:val="00E07217"/>
    <w:rsid w:val="00E105E6"/>
    <w:rsid w:val="00E10D60"/>
    <w:rsid w:val="00E12A2E"/>
    <w:rsid w:val="00E13ED9"/>
    <w:rsid w:val="00E14769"/>
    <w:rsid w:val="00E150D7"/>
    <w:rsid w:val="00E1659C"/>
    <w:rsid w:val="00E16B7B"/>
    <w:rsid w:val="00E16CB7"/>
    <w:rsid w:val="00E20048"/>
    <w:rsid w:val="00E20473"/>
    <w:rsid w:val="00E207CD"/>
    <w:rsid w:val="00E212EB"/>
    <w:rsid w:val="00E2155A"/>
    <w:rsid w:val="00E21A41"/>
    <w:rsid w:val="00E21A44"/>
    <w:rsid w:val="00E21AD4"/>
    <w:rsid w:val="00E22159"/>
    <w:rsid w:val="00E22FDF"/>
    <w:rsid w:val="00E23409"/>
    <w:rsid w:val="00E23A22"/>
    <w:rsid w:val="00E23E3D"/>
    <w:rsid w:val="00E24439"/>
    <w:rsid w:val="00E244D0"/>
    <w:rsid w:val="00E24724"/>
    <w:rsid w:val="00E247B7"/>
    <w:rsid w:val="00E24D2C"/>
    <w:rsid w:val="00E25DFC"/>
    <w:rsid w:val="00E26A56"/>
    <w:rsid w:val="00E27B87"/>
    <w:rsid w:val="00E27B98"/>
    <w:rsid w:val="00E3057D"/>
    <w:rsid w:val="00E30B94"/>
    <w:rsid w:val="00E30D33"/>
    <w:rsid w:val="00E30EF9"/>
    <w:rsid w:val="00E30F73"/>
    <w:rsid w:val="00E3202E"/>
    <w:rsid w:val="00E3284C"/>
    <w:rsid w:val="00E32A25"/>
    <w:rsid w:val="00E32D6F"/>
    <w:rsid w:val="00E3416E"/>
    <w:rsid w:val="00E35122"/>
    <w:rsid w:val="00E3545C"/>
    <w:rsid w:val="00E35621"/>
    <w:rsid w:val="00E356E6"/>
    <w:rsid w:val="00E35868"/>
    <w:rsid w:val="00E36113"/>
    <w:rsid w:val="00E361B5"/>
    <w:rsid w:val="00E374E3"/>
    <w:rsid w:val="00E37985"/>
    <w:rsid w:val="00E4097D"/>
    <w:rsid w:val="00E40B92"/>
    <w:rsid w:val="00E41279"/>
    <w:rsid w:val="00E413C4"/>
    <w:rsid w:val="00E4192E"/>
    <w:rsid w:val="00E419F5"/>
    <w:rsid w:val="00E4201F"/>
    <w:rsid w:val="00E426BB"/>
    <w:rsid w:val="00E42853"/>
    <w:rsid w:val="00E43289"/>
    <w:rsid w:val="00E43385"/>
    <w:rsid w:val="00E43F86"/>
    <w:rsid w:val="00E43FCF"/>
    <w:rsid w:val="00E4471E"/>
    <w:rsid w:val="00E44E5F"/>
    <w:rsid w:val="00E454C9"/>
    <w:rsid w:val="00E45A81"/>
    <w:rsid w:val="00E46936"/>
    <w:rsid w:val="00E47380"/>
    <w:rsid w:val="00E47B02"/>
    <w:rsid w:val="00E506CD"/>
    <w:rsid w:val="00E5086F"/>
    <w:rsid w:val="00E50EA2"/>
    <w:rsid w:val="00E512A0"/>
    <w:rsid w:val="00E515F0"/>
    <w:rsid w:val="00E524A8"/>
    <w:rsid w:val="00E52E1C"/>
    <w:rsid w:val="00E534FA"/>
    <w:rsid w:val="00E548D3"/>
    <w:rsid w:val="00E549C7"/>
    <w:rsid w:val="00E551F7"/>
    <w:rsid w:val="00E556C3"/>
    <w:rsid w:val="00E55A22"/>
    <w:rsid w:val="00E55C61"/>
    <w:rsid w:val="00E56A61"/>
    <w:rsid w:val="00E56A9C"/>
    <w:rsid w:val="00E57032"/>
    <w:rsid w:val="00E5759F"/>
    <w:rsid w:val="00E575A5"/>
    <w:rsid w:val="00E57883"/>
    <w:rsid w:val="00E603AA"/>
    <w:rsid w:val="00E6097C"/>
    <w:rsid w:val="00E60D00"/>
    <w:rsid w:val="00E61359"/>
    <w:rsid w:val="00E6151F"/>
    <w:rsid w:val="00E61835"/>
    <w:rsid w:val="00E61E59"/>
    <w:rsid w:val="00E628DA"/>
    <w:rsid w:val="00E628F9"/>
    <w:rsid w:val="00E6397D"/>
    <w:rsid w:val="00E63D96"/>
    <w:rsid w:val="00E63DBC"/>
    <w:rsid w:val="00E63E96"/>
    <w:rsid w:val="00E64256"/>
    <w:rsid w:val="00E64405"/>
    <w:rsid w:val="00E64778"/>
    <w:rsid w:val="00E64923"/>
    <w:rsid w:val="00E64D66"/>
    <w:rsid w:val="00E6612D"/>
    <w:rsid w:val="00E661C6"/>
    <w:rsid w:val="00E676DD"/>
    <w:rsid w:val="00E67BAE"/>
    <w:rsid w:val="00E67E8D"/>
    <w:rsid w:val="00E70062"/>
    <w:rsid w:val="00E70D71"/>
    <w:rsid w:val="00E70F3F"/>
    <w:rsid w:val="00E70FDA"/>
    <w:rsid w:val="00E714DD"/>
    <w:rsid w:val="00E71773"/>
    <w:rsid w:val="00E717E4"/>
    <w:rsid w:val="00E71B7D"/>
    <w:rsid w:val="00E733BE"/>
    <w:rsid w:val="00E736D7"/>
    <w:rsid w:val="00E73E95"/>
    <w:rsid w:val="00E74C88"/>
    <w:rsid w:val="00E753B8"/>
    <w:rsid w:val="00E75AEB"/>
    <w:rsid w:val="00E76152"/>
    <w:rsid w:val="00E766FE"/>
    <w:rsid w:val="00E768C6"/>
    <w:rsid w:val="00E76AB7"/>
    <w:rsid w:val="00E76DAD"/>
    <w:rsid w:val="00E76E62"/>
    <w:rsid w:val="00E778CE"/>
    <w:rsid w:val="00E77C6B"/>
    <w:rsid w:val="00E80C23"/>
    <w:rsid w:val="00E818B8"/>
    <w:rsid w:val="00E82451"/>
    <w:rsid w:val="00E83737"/>
    <w:rsid w:val="00E83902"/>
    <w:rsid w:val="00E83F54"/>
    <w:rsid w:val="00E8452C"/>
    <w:rsid w:val="00E847C1"/>
    <w:rsid w:val="00E84D5A"/>
    <w:rsid w:val="00E8508D"/>
    <w:rsid w:val="00E855D0"/>
    <w:rsid w:val="00E8565B"/>
    <w:rsid w:val="00E85A91"/>
    <w:rsid w:val="00E8654A"/>
    <w:rsid w:val="00E866FD"/>
    <w:rsid w:val="00E86C0E"/>
    <w:rsid w:val="00E86EF1"/>
    <w:rsid w:val="00E8703E"/>
    <w:rsid w:val="00E8724A"/>
    <w:rsid w:val="00E87575"/>
    <w:rsid w:val="00E87759"/>
    <w:rsid w:val="00E91249"/>
    <w:rsid w:val="00E918E7"/>
    <w:rsid w:val="00E92061"/>
    <w:rsid w:val="00E92A69"/>
    <w:rsid w:val="00E930C7"/>
    <w:rsid w:val="00E9319E"/>
    <w:rsid w:val="00E93256"/>
    <w:rsid w:val="00E93690"/>
    <w:rsid w:val="00E93D3A"/>
    <w:rsid w:val="00E9415E"/>
    <w:rsid w:val="00E9431D"/>
    <w:rsid w:val="00E945F5"/>
    <w:rsid w:val="00E94DAF"/>
    <w:rsid w:val="00E95249"/>
    <w:rsid w:val="00E953B4"/>
    <w:rsid w:val="00E95737"/>
    <w:rsid w:val="00E95BFD"/>
    <w:rsid w:val="00E960FE"/>
    <w:rsid w:val="00E963AC"/>
    <w:rsid w:val="00E963B3"/>
    <w:rsid w:val="00E965D1"/>
    <w:rsid w:val="00E96DD8"/>
    <w:rsid w:val="00E96E91"/>
    <w:rsid w:val="00EA04B4"/>
    <w:rsid w:val="00EA0754"/>
    <w:rsid w:val="00EA12E4"/>
    <w:rsid w:val="00EA1739"/>
    <w:rsid w:val="00EA1BE8"/>
    <w:rsid w:val="00EA1E7B"/>
    <w:rsid w:val="00EA1EFE"/>
    <w:rsid w:val="00EA2049"/>
    <w:rsid w:val="00EA369C"/>
    <w:rsid w:val="00EA39C9"/>
    <w:rsid w:val="00EA3EB5"/>
    <w:rsid w:val="00EA4795"/>
    <w:rsid w:val="00EA485B"/>
    <w:rsid w:val="00EA5102"/>
    <w:rsid w:val="00EA5DBC"/>
    <w:rsid w:val="00EA6133"/>
    <w:rsid w:val="00EA659C"/>
    <w:rsid w:val="00EA6ADE"/>
    <w:rsid w:val="00EA7084"/>
    <w:rsid w:val="00EA741F"/>
    <w:rsid w:val="00EA7858"/>
    <w:rsid w:val="00EA7890"/>
    <w:rsid w:val="00EA7B08"/>
    <w:rsid w:val="00EB0B40"/>
    <w:rsid w:val="00EB12B8"/>
    <w:rsid w:val="00EB14C2"/>
    <w:rsid w:val="00EB1703"/>
    <w:rsid w:val="00EB1CB1"/>
    <w:rsid w:val="00EB1F5B"/>
    <w:rsid w:val="00EB2D0A"/>
    <w:rsid w:val="00EB314F"/>
    <w:rsid w:val="00EB3C71"/>
    <w:rsid w:val="00EB4909"/>
    <w:rsid w:val="00EB4DC6"/>
    <w:rsid w:val="00EB4FFA"/>
    <w:rsid w:val="00EB6777"/>
    <w:rsid w:val="00EC1FA4"/>
    <w:rsid w:val="00EC2220"/>
    <w:rsid w:val="00EC27E6"/>
    <w:rsid w:val="00EC2B8D"/>
    <w:rsid w:val="00EC3A44"/>
    <w:rsid w:val="00EC3EE8"/>
    <w:rsid w:val="00EC3FBE"/>
    <w:rsid w:val="00EC4880"/>
    <w:rsid w:val="00EC51FA"/>
    <w:rsid w:val="00EC55FE"/>
    <w:rsid w:val="00EC5BCB"/>
    <w:rsid w:val="00EC5C59"/>
    <w:rsid w:val="00EC632A"/>
    <w:rsid w:val="00EC6CBB"/>
    <w:rsid w:val="00EC6D54"/>
    <w:rsid w:val="00EC715B"/>
    <w:rsid w:val="00EC7181"/>
    <w:rsid w:val="00EC7785"/>
    <w:rsid w:val="00ED0503"/>
    <w:rsid w:val="00ED0643"/>
    <w:rsid w:val="00ED10B9"/>
    <w:rsid w:val="00ED11F3"/>
    <w:rsid w:val="00ED1399"/>
    <w:rsid w:val="00ED1F8A"/>
    <w:rsid w:val="00ED2498"/>
    <w:rsid w:val="00ED256B"/>
    <w:rsid w:val="00ED29D6"/>
    <w:rsid w:val="00ED2F32"/>
    <w:rsid w:val="00ED344B"/>
    <w:rsid w:val="00ED3AFB"/>
    <w:rsid w:val="00ED3DA4"/>
    <w:rsid w:val="00ED5176"/>
    <w:rsid w:val="00ED521E"/>
    <w:rsid w:val="00ED6AAE"/>
    <w:rsid w:val="00ED6B4D"/>
    <w:rsid w:val="00ED6C20"/>
    <w:rsid w:val="00EE07F8"/>
    <w:rsid w:val="00EE088B"/>
    <w:rsid w:val="00EE0E5D"/>
    <w:rsid w:val="00EE123E"/>
    <w:rsid w:val="00EE1A98"/>
    <w:rsid w:val="00EE1BEB"/>
    <w:rsid w:val="00EE20A8"/>
    <w:rsid w:val="00EE22B1"/>
    <w:rsid w:val="00EE2B70"/>
    <w:rsid w:val="00EE3166"/>
    <w:rsid w:val="00EE32A3"/>
    <w:rsid w:val="00EE3437"/>
    <w:rsid w:val="00EE34D2"/>
    <w:rsid w:val="00EE3FD9"/>
    <w:rsid w:val="00EE40EE"/>
    <w:rsid w:val="00EE4E69"/>
    <w:rsid w:val="00EE56C0"/>
    <w:rsid w:val="00EE63DD"/>
    <w:rsid w:val="00EE65AF"/>
    <w:rsid w:val="00EE66E4"/>
    <w:rsid w:val="00EE6BF6"/>
    <w:rsid w:val="00EF00F8"/>
    <w:rsid w:val="00EF03D7"/>
    <w:rsid w:val="00EF04C5"/>
    <w:rsid w:val="00EF0EB9"/>
    <w:rsid w:val="00EF103B"/>
    <w:rsid w:val="00EF1473"/>
    <w:rsid w:val="00EF188E"/>
    <w:rsid w:val="00EF1C7F"/>
    <w:rsid w:val="00EF1CBC"/>
    <w:rsid w:val="00EF2BA2"/>
    <w:rsid w:val="00EF2C3D"/>
    <w:rsid w:val="00EF31EF"/>
    <w:rsid w:val="00EF35E6"/>
    <w:rsid w:val="00EF3DC1"/>
    <w:rsid w:val="00EF4515"/>
    <w:rsid w:val="00EF472D"/>
    <w:rsid w:val="00EF48D4"/>
    <w:rsid w:val="00EF49A7"/>
    <w:rsid w:val="00EF4B48"/>
    <w:rsid w:val="00EF6DC9"/>
    <w:rsid w:val="00F00048"/>
    <w:rsid w:val="00F00597"/>
    <w:rsid w:val="00F00601"/>
    <w:rsid w:val="00F01784"/>
    <w:rsid w:val="00F018C0"/>
    <w:rsid w:val="00F038AB"/>
    <w:rsid w:val="00F04848"/>
    <w:rsid w:val="00F06035"/>
    <w:rsid w:val="00F071B3"/>
    <w:rsid w:val="00F076C7"/>
    <w:rsid w:val="00F07828"/>
    <w:rsid w:val="00F101C5"/>
    <w:rsid w:val="00F10339"/>
    <w:rsid w:val="00F1059D"/>
    <w:rsid w:val="00F10DA9"/>
    <w:rsid w:val="00F117FA"/>
    <w:rsid w:val="00F11A74"/>
    <w:rsid w:val="00F11FD1"/>
    <w:rsid w:val="00F123A0"/>
    <w:rsid w:val="00F12CC3"/>
    <w:rsid w:val="00F12D99"/>
    <w:rsid w:val="00F131C7"/>
    <w:rsid w:val="00F134CE"/>
    <w:rsid w:val="00F1395C"/>
    <w:rsid w:val="00F13C11"/>
    <w:rsid w:val="00F14075"/>
    <w:rsid w:val="00F148A1"/>
    <w:rsid w:val="00F148C4"/>
    <w:rsid w:val="00F15524"/>
    <w:rsid w:val="00F1562C"/>
    <w:rsid w:val="00F1568C"/>
    <w:rsid w:val="00F159C8"/>
    <w:rsid w:val="00F15BFC"/>
    <w:rsid w:val="00F1636D"/>
    <w:rsid w:val="00F16623"/>
    <w:rsid w:val="00F16835"/>
    <w:rsid w:val="00F17B28"/>
    <w:rsid w:val="00F17CDB"/>
    <w:rsid w:val="00F20A3D"/>
    <w:rsid w:val="00F20C77"/>
    <w:rsid w:val="00F20F2E"/>
    <w:rsid w:val="00F210BF"/>
    <w:rsid w:val="00F21835"/>
    <w:rsid w:val="00F21DC3"/>
    <w:rsid w:val="00F2267C"/>
    <w:rsid w:val="00F231CD"/>
    <w:rsid w:val="00F23F19"/>
    <w:rsid w:val="00F240AA"/>
    <w:rsid w:val="00F246D2"/>
    <w:rsid w:val="00F24DF4"/>
    <w:rsid w:val="00F25199"/>
    <w:rsid w:val="00F25653"/>
    <w:rsid w:val="00F25801"/>
    <w:rsid w:val="00F26542"/>
    <w:rsid w:val="00F26703"/>
    <w:rsid w:val="00F26F8C"/>
    <w:rsid w:val="00F270E1"/>
    <w:rsid w:val="00F273FA"/>
    <w:rsid w:val="00F27917"/>
    <w:rsid w:val="00F27C4D"/>
    <w:rsid w:val="00F27D1B"/>
    <w:rsid w:val="00F3006F"/>
    <w:rsid w:val="00F30199"/>
    <w:rsid w:val="00F30C78"/>
    <w:rsid w:val="00F30D26"/>
    <w:rsid w:val="00F30DC4"/>
    <w:rsid w:val="00F31CB6"/>
    <w:rsid w:val="00F32096"/>
    <w:rsid w:val="00F3231C"/>
    <w:rsid w:val="00F338FB"/>
    <w:rsid w:val="00F341F5"/>
    <w:rsid w:val="00F342E2"/>
    <w:rsid w:val="00F34DF9"/>
    <w:rsid w:val="00F35131"/>
    <w:rsid w:val="00F3514B"/>
    <w:rsid w:val="00F351E5"/>
    <w:rsid w:val="00F36052"/>
    <w:rsid w:val="00F3682D"/>
    <w:rsid w:val="00F368B9"/>
    <w:rsid w:val="00F36BC3"/>
    <w:rsid w:val="00F36C87"/>
    <w:rsid w:val="00F36CDC"/>
    <w:rsid w:val="00F373DC"/>
    <w:rsid w:val="00F37449"/>
    <w:rsid w:val="00F37953"/>
    <w:rsid w:val="00F37B63"/>
    <w:rsid w:val="00F400FD"/>
    <w:rsid w:val="00F4060C"/>
    <w:rsid w:val="00F40697"/>
    <w:rsid w:val="00F40E08"/>
    <w:rsid w:val="00F40FFF"/>
    <w:rsid w:val="00F414F2"/>
    <w:rsid w:val="00F41827"/>
    <w:rsid w:val="00F419FC"/>
    <w:rsid w:val="00F41C25"/>
    <w:rsid w:val="00F42107"/>
    <w:rsid w:val="00F42E41"/>
    <w:rsid w:val="00F42FFF"/>
    <w:rsid w:val="00F43456"/>
    <w:rsid w:val="00F440CD"/>
    <w:rsid w:val="00F44A2D"/>
    <w:rsid w:val="00F44AFA"/>
    <w:rsid w:val="00F44FA9"/>
    <w:rsid w:val="00F4500C"/>
    <w:rsid w:val="00F451B5"/>
    <w:rsid w:val="00F454EE"/>
    <w:rsid w:val="00F459E4"/>
    <w:rsid w:val="00F45D12"/>
    <w:rsid w:val="00F46560"/>
    <w:rsid w:val="00F466EC"/>
    <w:rsid w:val="00F46AFD"/>
    <w:rsid w:val="00F46DE6"/>
    <w:rsid w:val="00F4757D"/>
    <w:rsid w:val="00F50250"/>
    <w:rsid w:val="00F503DA"/>
    <w:rsid w:val="00F50D40"/>
    <w:rsid w:val="00F511CB"/>
    <w:rsid w:val="00F5196C"/>
    <w:rsid w:val="00F535CD"/>
    <w:rsid w:val="00F539F3"/>
    <w:rsid w:val="00F53BF4"/>
    <w:rsid w:val="00F53E76"/>
    <w:rsid w:val="00F545E5"/>
    <w:rsid w:val="00F547D6"/>
    <w:rsid w:val="00F54A1A"/>
    <w:rsid w:val="00F55413"/>
    <w:rsid w:val="00F55620"/>
    <w:rsid w:val="00F563A3"/>
    <w:rsid w:val="00F5644B"/>
    <w:rsid w:val="00F57066"/>
    <w:rsid w:val="00F57983"/>
    <w:rsid w:val="00F57DED"/>
    <w:rsid w:val="00F57FBB"/>
    <w:rsid w:val="00F6018D"/>
    <w:rsid w:val="00F60372"/>
    <w:rsid w:val="00F60576"/>
    <w:rsid w:val="00F60B78"/>
    <w:rsid w:val="00F61261"/>
    <w:rsid w:val="00F61756"/>
    <w:rsid w:val="00F621BE"/>
    <w:rsid w:val="00F62330"/>
    <w:rsid w:val="00F62ACD"/>
    <w:rsid w:val="00F63398"/>
    <w:rsid w:val="00F6352F"/>
    <w:rsid w:val="00F6363E"/>
    <w:rsid w:val="00F63D92"/>
    <w:rsid w:val="00F6486B"/>
    <w:rsid w:val="00F64DCD"/>
    <w:rsid w:val="00F661C3"/>
    <w:rsid w:val="00F668C3"/>
    <w:rsid w:val="00F66D80"/>
    <w:rsid w:val="00F66F99"/>
    <w:rsid w:val="00F670A3"/>
    <w:rsid w:val="00F67865"/>
    <w:rsid w:val="00F70C11"/>
    <w:rsid w:val="00F71429"/>
    <w:rsid w:val="00F728D7"/>
    <w:rsid w:val="00F72CD6"/>
    <w:rsid w:val="00F72F26"/>
    <w:rsid w:val="00F735F5"/>
    <w:rsid w:val="00F74382"/>
    <w:rsid w:val="00F74C6B"/>
    <w:rsid w:val="00F74DBA"/>
    <w:rsid w:val="00F74E12"/>
    <w:rsid w:val="00F74FF4"/>
    <w:rsid w:val="00F75409"/>
    <w:rsid w:val="00F75449"/>
    <w:rsid w:val="00F75932"/>
    <w:rsid w:val="00F75D20"/>
    <w:rsid w:val="00F75E41"/>
    <w:rsid w:val="00F76227"/>
    <w:rsid w:val="00F7731D"/>
    <w:rsid w:val="00F77E55"/>
    <w:rsid w:val="00F8052C"/>
    <w:rsid w:val="00F80C56"/>
    <w:rsid w:val="00F80F78"/>
    <w:rsid w:val="00F81372"/>
    <w:rsid w:val="00F81C20"/>
    <w:rsid w:val="00F81F9D"/>
    <w:rsid w:val="00F82729"/>
    <w:rsid w:val="00F82D62"/>
    <w:rsid w:val="00F82F2A"/>
    <w:rsid w:val="00F831D6"/>
    <w:rsid w:val="00F84007"/>
    <w:rsid w:val="00F840D2"/>
    <w:rsid w:val="00F84BA4"/>
    <w:rsid w:val="00F84BF9"/>
    <w:rsid w:val="00F84D57"/>
    <w:rsid w:val="00F854DC"/>
    <w:rsid w:val="00F8567B"/>
    <w:rsid w:val="00F8577B"/>
    <w:rsid w:val="00F85DF7"/>
    <w:rsid w:val="00F86059"/>
    <w:rsid w:val="00F86DD1"/>
    <w:rsid w:val="00F871CC"/>
    <w:rsid w:val="00F8753B"/>
    <w:rsid w:val="00F87CC7"/>
    <w:rsid w:val="00F90301"/>
    <w:rsid w:val="00F90AE8"/>
    <w:rsid w:val="00F90B75"/>
    <w:rsid w:val="00F90CEF"/>
    <w:rsid w:val="00F90F07"/>
    <w:rsid w:val="00F91293"/>
    <w:rsid w:val="00F91603"/>
    <w:rsid w:val="00F92B8F"/>
    <w:rsid w:val="00F93865"/>
    <w:rsid w:val="00F9424D"/>
    <w:rsid w:val="00F944B2"/>
    <w:rsid w:val="00F94695"/>
    <w:rsid w:val="00F94B59"/>
    <w:rsid w:val="00F94FE0"/>
    <w:rsid w:val="00F953BD"/>
    <w:rsid w:val="00F959A9"/>
    <w:rsid w:val="00F95C52"/>
    <w:rsid w:val="00F96645"/>
    <w:rsid w:val="00F97B07"/>
    <w:rsid w:val="00FA010B"/>
    <w:rsid w:val="00FA043B"/>
    <w:rsid w:val="00FA0472"/>
    <w:rsid w:val="00FA0D15"/>
    <w:rsid w:val="00FA2584"/>
    <w:rsid w:val="00FA2E55"/>
    <w:rsid w:val="00FA3002"/>
    <w:rsid w:val="00FA30F4"/>
    <w:rsid w:val="00FA3B25"/>
    <w:rsid w:val="00FA3B6B"/>
    <w:rsid w:val="00FA3C66"/>
    <w:rsid w:val="00FA3D35"/>
    <w:rsid w:val="00FA4032"/>
    <w:rsid w:val="00FA41FF"/>
    <w:rsid w:val="00FA44B6"/>
    <w:rsid w:val="00FA4574"/>
    <w:rsid w:val="00FA5494"/>
    <w:rsid w:val="00FA5CF9"/>
    <w:rsid w:val="00FA6E22"/>
    <w:rsid w:val="00FA7085"/>
    <w:rsid w:val="00FA7306"/>
    <w:rsid w:val="00FB0267"/>
    <w:rsid w:val="00FB04C7"/>
    <w:rsid w:val="00FB07A8"/>
    <w:rsid w:val="00FB0C14"/>
    <w:rsid w:val="00FB0E17"/>
    <w:rsid w:val="00FB1065"/>
    <w:rsid w:val="00FB1189"/>
    <w:rsid w:val="00FB1827"/>
    <w:rsid w:val="00FB1DDA"/>
    <w:rsid w:val="00FB1E72"/>
    <w:rsid w:val="00FB24EC"/>
    <w:rsid w:val="00FB2D71"/>
    <w:rsid w:val="00FB2FF7"/>
    <w:rsid w:val="00FB36FA"/>
    <w:rsid w:val="00FB5E74"/>
    <w:rsid w:val="00FB6182"/>
    <w:rsid w:val="00FB67CA"/>
    <w:rsid w:val="00FB67D3"/>
    <w:rsid w:val="00FB6A57"/>
    <w:rsid w:val="00FB6C82"/>
    <w:rsid w:val="00FB6ED5"/>
    <w:rsid w:val="00FB72F2"/>
    <w:rsid w:val="00FB7947"/>
    <w:rsid w:val="00FB7DCF"/>
    <w:rsid w:val="00FC0122"/>
    <w:rsid w:val="00FC03C5"/>
    <w:rsid w:val="00FC0888"/>
    <w:rsid w:val="00FC098C"/>
    <w:rsid w:val="00FC0F18"/>
    <w:rsid w:val="00FC1040"/>
    <w:rsid w:val="00FC20A1"/>
    <w:rsid w:val="00FC2D39"/>
    <w:rsid w:val="00FC33BB"/>
    <w:rsid w:val="00FC3A9F"/>
    <w:rsid w:val="00FC4319"/>
    <w:rsid w:val="00FC51DE"/>
    <w:rsid w:val="00FC5AA4"/>
    <w:rsid w:val="00FC5C1B"/>
    <w:rsid w:val="00FC5E42"/>
    <w:rsid w:val="00FC67A3"/>
    <w:rsid w:val="00FC719D"/>
    <w:rsid w:val="00FC7553"/>
    <w:rsid w:val="00FC7564"/>
    <w:rsid w:val="00FC7C33"/>
    <w:rsid w:val="00FC7CA5"/>
    <w:rsid w:val="00FD0411"/>
    <w:rsid w:val="00FD0976"/>
    <w:rsid w:val="00FD0ADD"/>
    <w:rsid w:val="00FD0ADF"/>
    <w:rsid w:val="00FD0B8F"/>
    <w:rsid w:val="00FD10FF"/>
    <w:rsid w:val="00FD175B"/>
    <w:rsid w:val="00FD28CB"/>
    <w:rsid w:val="00FD299C"/>
    <w:rsid w:val="00FD2A3C"/>
    <w:rsid w:val="00FD2C51"/>
    <w:rsid w:val="00FD2D39"/>
    <w:rsid w:val="00FD3B7C"/>
    <w:rsid w:val="00FD449F"/>
    <w:rsid w:val="00FD4BC1"/>
    <w:rsid w:val="00FD53D2"/>
    <w:rsid w:val="00FD5557"/>
    <w:rsid w:val="00FD6434"/>
    <w:rsid w:val="00FD66B5"/>
    <w:rsid w:val="00FD6B60"/>
    <w:rsid w:val="00FD6F6E"/>
    <w:rsid w:val="00FD77DC"/>
    <w:rsid w:val="00FD7861"/>
    <w:rsid w:val="00FD7C06"/>
    <w:rsid w:val="00FD7C5E"/>
    <w:rsid w:val="00FD7EA0"/>
    <w:rsid w:val="00FD7F58"/>
    <w:rsid w:val="00FE0F1D"/>
    <w:rsid w:val="00FE189D"/>
    <w:rsid w:val="00FE1C86"/>
    <w:rsid w:val="00FE1F2C"/>
    <w:rsid w:val="00FE235D"/>
    <w:rsid w:val="00FE2584"/>
    <w:rsid w:val="00FE25E0"/>
    <w:rsid w:val="00FE36E6"/>
    <w:rsid w:val="00FE4450"/>
    <w:rsid w:val="00FE5955"/>
    <w:rsid w:val="00FE7CEC"/>
    <w:rsid w:val="00FE7D5C"/>
    <w:rsid w:val="00FF0FF9"/>
    <w:rsid w:val="00FF14EF"/>
    <w:rsid w:val="00FF1941"/>
    <w:rsid w:val="00FF1A52"/>
    <w:rsid w:val="00FF20BC"/>
    <w:rsid w:val="00FF25C0"/>
    <w:rsid w:val="00FF2A2D"/>
    <w:rsid w:val="00FF300B"/>
    <w:rsid w:val="00FF5AED"/>
    <w:rsid w:val="00FF5DFD"/>
    <w:rsid w:val="00FF6803"/>
    <w:rsid w:val="00FF699E"/>
    <w:rsid w:val="00FF6F98"/>
    <w:rsid w:val="00FF70B3"/>
    <w:rsid w:val="00FF714B"/>
    <w:rsid w:val="00FF7775"/>
    <w:rsid w:val="00FF7A33"/>
    <w:rsid w:val="00FF7BDB"/>
    <w:rsid w:val="02E58800"/>
    <w:rsid w:val="053AB1FF"/>
    <w:rsid w:val="08664C71"/>
    <w:rsid w:val="0B708DC8"/>
    <w:rsid w:val="0C2801B6"/>
    <w:rsid w:val="198E7EE5"/>
    <w:rsid w:val="3A4B7941"/>
    <w:rsid w:val="3B0370E0"/>
    <w:rsid w:val="457FF095"/>
    <w:rsid w:val="52E7D0BB"/>
    <w:rsid w:val="5D29D37C"/>
    <w:rsid w:val="6786EA9D"/>
    <w:rsid w:val="6ECA5636"/>
    <w:rsid w:val="7AA529D8"/>
  </w:rsids>
  <m:mathPr>
    <m:mathFont m:val="Cambria Math"/>
    <m:brkBin m:val="before"/>
    <m:brkBinSub m:val="--"/>
    <m:smallFrac m:val="0"/>
    <m:dispDef/>
    <m:lMargin m:val="0"/>
    <m:rMargin m:val="0"/>
    <m:defJc m:val="centerGroup"/>
    <m:wrapIndent m:val="1440"/>
    <m:intLim m:val="subSup"/>
    <m:naryLim m:val="undOvr"/>
  </m:mathPr>
  <w:themeFontLang w:val="sl-S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9B2F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l-SI" w:eastAsia="sl-S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2CB"/>
    <w:pPr>
      <w:spacing w:after="200" w:line="276" w:lineRule="auto"/>
      <w:jc w:val="both"/>
    </w:pPr>
    <w:rPr>
      <w:sz w:val="22"/>
      <w:szCs w:val="22"/>
      <w:lang w:eastAsia="en-US"/>
    </w:rPr>
  </w:style>
  <w:style w:type="paragraph" w:styleId="Heading1">
    <w:name w:val="heading 1"/>
    <w:basedOn w:val="Normal"/>
    <w:next w:val="Normal"/>
    <w:link w:val="Heading1Char"/>
    <w:uiPriority w:val="9"/>
    <w:qFormat/>
    <w:rsid w:val="002853C7"/>
    <w:pPr>
      <w:keepNext/>
      <w:keepLines/>
      <w:numPr>
        <w:numId w:val="4"/>
      </w:numPr>
      <w:spacing w:before="480" w:after="240"/>
      <w:ind w:left="431" w:hanging="431"/>
      <w:outlineLvl w:val="0"/>
    </w:pPr>
    <w:rPr>
      <w:rFonts w:ascii="Cambria" w:eastAsia="Times New Roman" w:hAnsi="Cambria"/>
      <w:b/>
      <w:bCs/>
      <w:sz w:val="28"/>
      <w:szCs w:val="28"/>
    </w:rPr>
  </w:style>
  <w:style w:type="paragraph" w:styleId="Heading2">
    <w:name w:val="heading 2"/>
    <w:basedOn w:val="Normal"/>
    <w:next w:val="Normal"/>
    <w:link w:val="Heading2Char"/>
    <w:uiPriority w:val="9"/>
    <w:unhideWhenUsed/>
    <w:qFormat/>
    <w:rsid w:val="003B0D9A"/>
    <w:pPr>
      <w:keepNext/>
      <w:keepLines/>
      <w:numPr>
        <w:ilvl w:val="1"/>
        <w:numId w:val="4"/>
      </w:numPr>
      <w:spacing w:before="360" w:after="240"/>
      <w:ind w:left="578" w:hanging="578"/>
      <w:outlineLvl w:val="1"/>
    </w:pPr>
    <w:rPr>
      <w:rFonts w:ascii="Cambria" w:eastAsia="Times New Roman" w:hAnsi="Cambria"/>
      <w:b/>
      <w:bCs/>
      <w:sz w:val="26"/>
      <w:szCs w:val="26"/>
    </w:rPr>
  </w:style>
  <w:style w:type="paragraph" w:styleId="Heading3">
    <w:name w:val="heading 3"/>
    <w:basedOn w:val="Normal"/>
    <w:next w:val="Normal"/>
    <w:link w:val="Heading3Char"/>
    <w:uiPriority w:val="9"/>
    <w:unhideWhenUsed/>
    <w:qFormat/>
    <w:rsid w:val="002853C7"/>
    <w:pPr>
      <w:keepNext/>
      <w:keepLines/>
      <w:numPr>
        <w:ilvl w:val="2"/>
        <w:numId w:val="4"/>
      </w:numPr>
      <w:spacing w:before="200" w:after="0"/>
      <w:outlineLvl w:val="2"/>
    </w:pPr>
    <w:rPr>
      <w:rFonts w:ascii="Cambria" w:eastAsia="Times New Roman" w:hAnsi="Cambria"/>
      <w:b/>
      <w:bCs/>
      <w:sz w:val="24"/>
    </w:rPr>
  </w:style>
  <w:style w:type="paragraph" w:styleId="Heading4">
    <w:name w:val="heading 4"/>
    <w:basedOn w:val="Normal"/>
    <w:next w:val="Normal"/>
    <w:link w:val="Heading4Char"/>
    <w:uiPriority w:val="9"/>
    <w:unhideWhenUsed/>
    <w:qFormat/>
    <w:rsid w:val="002853C7"/>
    <w:pPr>
      <w:keepNext/>
      <w:keepLines/>
      <w:numPr>
        <w:ilvl w:val="3"/>
        <w:numId w:val="4"/>
      </w:numPr>
      <w:spacing w:before="200" w:after="0"/>
      <w:outlineLvl w:val="3"/>
    </w:pPr>
    <w:rPr>
      <w:rFonts w:ascii="Cambria" w:eastAsia="Times New Roman" w:hAnsi="Cambria"/>
      <w:b/>
      <w:bCs/>
      <w:i/>
      <w:iCs/>
      <w:sz w:val="24"/>
    </w:rPr>
  </w:style>
  <w:style w:type="paragraph" w:styleId="Heading5">
    <w:name w:val="heading 5"/>
    <w:basedOn w:val="Normal"/>
    <w:next w:val="Normal"/>
    <w:link w:val="Heading5Char"/>
    <w:autoRedefine/>
    <w:uiPriority w:val="9"/>
    <w:unhideWhenUsed/>
    <w:qFormat/>
    <w:rsid w:val="00164123"/>
    <w:pPr>
      <w:keepNext/>
      <w:keepLines/>
      <w:numPr>
        <w:ilvl w:val="4"/>
        <w:numId w:val="4"/>
      </w:numPr>
      <w:spacing w:before="200" w:after="0"/>
      <w:outlineLvl w:val="4"/>
    </w:pPr>
    <w:rPr>
      <w:rFonts w:ascii="Cambria" w:eastAsia="Times New Roman" w:hAnsi="Cambria"/>
      <w:b/>
    </w:rPr>
  </w:style>
  <w:style w:type="paragraph" w:styleId="Heading6">
    <w:name w:val="heading 6"/>
    <w:basedOn w:val="Normal"/>
    <w:next w:val="Normal"/>
    <w:link w:val="Heading6Char"/>
    <w:uiPriority w:val="9"/>
    <w:semiHidden/>
    <w:unhideWhenUsed/>
    <w:qFormat/>
    <w:rsid w:val="001D5B3F"/>
    <w:pPr>
      <w:keepNext/>
      <w:keepLines/>
      <w:numPr>
        <w:ilvl w:val="5"/>
        <w:numId w:val="4"/>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1D5B3F"/>
    <w:pPr>
      <w:keepNext/>
      <w:keepLines/>
      <w:numPr>
        <w:ilvl w:val="6"/>
        <w:numId w:val="4"/>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1D5B3F"/>
    <w:pPr>
      <w:keepNext/>
      <w:keepLines/>
      <w:numPr>
        <w:ilvl w:val="7"/>
        <w:numId w:val="4"/>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1D5B3F"/>
    <w:pPr>
      <w:keepNext/>
      <w:keepLines/>
      <w:numPr>
        <w:ilvl w:val="8"/>
        <w:numId w:val="4"/>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8C17E8"/>
    <w:rPr>
      <w:rFonts w:eastAsia="Times New Roman"/>
      <w:sz w:val="22"/>
      <w:szCs w:val="22"/>
      <w:lang w:val="en-US" w:eastAsia="en-US"/>
    </w:rPr>
  </w:style>
  <w:style w:type="character" w:customStyle="1" w:styleId="NoSpacingChar">
    <w:name w:val="No Spacing Char"/>
    <w:link w:val="NoSpacing"/>
    <w:uiPriority w:val="1"/>
    <w:rsid w:val="008C17E8"/>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C17E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C17E8"/>
    <w:rPr>
      <w:rFonts w:ascii="Tahoma" w:hAnsi="Tahoma" w:cs="Tahoma"/>
      <w:sz w:val="16"/>
      <w:szCs w:val="16"/>
    </w:rPr>
  </w:style>
  <w:style w:type="paragraph" w:styleId="Header">
    <w:name w:val="header"/>
    <w:basedOn w:val="Normal"/>
    <w:link w:val="HeaderChar"/>
    <w:unhideWhenUsed/>
    <w:rsid w:val="00EA3EB5"/>
    <w:pPr>
      <w:tabs>
        <w:tab w:val="center" w:pos="4536"/>
        <w:tab w:val="right" w:pos="9072"/>
      </w:tabs>
      <w:spacing w:after="0" w:line="240" w:lineRule="auto"/>
    </w:pPr>
  </w:style>
  <w:style w:type="character" w:customStyle="1" w:styleId="HeaderChar">
    <w:name w:val="Header Char"/>
    <w:basedOn w:val="DefaultParagraphFont"/>
    <w:link w:val="Header"/>
    <w:uiPriority w:val="99"/>
    <w:rsid w:val="00EA3EB5"/>
  </w:style>
  <w:style w:type="paragraph" w:styleId="Footer">
    <w:name w:val="footer"/>
    <w:basedOn w:val="Normal"/>
    <w:link w:val="FooterChar"/>
    <w:uiPriority w:val="99"/>
    <w:unhideWhenUsed/>
    <w:rsid w:val="00EA3EB5"/>
    <w:pPr>
      <w:tabs>
        <w:tab w:val="center" w:pos="4536"/>
        <w:tab w:val="right" w:pos="9072"/>
      </w:tabs>
      <w:spacing w:after="0" w:line="240" w:lineRule="auto"/>
    </w:pPr>
  </w:style>
  <w:style w:type="character" w:customStyle="1" w:styleId="FooterChar">
    <w:name w:val="Footer Char"/>
    <w:basedOn w:val="DefaultParagraphFont"/>
    <w:link w:val="Footer"/>
    <w:uiPriority w:val="99"/>
    <w:rsid w:val="00EA3EB5"/>
  </w:style>
  <w:style w:type="paragraph" w:styleId="Title">
    <w:name w:val="Title"/>
    <w:basedOn w:val="Normal"/>
    <w:next w:val="Normal"/>
    <w:link w:val="TitleChar"/>
    <w:uiPriority w:val="10"/>
    <w:rsid w:val="00EA3EB5"/>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EA3EB5"/>
    <w:rPr>
      <w:rFonts w:ascii="Cambria" w:eastAsia="Times New Roman" w:hAnsi="Cambria" w:cs="Times New Roman"/>
      <w:color w:val="17365D"/>
      <w:spacing w:val="5"/>
      <w:kern w:val="28"/>
      <w:sz w:val="52"/>
      <w:szCs w:val="52"/>
    </w:rPr>
  </w:style>
  <w:style w:type="character" w:customStyle="1" w:styleId="Heading1Char">
    <w:name w:val="Heading 1 Char"/>
    <w:link w:val="Heading1"/>
    <w:uiPriority w:val="9"/>
    <w:rsid w:val="002853C7"/>
    <w:rPr>
      <w:rFonts w:ascii="Cambria" w:eastAsia="Times New Roman" w:hAnsi="Cambria"/>
      <w:b/>
      <w:bCs/>
      <w:sz w:val="28"/>
      <w:szCs w:val="28"/>
      <w:lang w:eastAsia="en-US"/>
    </w:rPr>
  </w:style>
  <w:style w:type="character" w:styleId="PlaceholderText">
    <w:name w:val="Placeholder Text"/>
    <w:uiPriority w:val="99"/>
    <w:semiHidden/>
    <w:rsid w:val="00EA3EB5"/>
    <w:rPr>
      <w:color w:val="808080"/>
    </w:rPr>
  </w:style>
  <w:style w:type="character" w:customStyle="1" w:styleId="Heading2Char">
    <w:name w:val="Heading 2 Char"/>
    <w:link w:val="Heading2"/>
    <w:uiPriority w:val="9"/>
    <w:rsid w:val="003B0D9A"/>
    <w:rPr>
      <w:rFonts w:ascii="Cambria" w:eastAsia="Times New Roman" w:hAnsi="Cambria"/>
      <w:b/>
      <w:bCs/>
      <w:sz w:val="26"/>
      <w:szCs w:val="26"/>
      <w:lang w:eastAsia="en-US"/>
    </w:rPr>
  </w:style>
  <w:style w:type="character" w:customStyle="1" w:styleId="Heading3Char">
    <w:name w:val="Heading 3 Char"/>
    <w:link w:val="Heading3"/>
    <w:uiPriority w:val="9"/>
    <w:rsid w:val="002853C7"/>
    <w:rPr>
      <w:rFonts w:ascii="Cambria" w:eastAsia="Times New Roman" w:hAnsi="Cambria"/>
      <w:b/>
      <w:bCs/>
      <w:sz w:val="24"/>
      <w:szCs w:val="22"/>
      <w:lang w:eastAsia="en-US"/>
    </w:rPr>
  </w:style>
  <w:style w:type="character" w:customStyle="1" w:styleId="Heading4Char">
    <w:name w:val="Heading 4 Char"/>
    <w:link w:val="Heading4"/>
    <w:uiPriority w:val="9"/>
    <w:rsid w:val="002853C7"/>
    <w:rPr>
      <w:rFonts w:ascii="Cambria" w:eastAsia="Times New Roman" w:hAnsi="Cambria"/>
      <w:b/>
      <w:bCs/>
      <w:i/>
      <w:iCs/>
      <w:sz w:val="24"/>
      <w:szCs w:val="22"/>
      <w:lang w:eastAsia="en-US"/>
    </w:rPr>
  </w:style>
  <w:style w:type="character" w:customStyle="1" w:styleId="Heading5Char">
    <w:name w:val="Heading 5 Char"/>
    <w:link w:val="Heading5"/>
    <w:uiPriority w:val="9"/>
    <w:rsid w:val="00164123"/>
    <w:rPr>
      <w:rFonts w:ascii="Cambria" w:eastAsia="Times New Roman" w:hAnsi="Cambria"/>
      <w:b/>
      <w:sz w:val="22"/>
      <w:szCs w:val="22"/>
      <w:lang w:eastAsia="en-US"/>
    </w:rPr>
  </w:style>
  <w:style w:type="character" w:customStyle="1" w:styleId="Heading6Char">
    <w:name w:val="Heading 6 Char"/>
    <w:link w:val="Heading6"/>
    <w:uiPriority w:val="9"/>
    <w:semiHidden/>
    <w:rsid w:val="001D5B3F"/>
    <w:rPr>
      <w:rFonts w:ascii="Cambria" w:eastAsia="Times New Roman" w:hAnsi="Cambria"/>
      <w:i/>
      <w:iCs/>
      <w:color w:val="243F60"/>
      <w:sz w:val="22"/>
      <w:szCs w:val="22"/>
      <w:lang w:eastAsia="en-US"/>
    </w:rPr>
  </w:style>
  <w:style w:type="character" w:customStyle="1" w:styleId="Heading7Char">
    <w:name w:val="Heading 7 Char"/>
    <w:link w:val="Heading7"/>
    <w:uiPriority w:val="9"/>
    <w:semiHidden/>
    <w:rsid w:val="001D5B3F"/>
    <w:rPr>
      <w:rFonts w:ascii="Cambria" w:eastAsia="Times New Roman" w:hAnsi="Cambria"/>
      <w:i/>
      <w:iCs/>
      <w:color w:val="404040"/>
      <w:sz w:val="22"/>
      <w:szCs w:val="22"/>
      <w:lang w:eastAsia="en-US"/>
    </w:rPr>
  </w:style>
  <w:style w:type="character" w:customStyle="1" w:styleId="Heading8Char">
    <w:name w:val="Heading 8 Char"/>
    <w:link w:val="Heading8"/>
    <w:uiPriority w:val="9"/>
    <w:semiHidden/>
    <w:rsid w:val="001D5B3F"/>
    <w:rPr>
      <w:rFonts w:ascii="Cambria" w:eastAsia="Times New Roman" w:hAnsi="Cambria"/>
      <w:color w:val="404040"/>
      <w:lang w:eastAsia="en-US"/>
    </w:rPr>
  </w:style>
  <w:style w:type="character" w:customStyle="1" w:styleId="Heading9Char">
    <w:name w:val="Heading 9 Char"/>
    <w:link w:val="Heading9"/>
    <w:uiPriority w:val="9"/>
    <w:semiHidden/>
    <w:rsid w:val="001D5B3F"/>
    <w:rPr>
      <w:rFonts w:ascii="Cambria" w:eastAsia="Times New Roman" w:hAnsi="Cambria"/>
      <w:i/>
      <w:iCs/>
      <w:color w:val="404040"/>
      <w:lang w:eastAsia="en-US"/>
    </w:rPr>
  </w:style>
  <w:style w:type="paragraph" w:styleId="TOCHeading">
    <w:name w:val="TOC Heading"/>
    <w:basedOn w:val="Heading1"/>
    <w:next w:val="Normal"/>
    <w:uiPriority w:val="39"/>
    <w:semiHidden/>
    <w:unhideWhenUsed/>
    <w:qFormat/>
    <w:rsid w:val="001D5B3F"/>
    <w:pPr>
      <w:numPr>
        <w:numId w:val="0"/>
      </w:numPr>
      <w:outlineLvl w:val="9"/>
    </w:pPr>
    <w:rPr>
      <w:lang w:val="en-US"/>
    </w:rPr>
  </w:style>
  <w:style w:type="paragraph" w:styleId="TOC1">
    <w:name w:val="toc 1"/>
    <w:basedOn w:val="Normal"/>
    <w:next w:val="Normal"/>
    <w:autoRedefine/>
    <w:uiPriority w:val="39"/>
    <w:unhideWhenUsed/>
    <w:rsid w:val="004C0946"/>
    <w:pPr>
      <w:spacing w:before="80" w:after="60"/>
    </w:pPr>
    <w:rPr>
      <w:b/>
    </w:rPr>
  </w:style>
  <w:style w:type="paragraph" w:styleId="TOC2">
    <w:name w:val="toc 2"/>
    <w:basedOn w:val="Normal"/>
    <w:next w:val="Normal"/>
    <w:autoRedefine/>
    <w:uiPriority w:val="39"/>
    <w:unhideWhenUsed/>
    <w:rsid w:val="0066362F"/>
    <w:pPr>
      <w:spacing w:before="40" w:after="40"/>
      <w:ind w:left="221"/>
    </w:pPr>
  </w:style>
  <w:style w:type="character" w:styleId="Hyperlink">
    <w:name w:val="Hyperlink"/>
    <w:uiPriority w:val="99"/>
    <w:unhideWhenUsed/>
    <w:rsid w:val="001D5B3F"/>
    <w:rPr>
      <w:color w:val="0000FF"/>
      <w:u w:val="single"/>
    </w:rPr>
  </w:style>
  <w:style w:type="paragraph" w:styleId="Caption">
    <w:name w:val="caption"/>
    <w:aliases w:val="Caption Slika"/>
    <w:basedOn w:val="Normal"/>
    <w:next w:val="Normal"/>
    <w:link w:val="CaptionChar"/>
    <w:autoRedefine/>
    <w:unhideWhenUsed/>
    <w:qFormat/>
    <w:rsid w:val="00E20048"/>
    <w:pPr>
      <w:spacing w:line="240" w:lineRule="auto"/>
      <w:jc w:val="center"/>
    </w:pPr>
    <w:rPr>
      <w:b/>
      <w:bCs/>
      <w:sz w:val="20"/>
      <w:szCs w:val="18"/>
    </w:rPr>
  </w:style>
  <w:style w:type="paragraph" w:styleId="TableofFigures">
    <w:name w:val="table of figures"/>
    <w:basedOn w:val="Normal"/>
    <w:next w:val="Normal"/>
    <w:uiPriority w:val="99"/>
    <w:unhideWhenUsed/>
    <w:rsid w:val="0066362F"/>
    <w:pPr>
      <w:spacing w:before="60" w:after="60"/>
    </w:pPr>
  </w:style>
  <w:style w:type="paragraph" w:customStyle="1" w:styleId="Naslov-breztevilenja">
    <w:name w:val="Naslov - brez številčenja"/>
    <w:basedOn w:val="Normal"/>
    <w:next w:val="Normal"/>
    <w:link w:val="Naslov-breztevilenjaChar"/>
    <w:qFormat/>
    <w:rsid w:val="009114BF"/>
    <w:pPr>
      <w:spacing w:after="0"/>
    </w:pPr>
    <w:rPr>
      <w:rFonts w:ascii="Cambria" w:hAnsi="Cambria"/>
      <w:b/>
      <w:sz w:val="28"/>
    </w:rPr>
  </w:style>
  <w:style w:type="table" w:customStyle="1" w:styleId="Tabela-mrea">
    <w:name w:val="Tabela - mreža"/>
    <w:basedOn w:val="TableNormal"/>
    <w:rsid w:val="0029038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aslov-breztevilenjaChar">
    <w:name w:val="Naslov - brez številčenja Char"/>
    <w:basedOn w:val="Heading1Char"/>
    <w:link w:val="Naslov-breztevilenja"/>
    <w:rsid w:val="009114BF"/>
    <w:rPr>
      <w:rFonts w:ascii="Cambria" w:eastAsia="Times New Roman" w:hAnsi="Cambria" w:cs="Times New Roman"/>
      <w:b/>
      <w:bCs/>
      <w:color w:val="1F497D"/>
      <w:sz w:val="28"/>
      <w:szCs w:val="28"/>
      <w:lang w:eastAsia="en-US"/>
    </w:rPr>
  </w:style>
  <w:style w:type="character" w:styleId="Strong">
    <w:name w:val="Strong"/>
    <w:uiPriority w:val="22"/>
    <w:qFormat/>
    <w:rsid w:val="009114BF"/>
    <w:rPr>
      <w:b/>
      <w:bCs/>
    </w:rPr>
  </w:style>
  <w:style w:type="character" w:customStyle="1" w:styleId="CaptionChar">
    <w:name w:val="Caption Char"/>
    <w:aliases w:val="Caption Slika Char"/>
    <w:link w:val="Caption"/>
    <w:rsid w:val="00E20048"/>
    <w:rPr>
      <w:b/>
      <w:bCs/>
      <w:szCs w:val="18"/>
      <w:lang w:eastAsia="en-US"/>
    </w:rPr>
  </w:style>
  <w:style w:type="paragraph" w:customStyle="1" w:styleId="Naslov-breztevilenjapresledki">
    <w:name w:val="Naslov - brez številčenja + presledki"/>
    <w:basedOn w:val="Naslov-breztevilenja"/>
    <w:next w:val="Normal"/>
    <w:link w:val="Naslov-breztevilenjapresledkiChar"/>
    <w:qFormat/>
    <w:rsid w:val="009114BF"/>
    <w:pPr>
      <w:spacing w:before="120" w:after="240"/>
    </w:pPr>
  </w:style>
  <w:style w:type="paragraph" w:styleId="ListParagraph">
    <w:name w:val="List Paragraph"/>
    <w:basedOn w:val="Normal"/>
    <w:link w:val="ListParagraphChar"/>
    <w:uiPriority w:val="34"/>
    <w:qFormat/>
    <w:rsid w:val="008D6DAF"/>
    <w:pPr>
      <w:ind w:left="720"/>
      <w:contextualSpacing/>
    </w:pPr>
  </w:style>
  <w:style w:type="paragraph" w:customStyle="1" w:styleId="tevilenje-skupaj">
    <w:name w:val="Številčenje - skupaj"/>
    <w:basedOn w:val="ListParagraph"/>
    <w:link w:val="tevilenje-skupajChar1"/>
    <w:qFormat/>
    <w:rsid w:val="000F314C"/>
    <w:pPr>
      <w:numPr>
        <w:numId w:val="5"/>
      </w:numPr>
      <w:ind w:left="714" w:hanging="357"/>
    </w:pPr>
  </w:style>
  <w:style w:type="paragraph" w:customStyle="1" w:styleId="tevilenje-presledki">
    <w:name w:val="Številčenje - presledki"/>
    <w:basedOn w:val="tevilenje-skupaj"/>
    <w:link w:val="tevilenje-presledkiChar"/>
    <w:qFormat/>
    <w:rsid w:val="000F314C"/>
    <w:pPr>
      <w:spacing w:line="480" w:lineRule="auto"/>
    </w:pPr>
  </w:style>
  <w:style w:type="character" w:customStyle="1" w:styleId="ListParagraphChar">
    <w:name w:val="List Paragraph Char"/>
    <w:basedOn w:val="DefaultParagraphFont"/>
    <w:link w:val="ListParagraph"/>
    <w:uiPriority w:val="34"/>
    <w:rsid w:val="008D6DAF"/>
  </w:style>
  <w:style w:type="character" w:customStyle="1" w:styleId="tevilenje-skupajChar">
    <w:name w:val="Številčenje - skupaj Char"/>
    <w:basedOn w:val="ListParagraphChar"/>
    <w:rsid w:val="008D6DAF"/>
  </w:style>
  <w:style w:type="character" w:customStyle="1" w:styleId="tevilenje-skupajChar1">
    <w:name w:val="Številčenje - skupaj Char1"/>
    <w:basedOn w:val="ListParagraphChar"/>
    <w:link w:val="tevilenje-skupaj"/>
    <w:rsid w:val="000F314C"/>
    <w:rPr>
      <w:sz w:val="22"/>
      <w:szCs w:val="22"/>
      <w:lang w:eastAsia="en-US"/>
    </w:rPr>
  </w:style>
  <w:style w:type="character" w:customStyle="1" w:styleId="tevilenje-presledkiChar">
    <w:name w:val="Številčenje - presledki Char"/>
    <w:basedOn w:val="tevilenje-skupajChar1"/>
    <w:link w:val="tevilenje-presledki"/>
    <w:rsid w:val="000F314C"/>
    <w:rPr>
      <w:sz w:val="22"/>
      <w:szCs w:val="22"/>
      <w:lang w:eastAsia="en-US"/>
    </w:rPr>
  </w:style>
  <w:style w:type="character" w:customStyle="1" w:styleId="Naslov-breztevilenjapresledkiChar">
    <w:name w:val="Naslov - brez številčenja + presledki Char"/>
    <w:basedOn w:val="Naslov-breztevilenjaChar"/>
    <w:link w:val="Naslov-breztevilenjapresledki"/>
    <w:rsid w:val="009114BF"/>
    <w:rPr>
      <w:rFonts w:ascii="Cambria" w:eastAsia="Times New Roman" w:hAnsi="Cambria" w:cs="Times New Roman"/>
      <w:b/>
      <w:bCs/>
      <w:color w:val="1F497D"/>
      <w:sz w:val="28"/>
      <w:szCs w:val="28"/>
      <w:lang w:eastAsia="en-US"/>
    </w:rPr>
  </w:style>
  <w:style w:type="paragraph" w:styleId="TOC3">
    <w:name w:val="toc 3"/>
    <w:basedOn w:val="Normal"/>
    <w:next w:val="Normal"/>
    <w:autoRedefine/>
    <w:uiPriority w:val="39"/>
    <w:unhideWhenUsed/>
    <w:rsid w:val="00E855D0"/>
    <w:pPr>
      <w:spacing w:after="100"/>
      <w:ind w:left="440"/>
    </w:pPr>
  </w:style>
  <w:style w:type="paragraph" w:styleId="NormalWeb">
    <w:name w:val="Normal (Web)"/>
    <w:basedOn w:val="Normal"/>
    <w:uiPriority w:val="99"/>
    <w:semiHidden/>
    <w:unhideWhenUsed/>
    <w:rsid w:val="00146784"/>
    <w:pPr>
      <w:spacing w:before="100" w:beforeAutospacing="1" w:after="100" w:afterAutospacing="1" w:line="240" w:lineRule="auto"/>
      <w:jc w:val="left"/>
    </w:pPr>
    <w:rPr>
      <w:rFonts w:ascii="Times New Roman" w:hAnsi="Times New Roman"/>
      <w:sz w:val="24"/>
      <w:szCs w:val="24"/>
      <w:lang w:eastAsia="sl-SI"/>
    </w:rPr>
  </w:style>
  <w:style w:type="paragraph" w:customStyle="1" w:styleId="EY-StandT6pt">
    <w:name w:val="EY-Stand./T+ 6pt"/>
    <w:basedOn w:val="Normal"/>
    <w:rsid w:val="00862B0A"/>
    <w:pPr>
      <w:spacing w:before="120" w:after="0" w:line="240" w:lineRule="auto"/>
      <w:ind w:left="851"/>
    </w:pPr>
    <w:rPr>
      <w:rFonts w:ascii="Garamond" w:eastAsia="Times New Roman" w:hAnsi="Garamond"/>
      <w:sz w:val="24"/>
      <w:szCs w:val="20"/>
      <w:lang w:val="en-GB"/>
    </w:rPr>
  </w:style>
  <w:style w:type="character" w:customStyle="1" w:styleId="Komentar-sklic">
    <w:name w:val="Komentar - sklic"/>
    <w:uiPriority w:val="99"/>
    <w:semiHidden/>
    <w:unhideWhenUsed/>
    <w:rsid w:val="00862B0A"/>
    <w:rPr>
      <w:sz w:val="16"/>
      <w:szCs w:val="16"/>
    </w:rPr>
  </w:style>
  <w:style w:type="paragraph" w:customStyle="1" w:styleId="Komentar-besedilo">
    <w:name w:val="Komentar - besedilo"/>
    <w:basedOn w:val="Normal"/>
    <w:link w:val="Komentar-besediloZnak"/>
    <w:uiPriority w:val="99"/>
    <w:semiHidden/>
    <w:unhideWhenUsed/>
    <w:rsid w:val="00862B0A"/>
    <w:pPr>
      <w:spacing w:after="0" w:line="240" w:lineRule="auto"/>
      <w:ind w:left="68" w:hanging="57"/>
      <w:jc w:val="left"/>
    </w:pPr>
    <w:rPr>
      <w:sz w:val="20"/>
      <w:szCs w:val="20"/>
    </w:rPr>
  </w:style>
  <w:style w:type="character" w:customStyle="1" w:styleId="Komentar-besediloZnak">
    <w:name w:val="Komentar - besedilo Znak"/>
    <w:link w:val="Komentar-besedilo"/>
    <w:uiPriority w:val="99"/>
    <w:semiHidden/>
    <w:rsid w:val="00862B0A"/>
    <w:rPr>
      <w:lang w:eastAsia="en-US"/>
    </w:rPr>
  </w:style>
  <w:style w:type="character" w:styleId="PageNumber">
    <w:name w:val="page number"/>
    <w:basedOn w:val="DefaultParagraphFont"/>
    <w:rsid w:val="00EB4909"/>
  </w:style>
  <w:style w:type="table" w:styleId="MediumShading1-Accent1">
    <w:name w:val="Medium Shading 1 Accent 1"/>
    <w:basedOn w:val="TableNormal"/>
    <w:uiPriority w:val="63"/>
    <w:rsid w:val="0008537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FootnoteText">
    <w:name w:val="footnote text"/>
    <w:basedOn w:val="Normal"/>
    <w:link w:val="FootnoteTextChar"/>
    <w:unhideWhenUsed/>
    <w:rsid w:val="008B48F2"/>
    <w:pPr>
      <w:spacing w:after="0" w:line="240" w:lineRule="auto"/>
    </w:pPr>
    <w:rPr>
      <w:sz w:val="20"/>
      <w:szCs w:val="20"/>
    </w:rPr>
  </w:style>
  <w:style w:type="character" w:customStyle="1" w:styleId="FootnoteTextChar">
    <w:name w:val="Footnote Text Char"/>
    <w:basedOn w:val="DefaultParagraphFont"/>
    <w:link w:val="FootnoteText"/>
    <w:rsid w:val="008B48F2"/>
    <w:rPr>
      <w:lang w:eastAsia="en-US"/>
    </w:rPr>
  </w:style>
  <w:style w:type="character" w:styleId="FootnoteReference">
    <w:name w:val="footnote reference"/>
    <w:basedOn w:val="DefaultParagraphFont"/>
    <w:unhideWhenUsed/>
    <w:rsid w:val="008B48F2"/>
    <w:rPr>
      <w:vertAlign w:val="superscript"/>
    </w:rPr>
  </w:style>
  <w:style w:type="character" w:styleId="CommentReference">
    <w:name w:val="annotation reference"/>
    <w:basedOn w:val="DefaultParagraphFont"/>
    <w:uiPriority w:val="99"/>
    <w:semiHidden/>
    <w:unhideWhenUsed/>
    <w:rsid w:val="002A5D64"/>
    <w:rPr>
      <w:sz w:val="16"/>
      <w:szCs w:val="16"/>
    </w:rPr>
  </w:style>
  <w:style w:type="paragraph" w:styleId="CommentText">
    <w:name w:val="annotation text"/>
    <w:basedOn w:val="Normal"/>
    <w:link w:val="CommentTextChar"/>
    <w:uiPriority w:val="99"/>
    <w:semiHidden/>
    <w:unhideWhenUsed/>
    <w:rsid w:val="002A5D64"/>
    <w:pPr>
      <w:spacing w:line="240" w:lineRule="auto"/>
    </w:pPr>
    <w:rPr>
      <w:sz w:val="20"/>
      <w:szCs w:val="20"/>
    </w:rPr>
  </w:style>
  <w:style w:type="character" w:customStyle="1" w:styleId="CommentTextChar">
    <w:name w:val="Comment Text Char"/>
    <w:basedOn w:val="DefaultParagraphFont"/>
    <w:link w:val="CommentText"/>
    <w:uiPriority w:val="99"/>
    <w:semiHidden/>
    <w:rsid w:val="002A5D64"/>
    <w:rPr>
      <w:lang w:eastAsia="en-US"/>
    </w:rPr>
  </w:style>
  <w:style w:type="paragraph" w:styleId="CommentSubject">
    <w:name w:val="annotation subject"/>
    <w:basedOn w:val="CommentText"/>
    <w:next w:val="CommentText"/>
    <w:link w:val="CommentSubjectChar"/>
    <w:uiPriority w:val="99"/>
    <w:semiHidden/>
    <w:unhideWhenUsed/>
    <w:rsid w:val="002A5D64"/>
    <w:rPr>
      <w:b/>
      <w:bCs/>
    </w:rPr>
  </w:style>
  <w:style w:type="character" w:customStyle="1" w:styleId="CommentSubjectChar">
    <w:name w:val="Comment Subject Char"/>
    <w:basedOn w:val="CommentTextChar"/>
    <w:link w:val="CommentSubject"/>
    <w:uiPriority w:val="99"/>
    <w:semiHidden/>
    <w:rsid w:val="002A5D64"/>
    <w:rPr>
      <w:b/>
      <w:bCs/>
      <w:lang w:eastAsia="en-US"/>
    </w:rPr>
  </w:style>
  <w:style w:type="table" w:styleId="TableGrid">
    <w:name w:val="Table Grid"/>
    <w:basedOn w:val="TableNormal"/>
    <w:rsid w:val="00D353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5">
    <w:name w:val="Medium Shading 1 Accent 5"/>
    <w:basedOn w:val="TableNormal"/>
    <w:uiPriority w:val="63"/>
    <w:rsid w:val="003A214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722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706DC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Naslov13">
    <w:name w:val="Naslov 13"/>
    <w:basedOn w:val="Heading1"/>
    <w:autoRedefine/>
    <w:rsid w:val="003723B0"/>
    <w:pPr>
      <w:keepLines w:val="0"/>
      <w:pageBreakBefore/>
      <w:numPr>
        <w:numId w:val="6"/>
      </w:numPr>
      <w:tabs>
        <w:tab w:val="clear" w:pos="432"/>
        <w:tab w:val="num" w:pos="360"/>
      </w:tabs>
      <w:spacing w:before="360" w:after="360" w:line="240" w:lineRule="auto"/>
      <w:ind w:left="0" w:firstLine="0"/>
      <w:jc w:val="left"/>
    </w:pPr>
    <w:rPr>
      <w:rFonts w:ascii="Times New Roman" w:hAnsi="Times New Roman" w:cs="Arial"/>
      <w:kern w:val="32"/>
      <w:sz w:val="40"/>
      <w:szCs w:val="36"/>
      <w:lang w:eastAsia="sl-SI"/>
    </w:rPr>
  </w:style>
  <w:style w:type="paragraph" w:customStyle="1" w:styleId="Naslov23">
    <w:name w:val="Naslov 23"/>
    <w:basedOn w:val="Heading2"/>
    <w:rsid w:val="003723B0"/>
    <w:pPr>
      <w:keepLines w:val="0"/>
      <w:numPr>
        <w:numId w:val="6"/>
      </w:numPr>
      <w:tabs>
        <w:tab w:val="clear" w:pos="576"/>
        <w:tab w:val="num" w:pos="360"/>
      </w:tabs>
      <w:spacing w:before="240" w:after="480" w:line="240" w:lineRule="auto"/>
      <w:ind w:left="0" w:firstLine="0"/>
      <w:jc w:val="left"/>
    </w:pPr>
    <w:rPr>
      <w:rFonts w:ascii="Times New Roman" w:hAnsi="Times New Roman" w:cs="Arial"/>
      <w:iCs/>
      <w:sz w:val="32"/>
      <w:szCs w:val="32"/>
      <w:lang w:eastAsia="sl-SI"/>
    </w:rPr>
  </w:style>
  <w:style w:type="paragraph" w:customStyle="1" w:styleId="Naslov32">
    <w:name w:val="Naslov 32"/>
    <w:basedOn w:val="Heading3"/>
    <w:link w:val="Naslov3Char"/>
    <w:rsid w:val="003723B0"/>
    <w:pPr>
      <w:keepLines w:val="0"/>
      <w:numPr>
        <w:numId w:val="6"/>
      </w:numPr>
      <w:spacing w:before="360" w:after="240" w:line="240" w:lineRule="auto"/>
      <w:jc w:val="left"/>
    </w:pPr>
    <w:rPr>
      <w:rFonts w:ascii="Times New Roman" w:hAnsi="Times New Roman" w:cs="Arial"/>
      <w:sz w:val="28"/>
      <w:szCs w:val="28"/>
      <w:lang w:eastAsia="sl-SI"/>
    </w:rPr>
  </w:style>
  <w:style w:type="paragraph" w:customStyle="1" w:styleId="Navaden2">
    <w:name w:val="Navaden2"/>
    <w:basedOn w:val="Normal"/>
    <w:link w:val="NavadenChar"/>
    <w:rsid w:val="003723B0"/>
    <w:pPr>
      <w:keepLines/>
      <w:widowControl w:val="0"/>
      <w:spacing w:before="120" w:after="120" w:line="240" w:lineRule="auto"/>
    </w:pPr>
    <w:rPr>
      <w:rFonts w:ascii="Times New Roman" w:eastAsia="Times New Roman" w:hAnsi="Times New Roman" w:cs="Arial"/>
      <w:lang w:eastAsia="sl-SI"/>
    </w:rPr>
  </w:style>
  <w:style w:type="character" w:customStyle="1" w:styleId="NavadenChar">
    <w:name w:val="Navaden Char"/>
    <w:link w:val="Navaden2"/>
    <w:locked/>
    <w:rsid w:val="003723B0"/>
    <w:rPr>
      <w:rFonts w:ascii="Times New Roman" w:eastAsia="Times New Roman" w:hAnsi="Times New Roman" w:cs="Arial"/>
      <w:sz w:val="22"/>
      <w:szCs w:val="22"/>
    </w:rPr>
  </w:style>
  <w:style w:type="paragraph" w:customStyle="1" w:styleId="NavadenB">
    <w:name w:val="NavadenB"/>
    <w:basedOn w:val="Normal"/>
    <w:autoRedefine/>
    <w:rsid w:val="003723B0"/>
    <w:pPr>
      <w:spacing w:before="480" w:after="240" w:line="240" w:lineRule="auto"/>
      <w:jc w:val="left"/>
    </w:pPr>
    <w:rPr>
      <w:rFonts w:ascii="Times New Roman" w:eastAsia="Times New Roman" w:hAnsi="Times New Roman"/>
      <w:b/>
      <w:bCs/>
      <w:sz w:val="28"/>
      <w:szCs w:val="26"/>
      <w:lang w:eastAsia="sl-SI"/>
    </w:rPr>
  </w:style>
  <w:style w:type="character" w:customStyle="1" w:styleId="Naslov3Char">
    <w:name w:val="Naslov 3 Char"/>
    <w:link w:val="Naslov32"/>
    <w:locked/>
    <w:rsid w:val="003723B0"/>
    <w:rPr>
      <w:rFonts w:ascii="Times New Roman" w:eastAsia="Times New Roman" w:hAnsi="Times New Roman" w:cs="Arial"/>
      <w:b/>
      <w:bCs/>
      <w:sz w:val="28"/>
      <w:szCs w:val="28"/>
    </w:rPr>
  </w:style>
  <w:style w:type="table" w:styleId="LightGrid-Accent2">
    <w:name w:val="Light Grid Accent 2"/>
    <w:basedOn w:val="TableNormal"/>
    <w:uiPriority w:val="62"/>
    <w:rsid w:val="00D152A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Shading-Accent2">
    <w:name w:val="Light Shading Accent 2"/>
    <w:basedOn w:val="TableNormal"/>
    <w:uiPriority w:val="60"/>
    <w:rsid w:val="00465A4C"/>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TOC4">
    <w:name w:val="toc 4"/>
    <w:basedOn w:val="Normal"/>
    <w:next w:val="Normal"/>
    <w:autoRedefine/>
    <w:uiPriority w:val="39"/>
    <w:unhideWhenUsed/>
    <w:rsid w:val="00C341EE"/>
    <w:pPr>
      <w:spacing w:after="100"/>
      <w:ind w:left="660"/>
      <w:jc w:val="left"/>
    </w:pPr>
    <w:rPr>
      <w:rFonts w:asciiTheme="minorHAnsi" w:eastAsiaTheme="minorEastAsia" w:hAnsiTheme="minorHAnsi" w:cstheme="minorBidi"/>
      <w:lang w:eastAsia="sl-SI"/>
    </w:rPr>
  </w:style>
  <w:style w:type="paragraph" w:styleId="TOC5">
    <w:name w:val="toc 5"/>
    <w:basedOn w:val="Normal"/>
    <w:next w:val="Normal"/>
    <w:autoRedefine/>
    <w:uiPriority w:val="39"/>
    <w:unhideWhenUsed/>
    <w:rsid w:val="00C341EE"/>
    <w:pPr>
      <w:spacing w:after="100"/>
      <w:ind w:left="880"/>
      <w:jc w:val="left"/>
    </w:pPr>
    <w:rPr>
      <w:rFonts w:asciiTheme="minorHAnsi" w:eastAsiaTheme="minorEastAsia" w:hAnsiTheme="minorHAnsi" w:cstheme="minorBidi"/>
      <w:lang w:eastAsia="sl-SI"/>
    </w:rPr>
  </w:style>
  <w:style w:type="paragraph" w:styleId="TOC6">
    <w:name w:val="toc 6"/>
    <w:basedOn w:val="Normal"/>
    <w:next w:val="Normal"/>
    <w:autoRedefine/>
    <w:uiPriority w:val="39"/>
    <w:unhideWhenUsed/>
    <w:rsid w:val="00C341EE"/>
    <w:pPr>
      <w:spacing w:after="100"/>
      <w:ind w:left="1100"/>
      <w:jc w:val="left"/>
    </w:pPr>
    <w:rPr>
      <w:rFonts w:asciiTheme="minorHAnsi" w:eastAsiaTheme="minorEastAsia" w:hAnsiTheme="minorHAnsi" w:cstheme="minorBidi"/>
      <w:lang w:eastAsia="sl-SI"/>
    </w:rPr>
  </w:style>
  <w:style w:type="paragraph" w:styleId="TOC7">
    <w:name w:val="toc 7"/>
    <w:basedOn w:val="Normal"/>
    <w:next w:val="Normal"/>
    <w:autoRedefine/>
    <w:uiPriority w:val="39"/>
    <w:unhideWhenUsed/>
    <w:rsid w:val="00C341EE"/>
    <w:pPr>
      <w:spacing w:after="100"/>
      <w:ind w:left="1320"/>
      <w:jc w:val="left"/>
    </w:pPr>
    <w:rPr>
      <w:rFonts w:asciiTheme="minorHAnsi" w:eastAsiaTheme="minorEastAsia" w:hAnsiTheme="minorHAnsi" w:cstheme="minorBidi"/>
      <w:lang w:eastAsia="sl-SI"/>
    </w:rPr>
  </w:style>
  <w:style w:type="paragraph" w:styleId="TOC8">
    <w:name w:val="toc 8"/>
    <w:basedOn w:val="Normal"/>
    <w:next w:val="Normal"/>
    <w:autoRedefine/>
    <w:uiPriority w:val="39"/>
    <w:unhideWhenUsed/>
    <w:rsid w:val="00C341EE"/>
    <w:pPr>
      <w:spacing w:after="100"/>
      <w:ind w:left="1540"/>
      <w:jc w:val="left"/>
    </w:pPr>
    <w:rPr>
      <w:rFonts w:asciiTheme="minorHAnsi" w:eastAsiaTheme="minorEastAsia" w:hAnsiTheme="minorHAnsi" w:cstheme="minorBidi"/>
      <w:lang w:eastAsia="sl-SI"/>
    </w:rPr>
  </w:style>
  <w:style w:type="paragraph" w:styleId="TOC9">
    <w:name w:val="toc 9"/>
    <w:basedOn w:val="Normal"/>
    <w:next w:val="Normal"/>
    <w:autoRedefine/>
    <w:uiPriority w:val="39"/>
    <w:unhideWhenUsed/>
    <w:rsid w:val="00C341EE"/>
    <w:pPr>
      <w:spacing w:after="100"/>
      <w:ind w:left="1760"/>
      <w:jc w:val="left"/>
    </w:pPr>
    <w:rPr>
      <w:rFonts w:asciiTheme="minorHAnsi" w:eastAsiaTheme="minorEastAsia" w:hAnsiTheme="minorHAnsi" w:cstheme="minorBidi"/>
      <w:lang w:eastAsia="sl-SI"/>
    </w:rPr>
  </w:style>
  <w:style w:type="paragraph" w:customStyle="1" w:styleId="abc">
    <w:name w:val="abc"/>
    <w:basedOn w:val="Heading2"/>
    <w:rsid w:val="00EE4E69"/>
    <w:pPr>
      <w:widowControl w:val="0"/>
      <w:numPr>
        <w:numId w:val="7"/>
      </w:numPr>
      <w:spacing w:before="240" w:after="120" w:line="240" w:lineRule="auto"/>
      <w:jc w:val="left"/>
    </w:pPr>
    <w:rPr>
      <w:rFonts w:ascii="Arial" w:hAnsi="Arial"/>
      <w:b w:val="0"/>
      <w:bCs w:val="0"/>
      <w:sz w:val="20"/>
      <w:szCs w:val="20"/>
      <w:lang w:eastAsia="sl-SI"/>
    </w:rPr>
  </w:style>
  <w:style w:type="paragraph" w:customStyle="1" w:styleId="Naslov2">
    <w:name w:val="Naslov2"/>
    <w:basedOn w:val="Normal"/>
    <w:rsid w:val="001A224D"/>
    <w:pPr>
      <w:numPr>
        <w:numId w:val="9"/>
      </w:numPr>
      <w:spacing w:before="500" w:after="420" w:line="240" w:lineRule="auto"/>
    </w:pPr>
    <w:rPr>
      <w:rFonts w:ascii="Times New Roman" w:eastAsia="Times New Roman" w:hAnsi="Times New Roman"/>
      <w:b/>
      <w:caps/>
      <w:sz w:val="32"/>
      <w:szCs w:val="20"/>
    </w:rPr>
  </w:style>
  <w:style w:type="paragraph" w:customStyle="1" w:styleId="Naslov3">
    <w:name w:val="Naslov3"/>
    <w:basedOn w:val="Normal"/>
    <w:next w:val="Normal"/>
    <w:rsid w:val="001A224D"/>
    <w:pPr>
      <w:keepNext/>
      <w:numPr>
        <w:ilvl w:val="2"/>
        <w:numId w:val="8"/>
      </w:numPr>
      <w:spacing w:before="320" w:after="240" w:line="240" w:lineRule="auto"/>
      <w:jc w:val="left"/>
      <w:outlineLvl w:val="1"/>
    </w:pPr>
    <w:rPr>
      <w:rFonts w:ascii="Times New Roman" w:eastAsia="Times New Roman" w:hAnsi="Times New Roman"/>
      <w:b/>
      <w:smallCaps/>
      <w:sz w:val="28"/>
      <w:szCs w:val="20"/>
    </w:rPr>
  </w:style>
  <w:style w:type="paragraph" w:styleId="BodyText">
    <w:name w:val="Body Text"/>
    <w:basedOn w:val="Normal"/>
    <w:link w:val="BodyTextChar"/>
    <w:semiHidden/>
    <w:rsid w:val="001A224D"/>
    <w:pPr>
      <w:spacing w:after="0" w:line="240" w:lineRule="auto"/>
    </w:pPr>
    <w:rPr>
      <w:rFonts w:ascii="Times New Roman" w:eastAsia="Times New Roman" w:hAnsi="Times New Roman"/>
      <w:sz w:val="24"/>
      <w:szCs w:val="20"/>
    </w:rPr>
  </w:style>
  <w:style w:type="character" w:customStyle="1" w:styleId="BodyTextChar">
    <w:name w:val="Body Text Char"/>
    <w:basedOn w:val="DefaultParagraphFont"/>
    <w:link w:val="BodyText"/>
    <w:semiHidden/>
    <w:rsid w:val="001A224D"/>
    <w:rPr>
      <w:rFonts w:ascii="Times New Roman" w:eastAsia="Times New Roman" w:hAnsi="Times New Roman"/>
      <w:sz w:val="24"/>
      <w:lang w:eastAsia="en-US"/>
    </w:rPr>
  </w:style>
  <w:style w:type="table" w:styleId="MediumShading1-Accent6">
    <w:name w:val="Medium Shading 1 Accent 6"/>
    <w:basedOn w:val="TableNormal"/>
    <w:uiPriority w:val="63"/>
    <w:rsid w:val="00BA059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customStyle="1" w:styleId="NAVADEN">
    <w:name w:val="NAVADEN"/>
    <w:basedOn w:val="Normal"/>
    <w:qFormat/>
    <w:rsid w:val="00445C22"/>
    <w:pPr>
      <w:spacing w:after="0" w:line="240" w:lineRule="auto"/>
    </w:pPr>
    <w:rPr>
      <w:rFonts w:ascii="Arial" w:eastAsiaTheme="minorHAnsi" w:hAnsi="Arial" w:cstheme="minorBidi"/>
      <w:sz w:val="20"/>
    </w:rPr>
  </w:style>
  <w:style w:type="table" w:customStyle="1" w:styleId="GridTable5Dark-Accent11">
    <w:name w:val="Grid Table 5 Dark - Accent 11"/>
    <w:basedOn w:val="TableNormal"/>
    <w:uiPriority w:val="50"/>
    <w:rsid w:val="00FD786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41">
    <w:name w:val="Grid Table 5 Dark - Accent 41"/>
    <w:basedOn w:val="TableNormal"/>
    <w:uiPriority w:val="50"/>
    <w:rsid w:val="00B8694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31">
    <w:name w:val="Grid Table 5 Dark - Accent 31"/>
    <w:basedOn w:val="TableNormal"/>
    <w:uiPriority w:val="50"/>
    <w:rsid w:val="006374F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paragraph" w:customStyle="1" w:styleId="BulletPACKT">
    <w:name w:val="Bullet [PACKT]"/>
    <w:basedOn w:val="Normal"/>
    <w:rsid w:val="00EC6CBB"/>
    <w:pPr>
      <w:numPr>
        <w:numId w:val="10"/>
      </w:numPr>
      <w:spacing w:after="0" w:line="295" w:lineRule="auto"/>
    </w:pPr>
    <w:rPr>
      <w:rFonts w:ascii="Times New Roman" w:eastAsia="Batang" w:hAnsi="Times New Roman"/>
      <w:sz w:val="24"/>
      <w:szCs w:val="24"/>
      <w:lang w:eastAsia="ko-KR"/>
    </w:rPr>
  </w:style>
  <w:style w:type="paragraph" w:styleId="Revision">
    <w:name w:val="Revision"/>
    <w:hidden/>
    <w:uiPriority w:val="99"/>
    <w:semiHidden/>
    <w:rsid w:val="000821D8"/>
    <w:rPr>
      <w:sz w:val="22"/>
      <w:szCs w:val="22"/>
      <w:lang w:eastAsia="en-US"/>
    </w:rPr>
  </w:style>
  <w:style w:type="character" w:styleId="FollowedHyperlink">
    <w:name w:val="FollowedHyperlink"/>
    <w:basedOn w:val="DefaultParagraphFont"/>
    <w:uiPriority w:val="99"/>
    <w:semiHidden/>
    <w:unhideWhenUsed/>
    <w:rsid w:val="00723094"/>
    <w:rPr>
      <w:color w:val="800080" w:themeColor="followedHyperlink"/>
      <w:u w:val="single"/>
    </w:rPr>
  </w:style>
  <w:style w:type="paragraph" w:customStyle="1" w:styleId="Navaden1">
    <w:name w:val="Navaden1"/>
    <w:basedOn w:val="Normal"/>
    <w:autoRedefine/>
    <w:qFormat/>
    <w:rsid w:val="001C0082"/>
    <w:pPr>
      <w:spacing w:before="240" w:after="0" w:line="240" w:lineRule="auto"/>
    </w:pPr>
    <w:rPr>
      <w:rFonts w:eastAsia="Times New Roman"/>
      <w:sz w:val="24"/>
      <w:szCs w:val="24"/>
    </w:rPr>
  </w:style>
  <w:style w:type="paragraph" w:customStyle="1" w:styleId="MyBullet">
    <w:name w:val="My Bullet"/>
    <w:basedOn w:val="Normal"/>
    <w:link w:val="MyBulletChar"/>
    <w:autoRedefine/>
    <w:qFormat/>
    <w:rsid w:val="001C0082"/>
    <w:pPr>
      <w:numPr>
        <w:numId w:val="11"/>
      </w:numPr>
      <w:spacing w:before="40" w:after="0" w:line="240" w:lineRule="auto"/>
      <w:ind w:left="714" w:hanging="357"/>
    </w:pPr>
    <w:rPr>
      <w:rFonts w:eastAsia="Times New Roman"/>
      <w:sz w:val="24"/>
      <w:szCs w:val="24"/>
      <w:lang w:eastAsia="sl-SI"/>
    </w:rPr>
  </w:style>
  <w:style w:type="character" w:customStyle="1" w:styleId="MyBulletChar">
    <w:name w:val="My Bullet Char"/>
    <w:basedOn w:val="DefaultParagraphFont"/>
    <w:link w:val="MyBullet"/>
    <w:rsid w:val="001C0082"/>
    <w:rPr>
      <w:rFonts w:eastAsia="Times New Roman"/>
      <w:sz w:val="24"/>
      <w:szCs w:val="24"/>
    </w:rPr>
  </w:style>
  <w:style w:type="character" w:customStyle="1" w:styleId="articleparagraph">
    <w:name w:val="articleparagraph"/>
    <w:basedOn w:val="DefaultParagraphFont"/>
    <w:rsid w:val="001C0082"/>
  </w:style>
  <w:style w:type="character" w:styleId="UnresolvedMention">
    <w:name w:val="Unresolved Mention"/>
    <w:basedOn w:val="DefaultParagraphFont"/>
    <w:uiPriority w:val="99"/>
    <w:semiHidden/>
    <w:unhideWhenUsed/>
    <w:rsid w:val="00BB1D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79151">
      <w:bodyDiv w:val="1"/>
      <w:marLeft w:val="0"/>
      <w:marRight w:val="0"/>
      <w:marTop w:val="0"/>
      <w:marBottom w:val="0"/>
      <w:divBdr>
        <w:top w:val="none" w:sz="0" w:space="0" w:color="auto"/>
        <w:left w:val="none" w:sz="0" w:space="0" w:color="auto"/>
        <w:bottom w:val="none" w:sz="0" w:space="0" w:color="auto"/>
        <w:right w:val="none" w:sz="0" w:space="0" w:color="auto"/>
      </w:divBdr>
    </w:div>
    <w:div w:id="110173986">
      <w:bodyDiv w:val="1"/>
      <w:marLeft w:val="0"/>
      <w:marRight w:val="0"/>
      <w:marTop w:val="0"/>
      <w:marBottom w:val="0"/>
      <w:divBdr>
        <w:top w:val="none" w:sz="0" w:space="0" w:color="auto"/>
        <w:left w:val="none" w:sz="0" w:space="0" w:color="auto"/>
        <w:bottom w:val="none" w:sz="0" w:space="0" w:color="auto"/>
        <w:right w:val="none" w:sz="0" w:space="0" w:color="auto"/>
      </w:divBdr>
    </w:div>
    <w:div w:id="136460922">
      <w:bodyDiv w:val="1"/>
      <w:marLeft w:val="0"/>
      <w:marRight w:val="0"/>
      <w:marTop w:val="0"/>
      <w:marBottom w:val="0"/>
      <w:divBdr>
        <w:top w:val="none" w:sz="0" w:space="0" w:color="auto"/>
        <w:left w:val="none" w:sz="0" w:space="0" w:color="auto"/>
        <w:bottom w:val="none" w:sz="0" w:space="0" w:color="auto"/>
        <w:right w:val="none" w:sz="0" w:space="0" w:color="auto"/>
      </w:divBdr>
    </w:div>
    <w:div w:id="171071706">
      <w:bodyDiv w:val="1"/>
      <w:marLeft w:val="0"/>
      <w:marRight w:val="0"/>
      <w:marTop w:val="0"/>
      <w:marBottom w:val="0"/>
      <w:divBdr>
        <w:top w:val="none" w:sz="0" w:space="0" w:color="auto"/>
        <w:left w:val="none" w:sz="0" w:space="0" w:color="auto"/>
        <w:bottom w:val="none" w:sz="0" w:space="0" w:color="auto"/>
        <w:right w:val="none" w:sz="0" w:space="0" w:color="auto"/>
      </w:divBdr>
    </w:div>
    <w:div w:id="184293043">
      <w:bodyDiv w:val="1"/>
      <w:marLeft w:val="0"/>
      <w:marRight w:val="0"/>
      <w:marTop w:val="0"/>
      <w:marBottom w:val="0"/>
      <w:divBdr>
        <w:top w:val="none" w:sz="0" w:space="0" w:color="auto"/>
        <w:left w:val="none" w:sz="0" w:space="0" w:color="auto"/>
        <w:bottom w:val="none" w:sz="0" w:space="0" w:color="auto"/>
        <w:right w:val="none" w:sz="0" w:space="0" w:color="auto"/>
      </w:divBdr>
    </w:div>
    <w:div w:id="230586203">
      <w:bodyDiv w:val="1"/>
      <w:marLeft w:val="0"/>
      <w:marRight w:val="0"/>
      <w:marTop w:val="0"/>
      <w:marBottom w:val="0"/>
      <w:divBdr>
        <w:top w:val="none" w:sz="0" w:space="0" w:color="auto"/>
        <w:left w:val="none" w:sz="0" w:space="0" w:color="auto"/>
        <w:bottom w:val="none" w:sz="0" w:space="0" w:color="auto"/>
        <w:right w:val="none" w:sz="0" w:space="0" w:color="auto"/>
      </w:divBdr>
    </w:div>
    <w:div w:id="268242552">
      <w:bodyDiv w:val="1"/>
      <w:marLeft w:val="0"/>
      <w:marRight w:val="0"/>
      <w:marTop w:val="0"/>
      <w:marBottom w:val="0"/>
      <w:divBdr>
        <w:top w:val="none" w:sz="0" w:space="0" w:color="auto"/>
        <w:left w:val="none" w:sz="0" w:space="0" w:color="auto"/>
        <w:bottom w:val="none" w:sz="0" w:space="0" w:color="auto"/>
        <w:right w:val="none" w:sz="0" w:space="0" w:color="auto"/>
      </w:divBdr>
    </w:div>
    <w:div w:id="272398087">
      <w:bodyDiv w:val="1"/>
      <w:marLeft w:val="0"/>
      <w:marRight w:val="0"/>
      <w:marTop w:val="0"/>
      <w:marBottom w:val="0"/>
      <w:divBdr>
        <w:top w:val="none" w:sz="0" w:space="0" w:color="auto"/>
        <w:left w:val="none" w:sz="0" w:space="0" w:color="auto"/>
        <w:bottom w:val="none" w:sz="0" w:space="0" w:color="auto"/>
        <w:right w:val="none" w:sz="0" w:space="0" w:color="auto"/>
      </w:divBdr>
    </w:div>
    <w:div w:id="305932704">
      <w:bodyDiv w:val="1"/>
      <w:marLeft w:val="0"/>
      <w:marRight w:val="0"/>
      <w:marTop w:val="0"/>
      <w:marBottom w:val="0"/>
      <w:divBdr>
        <w:top w:val="none" w:sz="0" w:space="0" w:color="auto"/>
        <w:left w:val="none" w:sz="0" w:space="0" w:color="auto"/>
        <w:bottom w:val="none" w:sz="0" w:space="0" w:color="auto"/>
        <w:right w:val="none" w:sz="0" w:space="0" w:color="auto"/>
      </w:divBdr>
    </w:div>
    <w:div w:id="459342470">
      <w:bodyDiv w:val="1"/>
      <w:marLeft w:val="0"/>
      <w:marRight w:val="0"/>
      <w:marTop w:val="0"/>
      <w:marBottom w:val="0"/>
      <w:divBdr>
        <w:top w:val="none" w:sz="0" w:space="0" w:color="auto"/>
        <w:left w:val="none" w:sz="0" w:space="0" w:color="auto"/>
        <w:bottom w:val="none" w:sz="0" w:space="0" w:color="auto"/>
        <w:right w:val="none" w:sz="0" w:space="0" w:color="auto"/>
      </w:divBdr>
    </w:div>
    <w:div w:id="481586355">
      <w:bodyDiv w:val="1"/>
      <w:marLeft w:val="0"/>
      <w:marRight w:val="0"/>
      <w:marTop w:val="0"/>
      <w:marBottom w:val="0"/>
      <w:divBdr>
        <w:top w:val="none" w:sz="0" w:space="0" w:color="auto"/>
        <w:left w:val="none" w:sz="0" w:space="0" w:color="auto"/>
        <w:bottom w:val="none" w:sz="0" w:space="0" w:color="auto"/>
        <w:right w:val="none" w:sz="0" w:space="0" w:color="auto"/>
      </w:divBdr>
    </w:div>
    <w:div w:id="514420537">
      <w:bodyDiv w:val="1"/>
      <w:marLeft w:val="0"/>
      <w:marRight w:val="0"/>
      <w:marTop w:val="0"/>
      <w:marBottom w:val="0"/>
      <w:divBdr>
        <w:top w:val="none" w:sz="0" w:space="0" w:color="auto"/>
        <w:left w:val="none" w:sz="0" w:space="0" w:color="auto"/>
        <w:bottom w:val="none" w:sz="0" w:space="0" w:color="auto"/>
        <w:right w:val="none" w:sz="0" w:space="0" w:color="auto"/>
      </w:divBdr>
    </w:div>
    <w:div w:id="515267104">
      <w:bodyDiv w:val="1"/>
      <w:marLeft w:val="0"/>
      <w:marRight w:val="0"/>
      <w:marTop w:val="0"/>
      <w:marBottom w:val="0"/>
      <w:divBdr>
        <w:top w:val="none" w:sz="0" w:space="0" w:color="auto"/>
        <w:left w:val="none" w:sz="0" w:space="0" w:color="auto"/>
        <w:bottom w:val="none" w:sz="0" w:space="0" w:color="auto"/>
        <w:right w:val="none" w:sz="0" w:space="0" w:color="auto"/>
      </w:divBdr>
    </w:div>
    <w:div w:id="537820385">
      <w:bodyDiv w:val="1"/>
      <w:marLeft w:val="0"/>
      <w:marRight w:val="0"/>
      <w:marTop w:val="0"/>
      <w:marBottom w:val="0"/>
      <w:divBdr>
        <w:top w:val="none" w:sz="0" w:space="0" w:color="auto"/>
        <w:left w:val="none" w:sz="0" w:space="0" w:color="auto"/>
        <w:bottom w:val="none" w:sz="0" w:space="0" w:color="auto"/>
        <w:right w:val="none" w:sz="0" w:space="0" w:color="auto"/>
      </w:divBdr>
    </w:div>
    <w:div w:id="563952531">
      <w:bodyDiv w:val="1"/>
      <w:marLeft w:val="0"/>
      <w:marRight w:val="0"/>
      <w:marTop w:val="0"/>
      <w:marBottom w:val="0"/>
      <w:divBdr>
        <w:top w:val="none" w:sz="0" w:space="0" w:color="auto"/>
        <w:left w:val="none" w:sz="0" w:space="0" w:color="auto"/>
        <w:bottom w:val="none" w:sz="0" w:space="0" w:color="auto"/>
        <w:right w:val="none" w:sz="0" w:space="0" w:color="auto"/>
      </w:divBdr>
    </w:div>
    <w:div w:id="621687421">
      <w:bodyDiv w:val="1"/>
      <w:marLeft w:val="0"/>
      <w:marRight w:val="0"/>
      <w:marTop w:val="0"/>
      <w:marBottom w:val="0"/>
      <w:divBdr>
        <w:top w:val="none" w:sz="0" w:space="0" w:color="auto"/>
        <w:left w:val="none" w:sz="0" w:space="0" w:color="auto"/>
        <w:bottom w:val="none" w:sz="0" w:space="0" w:color="auto"/>
        <w:right w:val="none" w:sz="0" w:space="0" w:color="auto"/>
      </w:divBdr>
    </w:div>
    <w:div w:id="730226221">
      <w:bodyDiv w:val="1"/>
      <w:marLeft w:val="0"/>
      <w:marRight w:val="0"/>
      <w:marTop w:val="0"/>
      <w:marBottom w:val="0"/>
      <w:divBdr>
        <w:top w:val="none" w:sz="0" w:space="0" w:color="auto"/>
        <w:left w:val="none" w:sz="0" w:space="0" w:color="auto"/>
        <w:bottom w:val="none" w:sz="0" w:space="0" w:color="auto"/>
        <w:right w:val="none" w:sz="0" w:space="0" w:color="auto"/>
      </w:divBdr>
    </w:div>
    <w:div w:id="794561385">
      <w:bodyDiv w:val="1"/>
      <w:marLeft w:val="0"/>
      <w:marRight w:val="0"/>
      <w:marTop w:val="0"/>
      <w:marBottom w:val="0"/>
      <w:divBdr>
        <w:top w:val="none" w:sz="0" w:space="0" w:color="auto"/>
        <w:left w:val="none" w:sz="0" w:space="0" w:color="auto"/>
        <w:bottom w:val="none" w:sz="0" w:space="0" w:color="auto"/>
        <w:right w:val="none" w:sz="0" w:space="0" w:color="auto"/>
      </w:divBdr>
    </w:div>
    <w:div w:id="836110582">
      <w:bodyDiv w:val="1"/>
      <w:marLeft w:val="0"/>
      <w:marRight w:val="0"/>
      <w:marTop w:val="0"/>
      <w:marBottom w:val="0"/>
      <w:divBdr>
        <w:top w:val="none" w:sz="0" w:space="0" w:color="auto"/>
        <w:left w:val="none" w:sz="0" w:space="0" w:color="auto"/>
        <w:bottom w:val="none" w:sz="0" w:space="0" w:color="auto"/>
        <w:right w:val="none" w:sz="0" w:space="0" w:color="auto"/>
      </w:divBdr>
      <w:divsChild>
        <w:div w:id="1876192330">
          <w:marLeft w:val="547"/>
          <w:marRight w:val="0"/>
          <w:marTop w:val="110"/>
          <w:marBottom w:val="0"/>
          <w:divBdr>
            <w:top w:val="none" w:sz="0" w:space="0" w:color="auto"/>
            <w:left w:val="none" w:sz="0" w:space="0" w:color="auto"/>
            <w:bottom w:val="none" w:sz="0" w:space="0" w:color="auto"/>
            <w:right w:val="none" w:sz="0" w:space="0" w:color="auto"/>
          </w:divBdr>
        </w:div>
        <w:div w:id="112015793">
          <w:marLeft w:val="1166"/>
          <w:marRight w:val="0"/>
          <w:marTop w:val="96"/>
          <w:marBottom w:val="0"/>
          <w:divBdr>
            <w:top w:val="none" w:sz="0" w:space="0" w:color="auto"/>
            <w:left w:val="none" w:sz="0" w:space="0" w:color="auto"/>
            <w:bottom w:val="none" w:sz="0" w:space="0" w:color="auto"/>
            <w:right w:val="none" w:sz="0" w:space="0" w:color="auto"/>
          </w:divBdr>
        </w:div>
        <w:div w:id="1258372207">
          <w:marLeft w:val="1166"/>
          <w:marRight w:val="0"/>
          <w:marTop w:val="96"/>
          <w:marBottom w:val="0"/>
          <w:divBdr>
            <w:top w:val="none" w:sz="0" w:space="0" w:color="auto"/>
            <w:left w:val="none" w:sz="0" w:space="0" w:color="auto"/>
            <w:bottom w:val="none" w:sz="0" w:space="0" w:color="auto"/>
            <w:right w:val="none" w:sz="0" w:space="0" w:color="auto"/>
          </w:divBdr>
        </w:div>
        <w:div w:id="1039818209">
          <w:marLeft w:val="547"/>
          <w:marRight w:val="0"/>
          <w:marTop w:val="110"/>
          <w:marBottom w:val="0"/>
          <w:divBdr>
            <w:top w:val="none" w:sz="0" w:space="0" w:color="auto"/>
            <w:left w:val="none" w:sz="0" w:space="0" w:color="auto"/>
            <w:bottom w:val="none" w:sz="0" w:space="0" w:color="auto"/>
            <w:right w:val="none" w:sz="0" w:space="0" w:color="auto"/>
          </w:divBdr>
        </w:div>
        <w:div w:id="1927156132">
          <w:marLeft w:val="1166"/>
          <w:marRight w:val="0"/>
          <w:marTop w:val="96"/>
          <w:marBottom w:val="0"/>
          <w:divBdr>
            <w:top w:val="none" w:sz="0" w:space="0" w:color="auto"/>
            <w:left w:val="none" w:sz="0" w:space="0" w:color="auto"/>
            <w:bottom w:val="none" w:sz="0" w:space="0" w:color="auto"/>
            <w:right w:val="none" w:sz="0" w:space="0" w:color="auto"/>
          </w:divBdr>
        </w:div>
        <w:div w:id="145754463">
          <w:marLeft w:val="1166"/>
          <w:marRight w:val="0"/>
          <w:marTop w:val="96"/>
          <w:marBottom w:val="0"/>
          <w:divBdr>
            <w:top w:val="none" w:sz="0" w:space="0" w:color="auto"/>
            <w:left w:val="none" w:sz="0" w:space="0" w:color="auto"/>
            <w:bottom w:val="none" w:sz="0" w:space="0" w:color="auto"/>
            <w:right w:val="none" w:sz="0" w:space="0" w:color="auto"/>
          </w:divBdr>
        </w:div>
        <w:div w:id="844439341">
          <w:marLeft w:val="547"/>
          <w:marRight w:val="0"/>
          <w:marTop w:val="110"/>
          <w:marBottom w:val="0"/>
          <w:divBdr>
            <w:top w:val="none" w:sz="0" w:space="0" w:color="auto"/>
            <w:left w:val="none" w:sz="0" w:space="0" w:color="auto"/>
            <w:bottom w:val="none" w:sz="0" w:space="0" w:color="auto"/>
            <w:right w:val="none" w:sz="0" w:space="0" w:color="auto"/>
          </w:divBdr>
        </w:div>
        <w:div w:id="1481266261">
          <w:marLeft w:val="1166"/>
          <w:marRight w:val="0"/>
          <w:marTop w:val="96"/>
          <w:marBottom w:val="0"/>
          <w:divBdr>
            <w:top w:val="none" w:sz="0" w:space="0" w:color="auto"/>
            <w:left w:val="none" w:sz="0" w:space="0" w:color="auto"/>
            <w:bottom w:val="none" w:sz="0" w:space="0" w:color="auto"/>
            <w:right w:val="none" w:sz="0" w:space="0" w:color="auto"/>
          </w:divBdr>
        </w:div>
        <w:div w:id="44765053">
          <w:marLeft w:val="547"/>
          <w:marRight w:val="0"/>
          <w:marTop w:val="110"/>
          <w:marBottom w:val="0"/>
          <w:divBdr>
            <w:top w:val="none" w:sz="0" w:space="0" w:color="auto"/>
            <w:left w:val="none" w:sz="0" w:space="0" w:color="auto"/>
            <w:bottom w:val="none" w:sz="0" w:space="0" w:color="auto"/>
            <w:right w:val="none" w:sz="0" w:space="0" w:color="auto"/>
          </w:divBdr>
        </w:div>
      </w:divsChild>
    </w:div>
    <w:div w:id="851384564">
      <w:bodyDiv w:val="1"/>
      <w:marLeft w:val="0"/>
      <w:marRight w:val="0"/>
      <w:marTop w:val="0"/>
      <w:marBottom w:val="0"/>
      <w:divBdr>
        <w:top w:val="none" w:sz="0" w:space="0" w:color="auto"/>
        <w:left w:val="none" w:sz="0" w:space="0" w:color="auto"/>
        <w:bottom w:val="none" w:sz="0" w:space="0" w:color="auto"/>
        <w:right w:val="none" w:sz="0" w:space="0" w:color="auto"/>
      </w:divBdr>
    </w:div>
    <w:div w:id="872226849">
      <w:bodyDiv w:val="1"/>
      <w:marLeft w:val="0"/>
      <w:marRight w:val="0"/>
      <w:marTop w:val="0"/>
      <w:marBottom w:val="0"/>
      <w:divBdr>
        <w:top w:val="none" w:sz="0" w:space="0" w:color="auto"/>
        <w:left w:val="none" w:sz="0" w:space="0" w:color="auto"/>
        <w:bottom w:val="none" w:sz="0" w:space="0" w:color="auto"/>
        <w:right w:val="none" w:sz="0" w:space="0" w:color="auto"/>
      </w:divBdr>
    </w:div>
    <w:div w:id="882520027">
      <w:bodyDiv w:val="1"/>
      <w:marLeft w:val="0"/>
      <w:marRight w:val="0"/>
      <w:marTop w:val="0"/>
      <w:marBottom w:val="0"/>
      <w:divBdr>
        <w:top w:val="none" w:sz="0" w:space="0" w:color="auto"/>
        <w:left w:val="none" w:sz="0" w:space="0" w:color="auto"/>
        <w:bottom w:val="none" w:sz="0" w:space="0" w:color="auto"/>
        <w:right w:val="none" w:sz="0" w:space="0" w:color="auto"/>
      </w:divBdr>
    </w:div>
    <w:div w:id="938835218">
      <w:bodyDiv w:val="1"/>
      <w:marLeft w:val="0"/>
      <w:marRight w:val="0"/>
      <w:marTop w:val="0"/>
      <w:marBottom w:val="0"/>
      <w:divBdr>
        <w:top w:val="none" w:sz="0" w:space="0" w:color="auto"/>
        <w:left w:val="none" w:sz="0" w:space="0" w:color="auto"/>
        <w:bottom w:val="none" w:sz="0" w:space="0" w:color="auto"/>
        <w:right w:val="none" w:sz="0" w:space="0" w:color="auto"/>
      </w:divBdr>
    </w:div>
    <w:div w:id="941257233">
      <w:bodyDiv w:val="1"/>
      <w:marLeft w:val="0"/>
      <w:marRight w:val="0"/>
      <w:marTop w:val="0"/>
      <w:marBottom w:val="0"/>
      <w:divBdr>
        <w:top w:val="none" w:sz="0" w:space="0" w:color="auto"/>
        <w:left w:val="none" w:sz="0" w:space="0" w:color="auto"/>
        <w:bottom w:val="none" w:sz="0" w:space="0" w:color="auto"/>
        <w:right w:val="none" w:sz="0" w:space="0" w:color="auto"/>
      </w:divBdr>
    </w:div>
    <w:div w:id="1063604612">
      <w:bodyDiv w:val="1"/>
      <w:marLeft w:val="0"/>
      <w:marRight w:val="0"/>
      <w:marTop w:val="0"/>
      <w:marBottom w:val="0"/>
      <w:divBdr>
        <w:top w:val="none" w:sz="0" w:space="0" w:color="auto"/>
        <w:left w:val="none" w:sz="0" w:space="0" w:color="auto"/>
        <w:bottom w:val="none" w:sz="0" w:space="0" w:color="auto"/>
        <w:right w:val="none" w:sz="0" w:space="0" w:color="auto"/>
      </w:divBdr>
    </w:div>
    <w:div w:id="1070496989">
      <w:bodyDiv w:val="1"/>
      <w:marLeft w:val="0"/>
      <w:marRight w:val="0"/>
      <w:marTop w:val="0"/>
      <w:marBottom w:val="0"/>
      <w:divBdr>
        <w:top w:val="none" w:sz="0" w:space="0" w:color="auto"/>
        <w:left w:val="none" w:sz="0" w:space="0" w:color="auto"/>
        <w:bottom w:val="none" w:sz="0" w:space="0" w:color="auto"/>
        <w:right w:val="none" w:sz="0" w:space="0" w:color="auto"/>
      </w:divBdr>
    </w:div>
    <w:div w:id="1123500221">
      <w:bodyDiv w:val="1"/>
      <w:marLeft w:val="0"/>
      <w:marRight w:val="0"/>
      <w:marTop w:val="0"/>
      <w:marBottom w:val="0"/>
      <w:divBdr>
        <w:top w:val="none" w:sz="0" w:space="0" w:color="auto"/>
        <w:left w:val="none" w:sz="0" w:space="0" w:color="auto"/>
        <w:bottom w:val="none" w:sz="0" w:space="0" w:color="auto"/>
        <w:right w:val="none" w:sz="0" w:space="0" w:color="auto"/>
      </w:divBdr>
    </w:div>
    <w:div w:id="1128546340">
      <w:bodyDiv w:val="1"/>
      <w:marLeft w:val="0"/>
      <w:marRight w:val="0"/>
      <w:marTop w:val="0"/>
      <w:marBottom w:val="0"/>
      <w:divBdr>
        <w:top w:val="none" w:sz="0" w:space="0" w:color="auto"/>
        <w:left w:val="none" w:sz="0" w:space="0" w:color="auto"/>
        <w:bottom w:val="none" w:sz="0" w:space="0" w:color="auto"/>
        <w:right w:val="none" w:sz="0" w:space="0" w:color="auto"/>
      </w:divBdr>
    </w:div>
    <w:div w:id="1181045891">
      <w:bodyDiv w:val="1"/>
      <w:marLeft w:val="0"/>
      <w:marRight w:val="0"/>
      <w:marTop w:val="0"/>
      <w:marBottom w:val="0"/>
      <w:divBdr>
        <w:top w:val="none" w:sz="0" w:space="0" w:color="auto"/>
        <w:left w:val="none" w:sz="0" w:space="0" w:color="auto"/>
        <w:bottom w:val="none" w:sz="0" w:space="0" w:color="auto"/>
        <w:right w:val="none" w:sz="0" w:space="0" w:color="auto"/>
      </w:divBdr>
    </w:div>
    <w:div w:id="1190266384">
      <w:bodyDiv w:val="1"/>
      <w:marLeft w:val="0"/>
      <w:marRight w:val="0"/>
      <w:marTop w:val="0"/>
      <w:marBottom w:val="0"/>
      <w:divBdr>
        <w:top w:val="none" w:sz="0" w:space="0" w:color="auto"/>
        <w:left w:val="none" w:sz="0" w:space="0" w:color="auto"/>
        <w:bottom w:val="none" w:sz="0" w:space="0" w:color="auto"/>
        <w:right w:val="none" w:sz="0" w:space="0" w:color="auto"/>
      </w:divBdr>
    </w:div>
    <w:div w:id="1214079102">
      <w:bodyDiv w:val="1"/>
      <w:marLeft w:val="0"/>
      <w:marRight w:val="0"/>
      <w:marTop w:val="0"/>
      <w:marBottom w:val="0"/>
      <w:divBdr>
        <w:top w:val="none" w:sz="0" w:space="0" w:color="auto"/>
        <w:left w:val="none" w:sz="0" w:space="0" w:color="auto"/>
        <w:bottom w:val="none" w:sz="0" w:space="0" w:color="auto"/>
        <w:right w:val="none" w:sz="0" w:space="0" w:color="auto"/>
      </w:divBdr>
    </w:div>
    <w:div w:id="1216551781">
      <w:bodyDiv w:val="1"/>
      <w:marLeft w:val="0"/>
      <w:marRight w:val="0"/>
      <w:marTop w:val="0"/>
      <w:marBottom w:val="0"/>
      <w:divBdr>
        <w:top w:val="none" w:sz="0" w:space="0" w:color="auto"/>
        <w:left w:val="none" w:sz="0" w:space="0" w:color="auto"/>
        <w:bottom w:val="none" w:sz="0" w:space="0" w:color="auto"/>
        <w:right w:val="none" w:sz="0" w:space="0" w:color="auto"/>
      </w:divBdr>
    </w:div>
    <w:div w:id="1348026188">
      <w:bodyDiv w:val="1"/>
      <w:marLeft w:val="0"/>
      <w:marRight w:val="0"/>
      <w:marTop w:val="0"/>
      <w:marBottom w:val="0"/>
      <w:divBdr>
        <w:top w:val="none" w:sz="0" w:space="0" w:color="auto"/>
        <w:left w:val="none" w:sz="0" w:space="0" w:color="auto"/>
        <w:bottom w:val="none" w:sz="0" w:space="0" w:color="auto"/>
        <w:right w:val="none" w:sz="0" w:space="0" w:color="auto"/>
      </w:divBdr>
    </w:div>
    <w:div w:id="1372806048">
      <w:bodyDiv w:val="1"/>
      <w:marLeft w:val="0"/>
      <w:marRight w:val="0"/>
      <w:marTop w:val="0"/>
      <w:marBottom w:val="0"/>
      <w:divBdr>
        <w:top w:val="none" w:sz="0" w:space="0" w:color="auto"/>
        <w:left w:val="none" w:sz="0" w:space="0" w:color="auto"/>
        <w:bottom w:val="none" w:sz="0" w:space="0" w:color="auto"/>
        <w:right w:val="none" w:sz="0" w:space="0" w:color="auto"/>
      </w:divBdr>
    </w:div>
    <w:div w:id="1394162789">
      <w:bodyDiv w:val="1"/>
      <w:marLeft w:val="0"/>
      <w:marRight w:val="0"/>
      <w:marTop w:val="0"/>
      <w:marBottom w:val="0"/>
      <w:divBdr>
        <w:top w:val="none" w:sz="0" w:space="0" w:color="auto"/>
        <w:left w:val="none" w:sz="0" w:space="0" w:color="auto"/>
        <w:bottom w:val="none" w:sz="0" w:space="0" w:color="auto"/>
        <w:right w:val="none" w:sz="0" w:space="0" w:color="auto"/>
      </w:divBdr>
    </w:div>
    <w:div w:id="1394349950">
      <w:bodyDiv w:val="1"/>
      <w:marLeft w:val="0"/>
      <w:marRight w:val="0"/>
      <w:marTop w:val="0"/>
      <w:marBottom w:val="0"/>
      <w:divBdr>
        <w:top w:val="none" w:sz="0" w:space="0" w:color="auto"/>
        <w:left w:val="none" w:sz="0" w:space="0" w:color="auto"/>
        <w:bottom w:val="none" w:sz="0" w:space="0" w:color="auto"/>
        <w:right w:val="none" w:sz="0" w:space="0" w:color="auto"/>
      </w:divBdr>
    </w:div>
    <w:div w:id="1421370087">
      <w:bodyDiv w:val="1"/>
      <w:marLeft w:val="0"/>
      <w:marRight w:val="0"/>
      <w:marTop w:val="0"/>
      <w:marBottom w:val="0"/>
      <w:divBdr>
        <w:top w:val="none" w:sz="0" w:space="0" w:color="auto"/>
        <w:left w:val="none" w:sz="0" w:space="0" w:color="auto"/>
        <w:bottom w:val="none" w:sz="0" w:space="0" w:color="auto"/>
        <w:right w:val="none" w:sz="0" w:space="0" w:color="auto"/>
      </w:divBdr>
    </w:div>
    <w:div w:id="1477648491">
      <w:bodyDiv w:val="1"/>
      <w:marLeft w:val="0"/>
      <w:marRight w:val="0"/>
      <w:marTop w:val="0"/>
      <w:marBottom w:val="0"/>
      <w:divBdr>
        <w:top w:val="none" w:sz="0" w:space="0" w:color="auto"/>
        <w:left w:val="none" w:sz="0" w:space="0" w:color="auto"/>
        <w:bottom w:val="none" w:sz="0" w:space="0" w:color="auto"/>
        <w:right w:val="none" w:sz="0" w:space="0" w:color="auto"/>
      </w:divBdr>
    </w:div>
    <w:div w:id="1508179972">
      <w:bodyDiv w:val="1"/>
      <w:marLeft w:val="0"/>
      <w:marRight w:val="0"/>
      <w:marTop w:val="0"/>
      <w:marBottom w:val="0"/>
      <w:divBdr>
        <w:top w:val="none" w:sz="0" w:space="0" w:color="auto"/>
        <w:left w:val="none" w:sz="0" w:space="0" w:color="auto"/>
        <w:bottom w:val="none" w:sz="0" w:space="0" w:color="auto"/>
        <w:right w:val="none" w:sz="0" w:space="0" w:color="auto"/>
      </w:divBdr>
    </w:div>
    <w:div w:id="1535655648">
      <w:bodyDiv w:val="1"/>
      <w:marLeft w:val="0"/>
      <w:marRight w:val="0"/>
      <w:marTop w:val="0"/>
      <w:marBottom w:val="0"/>
      <w:divBdr>
        <w:top w:val="none" w:sz="0" w:space="0" w:color="auto"/>
        <w:left w:val="none" w:sz="0" w:space="0" w:color="auto"/>
        <w:bottom w:val="none" w:sz="0" w:space="0" w:color="auto"/>
        <w:right w:val="none" w:sz="0" w:space="0" w:color="auto"/>
      </w:divBdr>
    </w:div>
    <w:div w:id="1563441748">
      <w:bodyDiv w:val="1"/>
      <w:marLeft w:val="0"/>
      <w:marRight w:val="0"/>
      <w:marTop w:val="0"/>
      <w:marBottom w:val="0"/>
      <w:divBdr>
        <w:top w:val="none" w:sz="0" w:space="0" w:color="auto"/>
        <w:left w:val="none" w:sz="0" w:space="0" w:color="auto"/>
        <w:bottom w:val="none" w:sz="0" w:space="0" w:color="auto"/>
        <w:right w:val="none" w:sz="0" w:space="0" w:color="auto"/>
      </w:divBdr>
    </w:div>
    <w:div w:id="1579442535">
      <w:bodyDiv w:val="1"/>
      <w:marLeft w:val="0"/>
      <w:marRight w:val="0"/>
      <w:marTop w:val="0"/>
      <w:marBottom w:val="0"/>
      <w:divBdr>
        <w:top w:val="none" w:sz="0" w:space="0" w:color="auto"/>
        <w:left w:val="none" w:sz="0" w:space="0" w:color="auto"/>
        <w:bottom w:val="none" w:sz="0" w:space="0" w:color="auto"/>
        <w:right w:val="none" w:sz="0" w:space="0" w:color="auto"/>
      </w:divBdr>
    </w:div>
    <w:div w:id="1593586922">
      <w:bodyDiv w:val="1"/>
      <w:marLeft w:val="0"/>
      <w:marRight w:val="0"/>
      <w:marTop w:val="0"/>
      <w:marBottom w:val="0"/>
      <w:divBdr>
        <w:top w:val="none" w:sz="0" w:space="0" w:color="auto"/>
        <w:left w:val="none" w:sz="0" w:space="0" w:color="auto"/>
        <w:bottom w:val="none" w:sz="0" w:space="0" w:color="auto"/>
        <w:right w:val="none" w:sz="0" w:space="0" w:color="auto"/>
      </w:divBdr>
    </w:div>
    <w:div w:id="1607813110">
      <w:bodyDiv w:val="1"/>
      <w:marLeft w:val="0"/>
      <w:marRight w:val="0"/>
      <w:marTop w:val="0"/>
      <w:marBottom w:val="0"/>
      <w:divBdr>
        <w:top w:val="none" w:sz="0" w:space="0" w:color="auto"/>
        <w:left w:val="none" w:sz="0" w:space="0" w:color="auto"/>
        <w:bottom w:val="none" w:sz="0" w:space="0" w:color="auto"/>
        <w:right w:val="none" w:sz="0" w:space="0" w:color="auto"/>
      </w:divBdr>
    </w:div>
    <w:div w:id="1636325976">
      <w:bodyDiv w:val="1"/>
      <w:marLeft w:val="0"/>
      <w:marRight w:val="0"/>
      <w:marTop w:val="0"/>
      <w:marBottom w:val="0"/>
      <w:divBdr>
        <w:top w:val="none" w:sz="0" w:space="0" w:color="auto"/>
        <w:left w:val="none" w:sz="0" w:space="0" w:color="auto"/>
        <w:bottom w:val="none" w:sz="0" w:space="0" w:color="auto"/>
        <w:right w:val="none" w:sz="0" w:space="0" w:color="auto"/>
      </w:divBdr>
    </w:div>
    <w:div w:id="1677685145">
      <w:bodyDiv w:val="1"/>
      <w:marLeft w:val="0"/>
      <w:marRight w:val="0"/>
      <w:marTop w:val="0"/>
      <w:marBottom w:val="0"/>
      <w:divBdr>
        <w:top w:val="none" w:sz="0" w:space="0" w:color="auto"/>
        <w:left w:val="none" w:sz="0" w:space="0" w:color="auto"/>
        <w:bottom w:val="none" w:sz="0" w:space="0" w:color="auto"/>
        <w:right w:val="none" w:sz="0" w:space="0" w:color="auto"/>
      </w:divBdr>
    </w:div>
    <w:div w:id="1740057252">
      <w:bodyDiv w:val="1"/>
      <w:marLeft w:val="0"/>
      <w:marRight w:val="0"/>
      <w:marTop w:val="0"/>
      <w:marBottom w:val="0"/>
      <w:divBdr>
        <w:top w:val="none" w:sz="0" w:space="0" w:color="auto"/>
        <w:left w:val="none" w:sz="0" w:space="0" w:color="auto"/>
        <w:bottom w:val="none" w:sz="0" w:space="0" w:color="auto"/>
        <w:right w:val="none" w:sz="0" w:space="0" w:color="auto"/>
      </w:divBdr>
    </w:div>
    <w:div w:id="1742869751">
      <w:bodyDiv w:val="1"/>
      <w:marLeft w:val="0"/>
      <w:marRight w:val="0"/>
      <w:marTop w:val="0"/>
      <w:marBottom w:val="0"/>
      <w:divBdr>
        <w:top w:val="none" w:sz="0" w:space="0" w:color="auto"/>
        <w:left w:val="none" w:sz="0" w:space="0" w:color="auto"/>
        <w:bottom w:val="none" w:sz="0" w:space="0" w:color="auto"/>
        <w:right w:val="none" w:sz="0" w:space="0" w:color="auto"/>
      </w:divBdr>
    </w:div>
    <w:div w:id="1758208817">
      <w:bodyDiv w:val="1"/>
      <w:marLeft w:val="0"/>
      <w:marRight w:val="0"/>
      <w:marTop w:val="0"/>
      <w:marBottom w:val="0"/>
      <w:divBdr>
        <w:top w:val="none" w:sz="0" w:space="0" w:color="auto"/>
        <w:left w:val="none" w:sz="0" w:space="0" w:color="auto"/>
        <w:bottom w:val="none" w:sz="0" w:space="0" w:color="auto"/>
        <w:right w:val="none" w:sz="0" w:space="0" w:color="auto"/>
      </w:divBdr>
    </w:div>
    <w:div w:id="1812794784">
      <w:bodyDiv w:val="1"/>
      <w:marLeft w:val="0"/>
      <w:marRight w:val="0"/>
      <w:marTop w:val="0"/>
      <w:marBottom w:val="0"/>
      <w:divBdr>
        <w:top w:val="none" w:sz="0" w:space="0" w:color="auto"/>
        <w:left w:val="none" w:sz="0" w:space="0" w:color="auto"/>
        <w:bottom w:val="none" w:sz="0" w:space="0" w:color="auto"/>
        <w:right w:val="none" w:sz="0" w:space="0" w:color="auto"/>
      </w:divBdr>
    </w:div>
    <w:div w:id="1829905335">
      <w:bodyDiv w:val="1"/>
      <w:marLeft w:val="0"/>
      <w:marRight w:val="0"/>
      <w:marTop w:val="0"/>
      <w:marBottom w:val="0"/>
      <w:divBdr>
        <w:top w:val="none" w:sz="0" w:space="0" w:color="auto"/>
        <w:left w:val="none" w:sz="0" w:space="0" w:color="auto"/>
        <w:bottom w:val="none" w:sz="0" w:space="0" w:color="auto"/>
        <w:right w:val="none" w:sz="0" w:space="0" w:color="auto"/>
      </w:divBdr>
    </w:div>
    <w:div w:id="1897551274">
      <w:bodyDiv w:val="1"/>
      <w:marLeft w:val="0"/>
      <w:marRight w:val="0"/>
      <w:marTop w:val="0"/>
      <w:marBottom w:val="0"/>
      <w:divBdr>
        <w:top w:val="none" w:sz="0" w:space="0" w:color="auto"/>
        <w:left w:val="none" w:sz="0" w:space="0" w:color="auto"/>
        <w:bottom w:val="none" w:sz="0" w:space="0" w:color="auto"/>
        <w:right w:val="none" w:sz="0" w:space="0" w:color="auto"/>
      </w:divBdr>
      <w:divsChild>
        <w:div w:id="1243105057">
          <w:marLeft w:val="706"/>
          <w:marRight w:val="0"/>
          <w:marTop w:val="0"/>
          <w:marBottom w:val="154"/>
          <w:divBdr>
            <w:top w:val="none" w:sz="0" w:space="0" w:color="auto"/>
            <w:left w:val="none" w:sz="0" w:space="0" w:color="auto"/>
            <w:bottom w:val="none" w:sz="0" w:space="0" w:color="auto"/>
            <w:right w:val="none" w:sz="0" w:space="0" w:color="auto"/>
          </w:divBdr>
        </w:div>
        <w:div w:id="1927641803">
          <w:marLeft w:val="706"/>
          <w:marRight w:val="0"/>
          <w:marTop w:val="0"/>
          <w:marBottom w:val="154"/>
          <w:divBdr>
            <w:top w:val="none" w:sz="0" w:space="0" w:color="auto"/>
            <w:left w:val="none" w:sz="0" w:space="0" w:color="auto"/>
            <w:bottom w:val="none" w:sz="0" w:space="0" w:color="auto"/>
            <w:right w:val="none" w:sz="0" w:space="0" w:color="auto"/>
          </w:divBdr>
        </w:div>
      </w:divsChild>
    </w:div>
    <w:div w:id="1898280490">
      <w:bodyDiv w:val="1"/>
      <w:marLeft w:val="0"/>
      <w:marRight w:val="0"/>
      <w:marTop w:val="0"/>
      <w:marBottom w:val="0"/>
      <w:divBdr>
        <w:top w:val="none" w:sz="0" w:space="0" w:color="auto"/>
        <w:left w:val="none" w:sz="0" w:space="0" w:color="auto"/>
        <w:bottom w:val="none" w:sz="0" w:space="0" w:color="auto"/>
        <w:right w:val="none" w:sz="0" w:space="0" w:color="auto"/>
      </w:divBdr>
    </w:div>
    <w:div w:id="1942375685">
      <w:bodyDiv w:val="1"/>
      <w:marLeft w:val="0"/>
      <w:marRight w:val="0"/>
      <w:marTop w:val="0"/>
      <w:marBottom w:val="0"/>
      <w:divBdr>
        <w:top w:val="none" w:sz="0" w:space="0" w:color="auto"/>
        <w:left w:val="none" w:sz="0" w:space="0" w:color="auto"/>
        <w:bottom w:val="none" w:sz="0" w:space="0" w:color="auto"/>
        <w:right w:val="none" w:sz="0" w:space="0" w:color="auto"/>
      </w:divBdr>
    </w:div>
    <w:div w:id="1955359894">
      <w:bodyDiv w:val="1"/>
      <w:marLeft w:val="0"/>
      <w:marRight w:val="0"/>
      <w:marTop w:val="0"/>
      <w:marBottom w:val="0"/>
      <w:divBdr>
        <w:top w:val="none" w:sz="0" w:space="0" w:color="auto"/>
        <w:left w:val="none" w:sz="0" w:space="0" w:color="auto"/>
        <w:bottom w:val="none" w:sz="0" w:space="0" w:color="auto"/>
        <w:right w:val="none" w:sz="0" w:space="0" w:color="auto"/>
      </w:divBdr>
    </w:div>
    <w:div w:id="1977223628">
      <w:bodyDiv w:val="1"/>
      <w:marLeft w:val="0"/>
      <w:marRight w:val="0"/>
      <w:marTop w:val="0"/>
      <w:marBottom w:val="0"/>
      <w:divBdr>
        <w:top w:val="none" w:sz="0" w:space="0" w:color="auto"/>
        <w:left w:val="none" w:sz="0" w:space="0" w:color="auto"/>
        <w:bottom w:val="none" w:sz="0" w:space="0" w:color="auto"/>
        <w:right w:val="none" w:sz="0" w:space="0" w:color="auto"/>
      </w:divBdr>
    </w:div>
    <w:div w:id="1978024573">
      <w:bodyDiv w:val="1"/>
      <w:marLeft w:val="0"/>
      <w:marRight w:val="0"/>
      <w:marTop w:val="0"/>
      <w:marBottom w:val="0"/>
      <w:divBdr>
        <w:top w:val="none" w:sz="0" w:space="0" w:color="auto"/>
        <w:left w:val="none" w:sz="0" w:space="0" w:color="auto"/>
        <w:bottom w:val="none" w:sz="0" w:space="0" w:color="auto"/>
        <w:right w:val="none" w:sz="0" w:space="0" w:color="auto"/>
      </w:divBdr>
    </w:div>
    <w:div w:id="2033797933">
      <w:bodyDiv w:val="1"/>
      <w:marLeft w:val="0"/>
      <w:marRight w:val="0"/>
      <w:marTop w:val="0"/>
      <w:marBottom w:val="0"/>
      <w:divBdr>
        <w:top w:val="none" w:sz="0" w:space="0" w:color="auto"/>
        <w:left w:val="none" w:sz="0" w:space="0" w:color="auto"/>
        <w:bottom w:val="none" w:sz="0" w:space="0" w:color="auto"/>
        <w:right w:val="none" w:sz="0" w:space="0" w:color="auto"/>
      </w:divBdr>
    </w:div>
    <w:div w:id="2053071497">
      <w:bodyDiv w:val="1"/>
      <w:marLeft w:val="0"/>
      <w:marRight w:val="0"/>
      <w:marTop w:val="0"/>
      <w:marBottom w:val="0"/>
      <w:divBdr>
        <w:top w:val="none" w:sz="0" w:space="0" w:color="auto"/>
        <w:left w:val="none" w:sz="0" w:space="0" w:color="auto"/>
        <w:bottom w:val="none" w:sz="0" w:space="0" w:color="auto"/>
        <w:right w:val="none" w:sz="0" w:space="0" w:color="auto"/>
      </w:divBdr>
    </w:div>
    <w:div w:id="2060089264">
      <w:bodyDiv w:val="1"/>
      <w:marLeft w:val="0"/>
      <w:marRight w:val="0"/>
      <w:marTop w:val="0"/>
      <w:marBottom w:val="0"/>
      <w:divBdr>
        <w:top w:val="none" w:sz="0" w:space="0" w:color="auto"/>
        <w:left w:val="none" w:sz="0" w:space="0" w:color="auto"/>
        <w:bottom w:val="none" w:sz="0" w:space="0" w:color="auto"/>
        <w:right w:val="none" w:sz="0" w:space="0" w:color="auto"/>
      </w:divBdr>
    </w:div>
    <w:div w:id="2090225725">
      <w:bodyDiv w:val="1"/>
      <w:marLeft w:val="0"/>
      <w:marRight w:val="0"/>
      <w:marTop w:val="0"/>
      <w:marBottom w:val="0"/>
      <w:divBdr>
        <w:top w:val="none" w:sz="0" w:space="0" w:color="auto"/>
        <w:left w:val="none" w:sz="0" w:space="0" w:color="auto"/>
        <w:bottom w:val="none" w:sz="0" w:space="0" w:color="auto"/>
        <w:right w:val="none" w:sz="0" w:space="0" w:color="auto"/>
      </w:divBdr>
    </w:div>
    <w:div w:id="2098553705">
      <w:bodyDiv w:val="1"/>
      <w:marLeft w:val="0"/>
      <w:marRight w:val="0"/>
      <w:marTop w:val="0"/>
      <w:marBottom w:val="0"/>
      <w:divBdr>
        <w:top w:val="none" w:sz="0" w:space="0" w:color="auto"/>
        <w:left w:val="none" w:sz="0" w:space="0" w:color="auto"/>
        <w:bottom w:val="none" w:sz="0" w:space="0" w:color="auto"/>
        <w:right w:val="none" w:sz="0" w:space="0" w:color="auto"/>
      </w:divBdr>
    </w:div>
    <w:div w:id="211806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lukakovac@izvajalec.si"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gi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barbaramlakar@narocnik.s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kob\Downloads\Template_VDP_03.dotx"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918B300B77CD94097CEBFE6634B8582" ma:contentTypeVersion="2" ma:contentTypeDescription="Create a new document." ma:contentTypeScope="" ma:versionID="3c3dda69eeb4757edeaa1f3c6bd2213d">
  <xsd:schema xmlns:xsd="http://www.w3.org/2001/XMLSchema" xmlns:xs="http://www.w3.org/2001/XMLSchema" xmlns:p="http://schemas.microsoft.com/office/2006/metadata/properties" xmlns:ns2="2f97c85a-fc18-4439-a7c7-22f544b3d5bb" targetNamespace="http://schemas.microsoft.com/office/2006/metadata/properties" ma:root="true" ma:fieldsID="6eb8eb2b7c5da01f236d46a5347c2e86" ns2:_="">
    <xsd:import namespace="2f97c85a-fc18-4439-a7c7-22f544b3d5b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97c85a-fc18-4439-a7c7-22f544b3d5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175382-678F-49E5-940C-4501B223A4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97c85a-fc18-4439-a7c7-22f544b3d5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382194-7DDB-4D86-9FED-3F5AD4BA0C14}">
  <ds:schemaRefs>
    <ds:schemaRef ds:uri="http://schemas.microsoft.com/sharepoint/v3/contenttype/forms"/>
  </ds:schemaRefs>
</ds:datastoreItem>
</file>

<file path=customXml/itemProps4.xml><?xml version="1.0" encoding="utf-8"?>
<ds:datastoreItem xmlns:ds="http://schemas.openxmlformats.org/officeDocument/2006/customXml" ds:itemID="{D0519205-DD3F-41E7-A593-46C10D3DF1B3}">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F5529FA-4C26-4297-A704-0141897FE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Template_VDP_03.dotx</Template>
  <TotalTime>0</TotalTime>
  <Pages>11</Pages>
  <Words>1364</Words>
  <Characters>7778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lastModifiedBy/>
  <cp:revision>1</cp:revision>
  <dcterms:created xsi:type="dcterms:W3CDTF">2022-05-21T09:58:00Z</dcterms:created>
  <dcterms:modified xsi:type="dcterms:W3CDTF">2022-05-21T09:58:00Z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0x010100B918B300B77CD94097CEBFE6634B8582</vt:lpwstr>
  </property>
</Properties>
</file>